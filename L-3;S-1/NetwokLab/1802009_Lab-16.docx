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4BDE" w14:textId="77777777" w:rsidR="002120BA" w:rsidRDefault="00000000" w:rsidP="002120BA">
      <w:pPr>
        <w:pStyle w:val="Title"/>
        <w:rPr>
          <w:rStyle w:val="LabTitleInstVersred"/>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p>
    <w:p w14:paraId="4A4882A0" w14:textId="77777777" w:rsidR="002120BA" w:rsidRDefault="002120BA" w:rsidP="002120BA">
      <w:pPr>
        <w:pStyle w:val="Title"/>
        <w:rPr>
          <w:rStyle w:val="LabTitleInstVersred"/>
        </w:rPr>
      </w:pPr>
    </w:p>
    <w:p w14:paraId="41D7EA07" w14:textId="66905638" w:rsidR="005E1437" w:rsidRPr="00BB73FF" w:rsidRDefault="005E1437" w:rsidP="002120BA">
      <w:pPr>
        <w:pStyle w:val="Title"/>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CE1FED">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279B73F8" w14:textId="77777777" w:rsidR="005E1437" w:rsidRDefault="005E1437" w:rsidP="005E1437">
      <w:pPr>
        <w:pStyle w:val="InstNoteRedL25"/>
      </w:pPr>
      <w:r w:rsidRPr="00C67E3B">
        <w:rPr>
          <w:b/>
        </w:rPr>
        <w:t>Instructor Note</w:t>
      </w:r>
      <w:r w:rsidRPr="00C67E3B">
        <w:t xml:space="preserve">: </w:t>
      </w:r>
      <w:r>
        <w:t>This activity can be done in class or assigned as homework. If the assignment is done in class, you may wish to have students work alone or in teams of 2 students each. It is suggested that the first problem is done together in class to give students guidance as to how to proceed for the rest of the assignment.</w:t>
      </w:r>
    </w:p>
    <w:p w14:paraId="11BCAA6B" w14:textId="77777777" w:rsidR="005E1437" w:rsidRPr="00B46844" w:rsidRDefault="005E1437" w:rsidP="005E1437">
      <w:pPr>
        <w:pStyle w:val="BodyTextL25"/>
      </w:pPr>
      <w:r>
        <w:rPr>
          <w:color w:val="FF0000"/>
        </w:rPr>
        <w:t>The public IP addresses used in this lab are owned by Cisco.</w:t>
      </w:r>
    </w:p>
    <w:p w14:paraId="0DE27CA0" w14:textId="77777777" w:rsidR="005E1437" w:rsidRDefault="005E1437" w:rsidP="00CE1FED">
      <w:pPr>
        <w:pStyle w:val="Heading1"/>
        <w:numPr>
          <w:ilvl w:val="0"/>
          <w:numId w:val="3"/>
        </w:numPr>
      </w:pPr>
      <w:r>
        <w:t>Required Resources</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CE1FED">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77777777" w:rsidR="005E1437" w:rsidRPr="002120BA" w:rsidRDefault="005E1437" w:rsidP="002120BA">
            <w:r w:rsidRPr="002120BA">
              <w:t>3</w:t>
            </w: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sidRPr="003C2C03">
              <w:rPr>
                <w:b/>
              </w:rPr>
              <w:t>Number of Subnets Created</w:t>
            </w:r>
          </w:p>
        </w:tc>
        <w:tc>
          <w:tcPr>
            <w:tcW w:w="4783" w:type="dxa"/>
            <w:vAlign w:val="bottom"/>
          </w:tcPr>
          <w:p w14:paraId="17995164" w14:textId="77777777" w:rsidR="005E1437" w:rsidRPr="002120BA" w:rsidRDefault="005E1437" w:rsidP="002120BA">
            <w:r w:rsidRPr="002120BA">
              <w:t>8</w:t>
            </w:r>
          </w:p>
        </w:tc>
      </w:tr>
      <w:tr w:rsidR="005E1437" w14:paraId="328F4BE2" w14:textId="77777777" w:rsidTr="00F93767">
        <w:trPr>
          <w:cantSplit/>
          <w:jc w:val="center"/>
        </w:trPr>
        <w:tc>
          <w:tcPr>
            <w:tcW w:w="5217" w:type="dxa"/>
            <w:vAlign w:val="bottom"/>
          </w:tcPr>
          <w:p w14:paraId="3A0DFDBB" w14:textId="77777777" w:rsidR="005E1437" w:rsidRPr="003C2C03" w:rsidRDefault="005E1437" w:rsidP="005D3CD5">
            <w:pPr>
              <w:pStyle w:val="TableText"/>
              <w:rPr>
                <w:b/>
              </w:rPr>
            </w:pPr>
            <w:r w:rsidRPr="003C2C03">
              <w:rPr>
                <w:b/>
              </w:rPr>
              <w:t>Number of Host Bits per Subnet</w:t>
            </w:r>
          </w:p>
        </w:tc>
        <w:tc>
          <w:tcPr>
            <w:tcW w:w="4783" w:type="dxa"/>
            <w:vAlign w:val="bottom"/>
          </w:tcPr>
          <w:p w14:paraId="45CBB298" w14:textId="77777777" w:rsidR="005E1437" w:rsidRPr="002120BA" w:rsidRDefault="005E1437" w:rsidP="002120BA">
            <w:r w:rsidRPr="002120BA">
              <w:t>5</w:t>
            </w:r>
          </w:p>
        </w:tc>
      </w:tr>
      <w:tr w:rsidR="005E1437" w14:paraId="7B41DD1F" w14:textId="77777777" w:rsidTr="00F93767">
        <w:trPr>
          <w:cantSplit/>
          <w:jc w:val="center"/>
        </w:trPr>
        <w:tc>
          <w:tcPr>
            <w:tcW w:w="5217" w:type="dxa"/>
            <w:vAlign w:val="bottom"/>
          </w:tcPr>
          <w:p w14:paraId="3E5EEEB3" w14:textId="77777777" w:rsidR="005E1437" w:rsidRPr="003C2C03" w:rsidRDefault="005E1437" w:rsidP="005D3CD5">
            <w:pPr>
              <w:pStyle w:val="TableText"/>
              <w:rPr>
                <w:b/>
              </w:rPr>
            </w:pPr>
            <w:r w:rsidRPr="003C2C03">
              <w:rPr>
                <w:b/>
              </w:rPr>
              <w:t>Number of Hosts per Subnet</w:t>
            </w:r>
          </w:p>
        </w:tc>
        <w:tc>
          <w:tcPr>
            <w:tcW w:w="4783" w:type="dxa"/>
            <w:vAlign w:val="bottom"/>
          </w:tcPr>
          <w:p w14:paraId="5AF81B72" w14:textId="77777777" w:rsidR="005E1437" w:rsidRPr="002120BA" w:rsidRDefault="005E1437" w:rsidP="002120BA">
            <w:r w:rsidRPr="002120BA">
              <w:t>30</w:t>
            </w:r>
          </w:p>
        </w:tc>
      </w:tr>
      <w:tr w:rsidR="005E1437" w14:paraId="45828E27" w14:textId="77777777" w:rsidTr="00F93767">
        <w:trPr>
          <w:cantSplit/>
          <w:jc w:val="center"/>
        </w:trPr>
        <w:tc>
          <w:tcPr>
            <w:tcW w:w="5217" w:type="dxa"/>
            <w:vAlign w:val="bottom"/>
          </w:tcPr>
          <w:p w14:paraId="28CCE001" w14:textId="77777777" w:rsidR="005E1437" w:rsidRPr="003C2C03" w:rsidRDefault="005E1437" w:rsidP="005D3CD5">
            <w:pPr>
              <w:pStyle w:val="TableText"/>
              <w:rPr>
                <w:b/>
              </w:rPr>
            </w:pPr>
            <w:r>
              <w:rPr>
                <w:b/>
              </w:rPr>
              <w:lastRenderedPageBreak/>
              <w:t>Network Address</w:t>
            </w:r>
            <w:r w:rsidRPr="003C2C03">
              <w:rPr>
                <w:b/>
              </w:rPr>
              <w:t xml:space="preserve"> </w:t>
            </w:r>
            <w:r>
              <w:rPr>
                <w:b/>
              </w:rPr>
              <w:t>of this Subnet</w:t>
            </w:r>
          </w:p>
        </w:tc>
        <w:tc>
          <w:tcPr>
            <w:tcW w:w="4783" w:type="dxa"/>
            <w:vAlign w:val="bottom"/>
          </w:tcPr>
          <w:p w14:paraId="56BA5603" w14:textId="77777777" w:rsidR="005E1437" w:rsidRPr="002120BA" w:rsidRDefault="005E1437" w:rsidP="002120BA">
            <w:r w:rsidRPr="002120BA">
              <w:t>192.168.200.128</w:t>
            </w:r>
          </w:p>
        </w:tc>
      </w:tr>
      <w:tr w:rsidR="005E1437" w14:paraId="663F5AF7" w14:textId="77777777" w:rsidTr="00F93767">
        <w:trPr>
          <w:cantSplit/>
          <w:jc w:val="center"/>
        </w:trPr>
        <w:tc>
          <w:tcPr>
            <w:tcW w:w="5217" w:type="dxa"/>
            <w:vAlign w:val="bottom"/>
          </w:tcPr>
          <w:p w14:paraId="3C943893" w14:textId="77777777" w:rsidR="005E1437" w:rsidRPr="003C2C03" w:rsidRDefault="005E1437" w:rsidP="005D3CD5">
            <w:pPr>
              <w:pStyle w:val="TableText"/>
              <w:rPr>
                <w:b/>
              </w:rPr>
            </w:pPr>
            <w:r w:rsidRPr="003C2C03">
              <w:rPr>
                <w:b/>
              </w:rPr>
              <w:t>IPv4 Address of First Host on this Subnet</w:t>
            </w:r>
          </w:p>
        </w:tc>
        <w:tc>
          <w:tcPr>
            <w:tcW w:w="4783" w:type="dxa"/>
            <w:vAlign w:val="bottom"/>
          </w:tcPr>
          <w:p w14:paraId="1D4B210B" w14:textId="77777777" w:rsidR="005E1437" w:rsidRPr="002120BA" w:rsidRDefault="005E1437" w:rsidP="002120BA">
            <w:r w:rsidRPr="002120BA">
              <w:t>192.168.200.129</w:t>
            </w:r>
          </w:p>
        </w:tc>
      </w:tr>
      <w:tr w:rsidR="005E1437" w14:paraId="08964022" w14:textId="77777777" w:rsidTr="00F93767">
        <w:trPr>
          <w:cantSplit/>
          <w:jc w:val="center"/>
        </w:trPr>
        <w:tc>
          <w:tcPr>
            <w:tcW w:w="5217" w:type="dxa"/>
            <w:vAlign w:val="bottom"/>
          </w:tcPr>
          <w:p w14:paraId="2791A9DF" w14:textId="77777777" w:rsidR="005E1437" w:rsidRPr="003C2C03" w:rsidRDefault="005E1437" w:rsidP="005D3CD5">
            <w:pPr>
              <w:pStyle w:val="TableText"/>
              <w:rPr>
                <w:b/>
              </w:rPr>
            </w:pPr>
            <w:r w:rsidRPr="003C2C03">
              <w:rPr>
                <w:b/>
              </w:rPr>
              <w:t>IPv4 Address of Last Host on this Subnet</w:t>
            </w:r>
          </w:p>
        </w:tc>
        <w:tc>
          <w:tcPr>
            <w:tcW w:w="4783" w:type="dxa"/>
            <w:vAlign w:val="bottom"/>
          </w:tcPr>
          <w:p w14:paraId="1A2E9852" w14:textId="77777777" w:rsidR="005E1437" w:rsidRPr="002120BA" w:rsidRDefault="005E1437" w:rsidP="002120BA">
            <w:r w:rsidRPr="002120BA">
              <w:t>192.168.200.158</w:t>
            </w:r>
          </w:p>
        </w:tc>
      </w:tr>
      <w:tr w:rsidR="005E1437" w14:paraId="4FFED354" w14:textId="77777777" w:rsidTr="00F93767">
        <w:trPr>
          <w:cantSplit/>
          <w:jc w:val="center"/>
        </w:trPr>
        <w:tc>
          <w:tcPr>
            <w:tcW w:w="5217" w:type="dxa"/>
            <w:vAlign w:val="bottom"/>
          </w:tcPr>
          <w:p w14:paraId="072710A0" w14:textId="77777777" w:rsidR="005E1437" w:rsidRPr="003C2C03" w:rsidRDefault="005E1437" w:rsidP="005D3CD5">
            <w:pPr>
              <w:pStyle w:val="TableText"/>
              <w:rPr>
                <w:b/>
              </w:rPr>
            </w:pPr>
            <w:r w:rsidRPr="003C2C03">
              <w:rPr>
                <w:b/>
              </w:rPr>
              <w:t>IPv4 Broadcast Address on this Subnet</w:t>
            </w:r>
          </w:p>
        </w:tc>
        <w:tc>
          <w:tcPr>
            <w:tcW w:w="4783" w:type="dxa"/>
            <w:vAlign w:val="bottom"/>
          </w:tcPr>
          <w:p w14:paraId="00B58D6A" w14:textId="77777777" w:rsidR="005E1437" w:rsidRPr="002120BA" w:rsidRDefault="005E1437" w:rsidP="002120BA">
            <w:r w:rsidRPr="002120BA">
              <w:t>192.168.200.159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sidRPr="003C2C03">
              <w:rPr>
                <w:b/>
              </w:rPr>
              <w:t>Number of Subnet Bits</w:t>
            </w:r>
          </w:p>
        </w:tc>
        <w:tc>
          <w:tcPr>
            <w:tcW w:w="4770" w:type="dxa"/>
            <w:vAlign w:val="bottom"/>
          </w:tcPr>
          <w:p w14:paraId="3D3A1D65" w14:textId="77777777" w:rsidR="005E1437" w:rsidRPr="002120BA" w:rsidRDefault="005E1437" w:rsidP="002120BA">
            <w:r w:rsidRPr="002120BA">
              <w:t>9</w:t>
            </w:r>
          </w:p>
        </w:tc>
      </w:tr>
      <w:tr w:rsidR="005E1437" w14:paraId="1DD9961D" w14:textId="77777777" w:rsidTr="00F93767">
        <w:trPr>
          <w:cantSplit/>
          <w:jc w:val="center"/>
        </w:trPr>
        <w:tc>
          <w:tcPr>
            <w:tcW w:w="5217" w:type="dxa"/>
            <w:vAlign w:val="bottom"/>
          </w:tcPr>
          <w:p w14:paraId="3525AD77" w14:textId="77777777" w:rsidR="005E1437" w:rsidRPr="003C2C03" w:rsidRDefault="005E1437" w:rsidP="005D3CD5">
            <w:pPr>
              <w:pStyle w:val="TableText"/>
              <w:rPr>
                <w:b/>
              </w:rPr>
            </w:pPr>
            <w:r w:rsidRPr="003C2C03">
              <w:rPr>
                <w:b/>
              </w:rPr>
              <w:t>Number of Subnets Created</w:t>
            </w:r>
          </w:p>
        </w:tc>
        <w:tc>
          <w:tcPr>
            <w:tcW w:w="4770" w:type="dxa"/>
            <w:vAlign w:val="bottom"/>
          </w:tcPr>
          <w:p w14:paraId="017C6FCC" w14:textId="77777777" w:rsidR="005E1437" w:rsidRPr="002120BA" w:rsidRDefault="005E1437" w:rsidP="002120BA">
            <w:r w:rsidRPr="002120BA">
              <w:t>512</w:t>
            </w: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sidRPr="003C2C03">
              <w:rPr>
                <w:b/>
              </w:rPr>
              <w:t>Number of Host Bits per Subnet</w:t>
            </w:r>
          </w:p>
        </w:tc>
        <w:tc>
          <w:tcPr>
            <w:tcW w:w="4770" w:type="dxa"/>
            <w:vAlign w:val="bottom"/>
          </w:tcPr>
          <w:p w14:paraId="7A2A7DC1" w14:textId="77777777" w:rsidR="005E1437" w:rsidRPr="002120BA" w:rsidRDefault="005E1437" w:rsidP="002120BA">
            <w:r w:rsidRPr="002120BA">
              <w:t>15</w:t>
            </w: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sidRPr="003C2C03">
              <w:rPr>
                <w:b/>
              </w:rPr>
              <w:t>Number of Hosts per Subnet</w:t>
            </w:r>
          </w:p>
        </w:tc>
        <w:tc>
          <w:tcPr>
            <w:tcW w:w="4770" w:type="dxa"/>
            <w:vAlign w:val="bottom"/>
          </w:tcPr>
          <w:p w14:paraId="45C661E1" w14:textId="77777777" w:rsidR="005E1437" w:rsidRPr="002120BA" w:rsidRDefault="005E1437" w:rsidP="002120BA">
            <w:r w:rsidRPr="002120BA">
              <w:t>32,766</w:t>
            </w: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0" w:type="dxa"/>
            <w:vAlign w:val="bottom"/>
          </w:tcPr>
          <w:p w14:paraId="14CE706E" w14:textId="77777777" w:rsidR="005E1437" w:rsidRPr="002120BA" w:rsidRDefault="005E1437" w:rsidP="002120BA">
            <w:r w:rsidRPr="002120BA">
              <w:t>10.101.0.0</w:t>
            </w:r>
          </w:p>
        </w:tc>
      </w:tr>
      <w:tr w:rsidR="005E1437" w14:paraId="199D0966" w14:textId="77777777" w:rsidTr="00F93767">
        <w:trPr>
          <w:cantSplit/>
          <w:jc w:val="center"/>
        </w:trPr>
        <w:tc>
          <w:tcPr>
            <w:tcW w:w="5217" w:type="dxa"/>
            <w:vAlign w:val="bottom"/>
          </w:tcPr>
          <w:p w14:paraId="18803CF9" w14:textId="77777777" w:rsidR="005E1437" w:rsidRPr="003C2C03" w:rsidRDefault="005E1437" w:rsidP="005D3CD5">
            <w:pPr>
              <w:pStyle w:val="TableText"/>
              <w:rPr>
                <w:b/>
              </w:rPr>
            </w:pPr>
            <w:r w:rsidRPr="003C2C03">
              <w:rPr>
                <w:b/>
              </w:rPr>
              <w:t>IPv4 Address of First Host on this Subnet</w:t>
            </w:r>
          </w:p>
        </w:tc>
        <w:tc>
          <w:tcPr>
            <w:tcW w:w="4770" w:type="dxa"/>
            <w:vAlign w:val="bottom"/>
          </w:tcPr>
          <w:p w14:paraId="0AAFE97D" w14:textId="77777777" w:rsidR="005E1437" w:rsidRPr="002120BA" w:rsidRDefault="005E1437" w:rsidP="002120BA">
            <w:r w:rsidRPr="002120BA">
              <w:t>10.101.0.1</w:t>
            </w:r>
          </w:p>
        </w:tc>
      </w:tr>
      <w:tr w:rsidR="005E1437" w14:paraId="48251AA5" w14:textId="77777777" w:rsidTr="00F93767">
        <w:trPr>
          <w:cantSplit/>
          <w:jc w:val="center"/>
        </w:trPr>
        <w:tc>
          <w:tcPr>
            <w:tcW w:w="5217" w:type="dxa"/>
            <w:vAlign w:val="bottom"/>
          </w:tcPr>
          <w:p w14:paraId="387E4F3E" w14:textId="77777777" w:rsidR="005E1437" w:rsidRPr="003C2C03" w:rsidRDefault="005E1437" w:rsidP="005D3CD5">
            <w:pPr>
              <w:pStyle w:val="TableText"/>
              <w:rPr>
                <w:b/>
              </w:rPr>
            </w:pPr>
            <w:r w:rsidRPr="003C2C03">
              <w:rPr>
                <w:b/>
              </w:rPr>
              <w:t>IPv4 Address of Last Host on this Subnet</w:t>
            </w:r>
          </w:p>
        </w:tc>
        <w:tc>
          <w:tcPr>
            <w:tcW w:w="4770" w:type="dxa"/>
            <w:vAlign w:val="bottom"/>
          </w:tcPr>
          <w:p w14:paraId="60B2D869" w14:textId="77777777" w:rsidR="005E1437" w:rsidRPr="002120BA" w:rsidRDefault="005E1437" w:rsidP="002120BA">
            <w:r w:rsidRPr="002120BA">
              <w:t>10.101.127.254</w:t>
            </w:r>
          </w:p>
        </w:tc>
      </w:tr>
      <w:tr w:rsidR="005E1437" w14:paraId="35E853CA" w14:textId="77777777" w:rsidTr="00F93767">
        <w:trPr>
          <w:cantSplit/>
          <w:jc w:val="center"/>
        </w:trPr>
        <w:tc>
          <w:tcPr>
            <w:tcW w:w="5217" w:type="dxa"/>
            <w:vAlign w:val="bottom"/>
          </w:tcPr>
          <w:p w14:paraId="527C185D" w14:textId="77777777" w:rsidR="005E1437" w:rsidRPr="003C2C03" w:rsidRDefault="005E1437" w:rsidP="005D3CD5">
            <w:pPr>
              <w:pStyle w:val="TableText"/>
              <w:rPr>
                <w:b/>
              </w:rPr>
            </w:pPr>
            <w:r w:rsidRPr="003C2C03">
              <w:rPr>
                <w:b/>
              </w:rPr>
              <w:t>IPv4 Broadcast Address on this Subnet</w:t>
            </w:r>
          </w:p>
        </w:tc>
        <w:tc>
          <w:tcPr>
            <w:tcW w:w="4770" w:type="dxa"/>
            <w:vAlign w:val="bottom"/>
          </w:tcPr>
          <w:p w14:paraId="7DBF7B40" w14:textId="77777777" w:rsidR="005E1437" w:rsidRPr="002120BA" w:rsidRDefault="005E1437" w:rsidP="002120BA">
            <w:r w:rsidRPr="002120BA">
              <w:t>10.101.127.255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sidRPr="003C2C03">
              <w:rPr>
                <w:b/>
              </w:rPr>
              <w:t>Number of Subnet Bits</w:t>
            </w:r>
          </w:p>
        </w:tc>
        <w:tc>
          <w:tcPr>
            <w:tcW w:w="4777" w:type="dxa"/>
            <w:vAlign w:val="bottom"/>
          </w:tcPr>
          <w:p w14:paraId="7E2E2344" w14:textId="77777777" w:rsidR="005E1437" w:rsidRDefault="005E1437" w:rsidP="005D3CD5">
            <w:pPr>
              <w:pStyle w:val="TableText"/>
            </w:pPr>
            <w:r>
              <w:rPr>
                <w:rStyle w:val="AnswerGray"/>
              </w:rPr>
              <w:t>3</w:t>
            </w: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sidRPr="003C2C03">
              <w:rPr>
                <w:b/>
              </w:rPr>
              <w:lastRenderedPageBreak/>
              <w:t>Number of Subnets Created</w:t>
            </w:r>
          </w:p>
        </w:tc>
        <w:tc>
          <w:tcPr>
            <w:tcW w:w="4777" w:type="dxa"/>
            <w:vAlign w:val="bottom"/>
          </w:tcPr>
          <w:p w14:paraId="561DC6EE" w14:textId="77777777" w:rsidR="005E1437" w:rsidRPr="002120BA" w:rsidRDefault="005E1437" w:rsidP="002120BA">
            <w:r w:rsidRPr="002120BA">
              <w:t>8</w:t>
            </w: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sidRPr="003C2C03">
              <w:rPr>
                <w:b/>
              </w:rPr>
              <w:t>Number of Host Bits per Subnet</w:t>
            </w:r>
          </w:p>
        </w:tc>
        <w:tc>
          <w:tcPr>
            <w:tcW w:w="4777" w:type="dxa"/>
            <w:vAlign w:val="bottom"/>
          </w:tcPr>
          <w:p w14:paraId="10C93931" w14:textId="77777777" w:rsidR="005E1437" w:rsidRPr="002120BA" w:rsidRDefault="005E1437" w:rsidP="002120BA">
            <w:r w:rsidRPr="002120BA">
              <w:t>13</w:t>
            </w: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sidRPr="003C2C03">
              <w:rPr>
                <w:b/>
              </w:rPr>
              <w:t>Number of Hosts per Subnet</w:t>
            </w:r>
          </w:p>
        </w:tc>
        <w:tc>
          <w:tcPr>
            <w:tcW w:w="4777" w:type="dxa"/>
            <w:vAlign w:val="bottom"/>
          </w:tcPr>
          <w:p w14:paraId="5A8EE2CB" w14:textId="77777777" w:rsidR="005E1437" w:rsidRPr="002120BA" w:rsidRDefault="005E1437" w:rsidP="002120BA">
            <w:r w:rsidRPr="002120BA">
              <w:t>8,190</w:t>
            </w: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7" w:type="dxa"/>
            <w:vAlign w:val="bottom"/>
          </w:tcPr>
          <w:p w14:paraId="16F6FA7A" w14:textId="77777777" w:rsidR="005E1437" w:rsidRPr="002120BA" w:rsidRDefault="005E1437" w:rsidP="002120BA">
            <w:r w:rsidRPr="002120BA">
              <w:t>172.22.32.0</w:t>
            </w: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sidRPr="003C2C03">
              <w:rPr>
                <w:b/>
              </w:rPr>
              <w:t>IPv4 Address of First Host on this Subnet</w:t>
            </w:r>
          </w:p>
        </w:tc>
        <w:tc>
          <w:tcPr>
            <w:tcW w:w="4777" w:type="dxa"/>
            <w:vAlign w:val="bottom"/>
          </w:tcPr>
          <w:p w14:paraId="2EDE7710" w14:textId="77777777" w:rsidR="005E1437" w:rsidRPr="002120BA" w:rsidRDefault="005E1437" w:rsidP="002120BA">
            <w:r w:rsidRPr="002120BA">
              <w:t>172.22.32.1</w:t>
            </w: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sidRPr="003C2C03">
              <w:rPr>
                <w:b/>
              </w:rPr>
              <w:t>IPv4 Address of Last Host on this Subnet</w:t>
            </w:r>
          </w:p>
        </w:tc>
        <w:tc>
          <w:tcPr>
            <w:tcW w:w="4777" w:type="dxa"/>
            <w:vAlign w:val="bottom"/>
          </w:tcPr>
          <w:p w14:paraId="5E0078CD" w14:textId="77777777" w:rsidR="005E1437" w:rsidRPr="002120BA" w:rsidRDefault="005E1437" w:rsidP="002120BA">
            <w:r w:rsidRPr="002120BA">
              <w:t>172.22.63.254</w:t>
            </w:r>
          </w:p>
        </w:tc>
      </w:tr>
      <w:tr w:rsidR="005E1437" w14:paraId="6C02A1DF" w14:textId="77777777" w:rsidTr="00F93767">
        <w:trPr>
          <w:cantSplit/>
          <w:jc w:val="center"/>
        </w:trPr>
        <w:tc>
          <w:tcPr>
            <w:tcW w:w="5217" w:type="dxa"/>
            <w:vAlign w:val="bottom"/>
          </w:tcPr>
          <w:p w14:paraId="2440C630" w14:textId="77777777" w:rsidR="005E1437" w:rsidRPr="003C2C03" w:rsidRDefault="005E1437" w:rsidP="005D3CD5">
            <w:pPr>
              <w:pStyle w:val="TableText"/>
              <w:rPr>
                <w:b/>
              </w:rPr>
            </w:pPr>
            <w:r w:rsidRPr="003C2C03">
              <w:rPr>
                <w:b/>
              </w:rPr>
              <w:t>IPv4 Broadcast Address on this Subnet</w:t>
            </w:r>
          </w:p>
        </w:tc>
        <w:tc>
          <w:tcPr>
            <w:tcW w:w="4777" w:type="dxa"/>
            <w:vAlign w:val="bottom"/>
          </w:tcPr>
          <w:p w14:paraId="63FFEBB6" w14:textId="77777777" w:rsidR="005E1437" w:rsidRPr="002120BA" w:rsidRDefault="005E1437" w:rsidP="002120BA">
            <w:r w:rsidRPr="002120BA">
              <w:t>172.22.63.255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sidRPr="003C2C03">
              <w:rPr>
                <w:b/>
              </w:rPr>
              <w:t>Number of Subnet Bits</w:t>
            </w:r>
          </w:p>
        </w:tc>
        <w:tc>
          <w:tcPr>
            <w:tcW w:w="4857" w:type="dxa"/>
            <w:vAlign w:val="bottom"/>
          </w:tcPr>
          <w:p w14:paraId="3456EEEA" w14:textId="77777777" w:rsidR="005E1437" w:rsidRPr="002120BA" w:rsidRDefault="005E1437" w:rsidP="002120BA">
            <w:r w:rsidRPr="002120BA">
              <w:t>6</w:t>
            </w: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sidRPr="003C2C03">
              <w:rPr>
                <w:b/>
              </w:rPr>
              <w:t>Number of Subnets Created</w:t>
            </w:r>
          </w:p>
        </w:tc>
        <w:tc>
          <w:tcPr>
            <w:tcW w:w="4857" w:type="dxa"/>
            <w:vAlign w:val="bottom"/>
          </w:tcPr>
          <w:p w14:paraId="644624B0" w14:textId="77777777" w:rsidR="005E1437" w:rsidRPr="002120BA" w:rsidRDefault="005E1437" w:rsidP="002120BA">
            <w:r w:rsidRPr="002120BA">
              <w:t>64</w:t>
            </w: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sidRPr="003C2C03">
              <w:rPr>
                <w:b/>
              </w:rPr>
              <w:t>Number of Host Bits per Subnet</w:t>
            </w:r>
          </w:p>
        </w:tc>
        <w:tc>
          <w:tcPr>
            <w:tcW w:w="4857" w:type="dxa"/>
            <w:vAlign w:val="bottom"/>
          </w:tcPr>
          <w:p w14:paraId="2238582B" w14:textId="77777777" w:rsidR="005E1437" w:rsidRPr="002120BA" w:rsidRDefault="005E1437" w:rsidP="002120BA">
            <w:r w:rsidRPr="002120BA">
              <w:t>2</w:t>
            </w: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sidRPr="003C2C03">
              <w:rPr>
                <w:b/>
              </w:rPr>
              <w:t>Number of Hosts per Subnet</w:t>
            </w:r>
          </w:p>
        </w:tc>
        <w:tc>
          <w:tcPr>
            <w:tcW w:w="4857" w:type="dxa"/>
            <w:vAlign w:val="bottom"/>
          </w:tcPr>
          <w:p w14:paraId="2E7A709D" w14:textId="77777777" w:rsidR="005E1437" w:rsidRPr="002120BA" w:rsidRDefault="005E1437" w:rsidP="002120BA">
            <w:r w:rsidRPr="002120BA">
              <w:t>2</w:t>
            </w: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1BEBFE3F" w14:textId="77777777" w:rsidR="005E1437" w:rsidRPr="002120BA" w:rsidRDefault="005E1437" w:rsidP="002120BA">
            <w:r w:rsidRPr="002120BA">
              <w:t>192.168.1.244</w:t>
            </w: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62794359" w14:textId="77777777" w:rsidR="005E1437" w:rsidRPr="002120BA" w:rsidRDefault="005E1437" w:rsidP="002120BA">
            <w:r w:rsidRPr="002120BA">
              <w:t>192.168.1.245</w:t>
            </w: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79C1C1A5" w14:textId="77777777" w:rsidR="005E1437" w:rsidRPr="002120BA" w:rsidRDefault="005E1437" w:rsidP="002120BA">
            <w:r w:rsidRPr="002120BA">
              <w:t>192.168.1.246</w:t>
            </w: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4915D0B4" w14:textId="77777777" w:rsidR="005E1437" w:rsidRPr="002120BA" w:rsidRDefault="005E1437" w:rsidP="002120BA">
            <w:r w:rsidRPr="002120BA">
              <w:t>192.168.1.247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sidRPr="003C2C03">
              <w:rPr>
                <w:b/>
              </w:rPr>
              <w:t>Number of Subnet Bits</w:t>
            </w:r>
          </w:p>
        </w:tc>
        <w:tc>
          <w:tcPr>
            <w:tcW w:w="4857" w:type="dxa"/>
            <w:vAlign w:val="bottom"/>
          </w:tcPr>
          <w:p w14:paraId="5F15836C" w14:textId="77777777" w:rsidR="005E1437" w:rsidRPr="002120BA" w:rsidRDefault="005E1437" w:rsidP="002120BA">
            <w:r w:rsidRPr="002120BA">
              <w:t>8</w:t>
            </w: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sidRPr="003C2C03">
              <w:rPr>
                <w:b/>
              </w:rPr>
              <w:t>Number of Subnets Created</w:t>
            </w:r>
          </w:p>
        </w:tc>
        <w:tc>
          <w:tcPr>
            <w:tcW w:w="4857" w:type="dxa"/>
            <w:vAlign w:val="bottom"/>
          </w:tcPr>
          <w:p w14:paraId="22A10D36" w14:textId="77777777" w:rsidR="005E1437" w:rsidRPr="002120BA" w:rsidRDefault="005E1437" w:rsidP="002120BA">
            <w:r w:rsidRPr="002120BA">
              <w:t>256</w:t>
            </w: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sidRPr="003C2C03">
              <w:rPr>
                <w:b/>
              </w:rPr>
              <w:t>Number of Host Bits per Subnet</w:t>
            </w:r>
          </w:p>
        </w:tc>
        <w:tc>
          <w:tcPr>
            <w:tcW w:w="4857" w:type="dxa"/>
            <w:vAlign w:val="bottom"/>
          </w:tcPr>
          <w:p w14:paraId="47D442B4" w14:textId="77777777" w:rsidR="005E1437" w:rsidRPr="002120BA" w:rsidRDefault="005E1437" w:rsidP="002120BA">
            <w:r w:rsidRPr="002120BA">
              <w:t>8</w:t>
            </w: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sidRPr="003C2C03">
              <w:rPr>
                <w:b/>
              </w:rPr>
              <w:t>Number of Hosts per Subnet</w:t>
            </w:r>
          </w:p>
        </w:tc>
        <w:tc>
          <w:tcPr>
            <w:tcW w:w="4857" w:type="dxa"/>
            <w:vAlign w:val="bottom"/>
          </w:tcPr>
          <w:p w14:paraId="48C38511" w14:textId="77777777" w:rsidR="005E1437" w:rsidRPr="002120BA" w:rsidRDefault="005E1437" w:rsidP="002120BA">
            <w:r w:rsidRPr="002120BA">
              <w:t>254</w:t>
            </w: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00EA0357" w14:textId="77777777" w:rsidR="005E1437" w:rsidRPr="002120BA" w:rsidRDefault="005E1437" w:rsidP="002120BA">
            <w:r w:rsidRPr="002120BA">
              <w:t>128.107.0.0</w:t>
            </w: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74A0F63E" w14:textId="77777777" w:rsidR="005E1437" w:rsidRPr="002120BA" w:rsidRDefault="005E1437" w:rsidP="002120BA">
            <w:r w:rsidRPr="002120BA">
              <w:t>128.107.0.1</w:t>
            </w: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4EE25F61" w14:textId="77777777" w:rsidR="005E1437" w:rsidRPr="002120BA" w:rsidRDefault="005E1437" w:rsidP="002120BA">
            <w:r w:rsidRPr="002120BA">
              <w:t>128.107.0.254</w:t>
            </w: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1881F42F" w14:textId="77777777" w:rsidR="005E1437" w:rsidRPr="002120BA" w:rsidRDefault="005E1437" w:rsidP="002120BA">
            <w:r w:rsidRPr="002120BA">
              <w:t>128.107.0.255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sidRPr="003C2C03">
              <w:rPr>
                <w:b/>
              </w:rPr>
              <w:t>Number of Subnet Bits</w:t>
            </w:r>
          </w:p>
        </w:tc>
        <w:tc>
          <w:tcPr>
            <w:tcW w:w="4857" w:type="dxa"/>
            <w:vAlign w:val="bottom"/>
          </w:tcPr>
          <w:p w14:paraId="0DAC488F" w14:textId="77777777" w:rsidR="005E1437" w:rsidRPr="002120BA" w:rsidRDefault="005E1437" w:rsidP="002120BA">
            <w:r w:rsidRPr="002120BA">
              <w:t>5</w:t>
            </w: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sidRPr="003C2C03">
              <w:rPr>
                <w:b/>
              </w:rPr>
              <w:t>Number of Subnets Created</w:t>
            </w:r>
          </w:p>
        </w:tc>
        <w:tc>
          <w:tcPr>
            <w:tcW w:w="4857" w:type="dxa"/>
            <w:vAlign w:val="bottom"/>
          </w:tcPr>
          <w:p w14:paraId="727B4282" w14:textId="77777777" w:rsidR="005E1437" w:rsidRPr="002120BA" w:rsidRDefault="005E1437" w:rsidP="002120BA">
            <w:r w:rsidRPr="002120BA">
              <w:t>32</w:t>
            </w: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sidRPr="003C2C03">
              <w:rPr>
                <w:b/>
              </w:rPr>
              <w:t>Number of Host Bits per Subnet</w:t>
            </w:r>
          </w:p>
        </w:tc>
        <w:tc>
          <w:tcPr>
            <w:tcW w:w="4857" w:type="dxa"/>
            <w:vAlign w:val="bottom"/>
          </w:tcPr>
          <w:p w14:paraId="19681760" w14:textId="77777777" w:rsidR="005E1437" w:rsidRPr="002120BA" w:rsidRDefault="005E1437" w:rsidP="002120BA">
            <w:r w:rsidRPr="002120BA">
              <w:t>3</w:t>
            </w: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sidRPr="003C2C03">
              <w:rPr>
                <w:b/>
              </w:rPr>
              <w:t>Number of Hosts per Subnet</w:t>
            </w:r>
          </w:p>
        </w:tc>
        <w:tc>
          <w:tcPr>
            <w:tcW w:w="4857" w:type="dxa"/>
            <w:vAlign w:val="bottom"/>
          </w:tcPr>
          <w:p w14:paraId="0DDFA746" w14:textId="77777777" w:rsidR="005E1437" w:rsidRPr="002120BA" w:rsidRDefault="005E1437" w:rsidP="002120BA">
            <w:r w:rsidRPr="002120BA">
              <w:t>6</w:t>
            </w:r>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53E374AA" w14:textId="77777777" w:rsidR="005E1437" w:rsidRPr="002120BA" w:rsidRDefault="005E1437" w:rsidP="002120BA">
            <w:r w:rsidRPr="002120BA">
              <w:t>192.135.250.176</w:t>
            </w: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15150561" w14:textId="77777777" w:rsidR="005E1437" w:rsidRPr="002120BA" w:rsidRDefault="005E1437" w:rsidP="002120BA">
            <w:r w:rsidRPr="002120BA">
              <w:t>192.135.250.177</w:t>
            </w: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1541C29A" w14:textId="77777777" w:rsidR="005E1437" w:rsidRPr="002120BA" w:rsidRDefault="005E1437" w:rsidP="002120BA">
            <w:r w:rsidRPr="002120BA">
              <w:t>192.135.250.182</w:t>
            </w: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6B1CA7C9" w14:textId="77777777" w:rsidR="005E1437" w:rsidRPr="002120BA" w:rsidRDefault="005E1437" w:rsidP="002120BA">
            <w:r w:rsidRPr="002120BA">
              <w:t>192.135.250.183</w:t>
            </w:r>
          </w:p>
        </w:tc>
      </w:tr>
    </w:tbl>
    <w:p w14:paraId="0E77A2D6" w14:textId="7C94B131" w:rsidR="00CE1FED" w:rsidRDefault="00CE1FED" w:rsidP="00CE1FED">
      <w:pPr>
        <w:pStyle w:val="Heading1"/>
      </w:pPr>
    </w:p>
    <w:p w14:paraId="6F5EA3CD" w14:textId="77777777" w:rsidR="00CE1FED" w:rsidRDefault="00CE1FED">
      <w:pPr>
        <w:spacing w:before="0" w:after="0" w:line="240" w:lineRule="auto"/>
        <w:rPr>
          <w:b/>
          <w:bCs/>
          <w:noProof/>
          <w:sz w:val="26"/>
          <w:szCs w:val="26"/>
        </w:rPr>
      </w:pPr>
      <w:r>
        <w:br w:type="page"/>
      </w:r>
    </w:p>
    <w:p w14:paraId="2A222FE8" w14:textId="77777777" w:rsidR="00CE1FED" w:rsidRDefault="00CE1FED" w:rsidP="00CE1FED">
      <w:pPr>
        <w:pStyle w:val="Heading1"/>
      </w:pPr>
    </w:p>
    <w:p w14:paraId="379FDB6C" w14:textId="4ECFA19B" w:rsidR="005E1437" w:rsidRDefault="005E1437" w:rsidP="00CE1FED">
      <w:pPr>
        <w:pStyle w:val="Heading1"/>
      </w:pPr>
      <w:r>
        <w:t>Reflection</w:t>
      </w:r>
      <w:r w:rsidR="00951A88">
        <w:t xml:space="preserve"> Question</w:t>
      </w:r>
    </w:p>
    <w:p w14:paraId="0AB1A0FE" w14:textId="77777777" w:rsidR="005E1437" w:rsidRPr="005E7ABC" w:rsidRDefault="005E1437" w:rsidP="005E1437">
      <w:pPr>
        <w:pStyle w:val="BodyTextL25"/>
      </w:pPr>
      <w:r>
        <w:t>Why is the subnet mask so important when analyzing an IPv4 address?</w:t>
      </w:r>
    </w:p>
    <w:p w14:paraId="5B79F32F" w14:textId="77777777" w:rsidR="005E1437" w:rsidRDefault="00951A88" w:rsidP="00951A88">
      <w:pPr>
        <w:pStyle w:val="AnswerLineL25"/>
      </w:pPr>
      <w:r>
        <w:t>Type your answers here.</w:t>
      </w:r>
    </w:p>
    <w:p w14:paraId="1873C1DA" w14:textId="3240BAED" w:rsidR="002120BA" w:rsidRDefault="002120BA" w:rsidP="002120BA">
      <w:r>
        <w:t>Subnet is important. Because</w:t>
      </w:r>
    </w:p>
    <w:p w14:paraId="784FD975" w14:textId="461000DB" w:rsidR="002120BA" w:rsidRDefault="002120BA" w:rsidP="002120BA">
      <w:pPr>
        <w:pStyle w:val="ListParagraph"/>
        <w:numPr>
          <w:ilvl w:val="0"/>
          <w:numId w:val="14"/>
        </w:numPr>
      </w:pPr>
      <w:r>
        <w:t xml:space="preserve">It helps to calculate the first </w:t>
      </w:r>
      <w:proofErr w:type="gramStart"/>
      <w:r>
        <w:t>address(</w:t>
      </w:r>
      <w:proofErr w:type="gramEnd"/>
      <w:r>
        <w:t>network address)</w:t>
      </w:r>
    </w:p>
    <w:p w14:paraId="6EFDBA28" w14:textId="0F9EDF8B" w:rsidR="002120BA" w:rsidRDefault="002120BA" w:rsidP="002120BA">
      <w:pPr>
        <w:pStyle w:val="ListParagraph"/>
        <w:numPr>
          <w:ilvl w:val="0"/>
          <w:numId w:val="14"/>
        </w:numPr>
      </w:pPr>
      <w:r>
        <w:t xml:space="preserve">It helps to calculate the last </w:t>
      </w:r>
      <w:proofErr w:type="gramStart"/>
      <w:r>
        <w:t>address( Broadcast</w:t>
      </w:r>
      <w:proofErr w:type="gramEnd"/>
      <w:r>
        <w:t xml:space="preserve"> address)</w:t>
      </w:r>
    </w:p>
    <w:p w14:paraId="5CF2874D" w14:textId="63C4B6F9" w:rsidR="002120BA" w:rsidRDefault="002120BA" w:rsidP="002120BA">
      <w:pPr>
        <w:pStyle w:val="ListParagraph"/>
        <w:numPr>
          <w:ilvl w:val="0"/>
          <w:numId w:val="14"/>
        </w:numPr>
      </w:pPr>
      <w:r>
        <w:t>First and last host address.</w:t>
      </w:r>
    </w:p>
    <w:p w14:paraId="38253832" w14:textId="2D10348A" w:rsidR="00C162C0" w:rsidRDefault="002120BA" w:rsidP="002120BA">
      <w:pPr>
        <w:pStyle w:val="ListParagraph"/>
        <w:numPr>
          <w:ilvl w:val="0"/>
          <w:numId w:val="14"/>
        </w:numPr>
      </w:pPr>
      <w:r>
        <w:t>Total address space.</w:t>
      </w:r>
    </w:p>
    <w:p w14:paraId="61BC4A8D" w14:textId="6AC86880" w:rsidR="002120BA" w:rsidRDefault="002120BA" w:rsidP="002120BA">
      <w:pPr>
        <w:pStyle w:val="ListParagraph"/>
        <w:numPr>
          <w:ilvl w:val="0"/>
          <w:numId w:val="14"/>
        </w:numPr>
      </w:pPr>
      <w:r>
        <w:t>Needed to find total number of hosts.</w:t>
      </w:r>
    </w:p>
    <w:p w14:paraId="255DE35F" w14:textId="7469DDF1" w:rsidR="002120BA" w:rsidRPr="002120BA" w:rsidRDefault="002120BA" w:rsidP="002120BA">
      <w:pPr>
        <w:rPr>
          <w:rStyle w:val="DevConfigGray"/>
          <w:rFonts w:ascii="Arial" w:hAnsi="Arial"/>
          <w:sz w:val="22"/>
          <w:shd w:val="clear" w:color="auto" w:fill="auto"/>
        </w:rPr>
      </w:pPr>
      <w:r>
        <w:rPr>
          <w:rStyle w:val="DevConfigGray"/>
          <w:rFonts w:ascii="Arial" w:hAnsi="Arial"/>
          <w:sz w:val="22"/>
          <w:shd w:val="clear" w:color="auto" w:fill="auto"/>
        </w:rPr>
        <w:t>Without subnet it is not possible to do most of the calculations of ipv4</w:t>
      </w:r>
      <w:r w:rsidR="00CE1FED">
        <w:rPr>
          <w:rStyle w:val="DevConfigGray"/>
          <w:rFonts w:ascii="Arial" w:hAnsi="Arial"/>
          <w:sz w:val="22"/>
          <w:shd w:val="clear" w:color="auto" w:fill="auto"/>
        </w:rPr>
        <w:t>.</w:t>
      </w:r>
    </w:p>
    <w:sectPr w:rsidR="002120BA" w:rsidRPr="002120B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E1608" w14:textId="77777777" w:rsidR="00916AD2" w:rsidRDefault="00916AD2" w:rsidP="00710659">
      <w:pPr>
        <w:spacing w:after="0" w:line="240" w:lineRule="auto"/>
      </w:pPr>
      <w:r>
        <w:separator/>
      </w:r>
    </w:p>
    <w:p w14:paraId="3B4FE355" w14:textId="77777777" w:rsidR="00916AD2" w:rsidRDefault="00916AD2"/>
  </w:endnote>
  <w:endnote w:type="continuationSeparator" w:id="0">
    <w:p w14:paraId="2A6F6D5A" w14:textId="77777777" w:rsidR="00916AD2" w:rsidRDefault="00916AD2" w:rsidP="00710659">
      <w:pPr>
        <w:spacing w:after="0" w:line="240" w:lineRule="auto"/>
      </w:pPr>
      <w:r>
        <w:continuationSeparator/>
      </w:r>
    </w:p>
    <w:p w14:paraId="0FC2DEAE" w14:textId="77777777" w:rsidR="00916AD2" w:rsidRDefault="00916A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01B44BE9"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2120B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08148D07"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2120B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D46A2" w14:textId="77777777" w:rsidR="00916AD2" w:rsidRDefault="00916AD2" w:rsidP="00710659">
      <w:pPr>
        <w:spacing w:after="0" w:line="240" w:lineRule="auto"/>
      </w:pPr>
      <w:r>
        <w:separator/>
      </w:r>
    </w:p>
    <w:p w14:paraId="3CEB9C2E" w14:textId="77777777" w:rsidR="00916AD2" w:rsidRDefault="00916AD2"/>
  </w:footnote>
  <w:footnote w:type="continuationSeparator" w:id="0">
    <w:p w14:paraId="07B1B72B" w14:textId="77777777" w:rsidR="00916AD2" w:rsidRDefault="00916AD2" w:rsidP="00710659">
      <w:pPr>
        <w:spacing w:after="0" w:line="240" w:lineRule="auto"/>
      </w:pPr>
      <w:r>
        <w:continuationSeparator/>
      </w:r>
    </w:p>
    <w:p w14:paraId="47CCB18E" w14:textId="77777777" w:rsidR="00916AD2" w:rsidRDefault="00916A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19AD59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1E23096"/>
    <w:multiLevelType w:val="hybridMultilevel"/>
    <w:tmpl w:val="5D4C9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478617">
    <w:abstractNumId w:val="9"/>
  </w:num>
  <w:num w:numId="2" w16cid:durableId="1481771697">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41851094">
    <w:abstractNumId w:val="4"/>
  </w:num>
  <w:num w:numId="4" w16cid:durableId="646323295">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64517426">
    <w:abstractNumId w:val="6"/>
  </w:num>
  <w:num w:numId="6" w16cid:durableId="1203901123">
    <w:abstractNumId w:val="1"/>
  </w:num>
  <w:num w:numId="7" w16cid:durableId="1696926193">
    <w:abstractNumId w:val="2"/>
  </w:num>
  <w:num w:numId="8" w16cid:durableId="1305430513">
    <w:abstractNumId w:val="7"/>
    <w:lvlOverride w:ilvl="0">
      <w:lvl w:ilvl="0">
        <w:start w:val="1"/>
        <w:numFmt w:val="decimal"/>
        <w:lvlText w:val="Part %1:"/>
        <w:lvlJc w:val="left"/>
        <w:pPr>
          <w:tabs>
            <w:tab w:val="num" w:pos="1152"/>
          </w:tabs>
          <w:ind w:left="1152" w:hanging="792"/>
        </w:pPr>
        <w:rPr>
          <w:rFonts w:hint="default"/>
        </w:rPr>
      </w:lvl>
    </w:lvlOverride>
  </w:num>
  <w:num w:numId="9" w16cid:durableId="1092431783">
    <w:abstractNumId w:val="6"/>
    <w:lvlOverride w:ilvl="0"/>
  </w:num>
  <w:num w:numId="10" w16cid:durableId="311565817">
    <w:abstractNumId w:val="5"/>
  </w:num>
  <w:num w:numId="11" w16cid:durableId="366836516">
    <w:abstractNumId w:val="3"/>
  </w:num>
  <w:num w:numId="12" w16cid:durableId="626352175">
    <w:abstractNumId w:val="0"/>
  </w:num>
  <w:num w:numId="13" w16cid:durableId="1315255906">
    <w:abstractNumId w:val="8"/>
  </w:num>
  <w:num w:numId="14" w16cid:durableId="108989233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20BA"/>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AD2"/>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1FE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E1FE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E1FED"/>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212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733996"/>
    <w:rsid w:val="00854646"/>
    <w:rsid w:val="00A26D2B"/>
    <w:rsid w:val="00D24ED4"/>
    <w:rsid w:val="00E41C80"/>
    <w:rsid w:val="00E5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5BA5B-B5BF-4B39-9A2E-F27D0AAA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TotalTime>
  <Pages>5</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shahriar tarit</cp:lastModifiedBy>
  <cp:revision>5</cp:revision>
  <cp:lastPrinted>2019-10-04T21:27:00Z</cp:lastPrinted>
  <dcterms:created xsi:type="dcterms:W3CDTF">2019-10-04T21:26:00Z</dcterms:created>
  <dcterms:modified xsi:type="dcterms:W3CDTF">2022-10-12T14:28:00Z</dcterms:modified>
</cp:coreProperties>
</file>
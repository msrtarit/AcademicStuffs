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0A716614" w:rsidR="004D36D7" w:rsidRPr="00FD4A68"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r w:rsidR="00AA16F3">
        <w:t>(shahriar_1802009)</w:t>
      </w:r>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r>
              <w:t>8:</w:t>
            </w:r>
            <w:r w:rsidR="00FD2DB2">
              <w:t>acad</w:t>
            </w:r>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200:db8:acad:1::1/64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2001:db8:acad:1::3/64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2001:db8:acad::3/64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w:t>
      </w:r>
      <w:r>
        <w:rPr>
          <w:rFonts w:eastAsia="Arial"/>
        </w:rPr>
        <w:lastRenderedPageBreak/>
        <w:t>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r w:rsidRPr="005F738E">
        <w:rPr>
          <w:b/>
          <w:color w:val="000000"/>
        </w:rPr>
        <w:t>lanbase-routing</w:t>
      </w:r>
      <w:r w:rsidRPr="005F738E">
        <w:rPr>
          <w:color w:val="000000"/>
        </w:rPr>
        <w:t xml:space="preserve"> template. The new template will be used after reboot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show sdm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r w:rsidRPr="005F738E">
        <w:rPr>
          <w:b/>
          <w:color w:val="000000"/>
        </w:rPr>
        <w:t>sdm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7BAFDAE7"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241EFC">
        <w:rPr>
          <w:b/>
          <w:bCs/>
        </w:rPr>
        <w:t>Error! Reference source not found.</w:t>
      </w:r>
      <w:r>
        <w:fldChar w:fldCharType="end"/>
      </w:r>
      <w:r>
        <w:t xml:space="preserve"> and </w:t>
      </w:r>
      <w:r>
        <w:fldChar w:fldCharType="begin"/>
      </w:r>
      <w:r>
        <w:instrText xml:space="preserve"> REF _Ref348816666 \h </w:instrText>
      </w:r>
      <w:r>
        <w:fldChar w:fldCharType="separate"/>
      </w:r>
      <w:r w:rsidR="00241EFC">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57AEB51D" w14:textId="3E4B389E" w:rsidR="00627865" w:rsidRDefault="00627865" w:rsidP="00627865">
      <w:pPr>
        <w:pStyle w:val="BodyTextL50"/>
      </w:pPr>
      <w:r w:rsidRPr="001D375B">
        <w:rPr>
          <w:b/>
        </w:rPr>
        <w:lastRenderedPageBreak/>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77777777" w:rsidR="00627865" w:rsidRDefault="00627865" w:rsidP="00627865">
      <w:pPr>
        <w:pStyle w:val="AnswerLineL50"/>
      </w:pPr>
      <w:r>
        <w:t>Type your answers here.</w:t>
      </w:r>
    </w:p>
    <w:p w14:paraId="20F78340" w14:textId="77777777" w:rsidR="00627865" w:rsidRPr="00E87D18" w:rsidRDefault="00627865" w:rsidP="00627865">
      <w:pPr>
        <w:pStyle w:val="BodyTextL50"/>
        <w:rPr>
          <w:rStyle w:val="AnswerGray"/>
        </w:rPr>
      </w:pPr>
      <w:r>
        <w:rPr>
          <w:rStyle w:val="AnswerGray"/>
        </w:rPr>
        <w:t>The router interfaces (default gateways) have not been configured yet so Layer 3 traffic is not being routed between subnets.</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36A5C4E1" w14:textId="06D17174" w:rsidR="00627865" w:rsidRPr="00AA16F3" w:rsidRDefault="00847AF5" w:rsidP="006D1941">
      <w:pPr>
        <w:pStyle w:val="CMDRed"/>
        <w:spacing w:before="0"/>
        <w:rPr>
          <w:color w:val="00B050"/>
        </w:rPr>
      </w:pPr>
      <w:r w:rsidRPr="00AA16F3">
        <w:rPr>
          <w:color w:val="00B050"/>
        </w:rPr>
        <w:t>R</w:t>
      </w:r>
      <w:r w:rsidR="00627865" w:rsidRPr="00AA16F3">
        <w:rPr>
          <w:color w:val="00B050"/>
        </w:rPr>
        <w:t xml:space="preserve">outer&gt; </w:t>
      </w:r>
      <w:r w:rsidR="00627865" w:rsidRPr="00AA16F3">
        <w:rPr>
          <w:b/>
          <w:color w:val="00B050"/>
        </w:rPr>
        <w:t>enable</w:t>
      </w:r>
    </w:p>
    <w:p w14:paraId="107ECCA0" w14:textId="77777777" w:rsidR="00627865" w:rsidRPr="00EB025A" w:rsidRDefault="00627865" w:rsidP="00EB025A">
      <w:pPr>
        <w:pStyle w:val="SubStepAlpha"/>
      </w:pPr>
      <w:r>
        <w:t>Enter configuration mode.</w:t>
      </w:r>
    </w:p>
    <w:p w14:paraId="6B7CC447" w14:textId="79104E07" w:rsidR="00627865" w:rsidRPr="00AA16F3" w:rsidRDefault="00847AF5" w:rsidP="006D1941">
      <w:pPr>
        <w:pStyle w:val="CMDRed"/>
        <w:rPr>
          <w:color w:val="00B050"/>
        </w:rPr>
      </w:pPr>
      <w:r w:rsidRPr="00AA16F3">
        <w:rPr>
          <w:color w:val="00B050"/>
        </w:rPr>
        <w:t>R</w:t>
      </w:r>
      <w:r w:rsidR="00627865" w:rsidRPr="00AA16F3">
        <w:rPr>
          <w:color w:val="00B050"/>
        </w:rPr>
        <w:t xml:space="preserve">outer# </w:t>
      </w:r>
      <w:r w:rsidR="00627865" w:rsidRPr="00AA16F3">
        <w:rPr>
          <w:b/>
          <w:color w:val="00B050"/>
        </w:rPr>
        <w:t>config terminal</w:t>
      </w:r>
    </w:p>
    <w:p w14:paraId="2C82D3CD" w14:textId="77777777" w:rsidR="00627865" w:rsidRDefault="00627865" w:rsidP="00627865">
      <w:pPr>
        <w:pStyle w:val="SubStepAlpha"/>
      </w:pPr>
      <w:r>
        <w:t>Assign a device name to the router.</w:t>
      </w:r>
    </w:p>
    <w:p w14:paraId="32042AA0" w14:textId="3D7F66EC" w:rsidR="00627865" w:rsidRPr="00AA16F3" w:rsidRDefault="00847AF5" w:rsidP="006D1941">
      <w:pPr>
        <w:pStyle w:val="CMDRed"/>
        <w:rPr>
          <w:color w:val="00B050"/>
        </w:rPr>
      </w:pPr>
      <w:r w:rsidRPr="00AA16F3">
        <w:rPr>
          <w:color w:val="00B050"/>
        </w:rPr>
        <w:t>R</w:t>
      </w:r>
      <w:r w:rsidR="00627865" w:rsidRPr="00AA16F3">
        <w:rPr>
          <w:color w:val="00B050"/>
        </w:rPr>
        <w:t xml:space="preserve">outer(config)# </w:t>
      </w:r>
      <w:r w:rsidR="00627865" w:rsidRPr="00AA16F3">
        <w:rPr>
          <w:b/>
          <w:color w:val="00B050"/>
        </w:rPr>
        <w:t>hostname R1</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E3C8A1E" w14:textId="07815404" w:rsidR="00627865" w:rsidRPr="00AA16F3" w:rsidRDefault="00627865" w:rsidP="006D1941">
      <w:pPr>
        <w:pStyle w:val="CMDRed"/>
        <w:rPr>
          <w:color w:val="00B050"/>
        </w:rPr>
      </w:pPr>
      <w:r w:rsidRPr="00AA16F3">
        <w:rPr>
          <w:color w:val="00B050"/>
        </w:rPr>
        <w:t xml:space="preserve">R1(config)# </w:t>
      </w:r>
      <w:r w:rsidR="008C6FB1" w:rsidRPr="00AA16F3">
        <w:rPr>
          <w:b/>
          <w:color w:val="00B050"/>
        </w:rPr>
        <w:t xml:space="preserve">no ip domain </w:t>
      </w:r>
      <w:r w:rsidRPr="00AA16F3">
        <w:rPr>
          <w:b/>
          <w:color w:val="00B050"/>
        </w:rPr>
        <w:t>lookup</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67B164AF" w14:textId="77777777" w:rsidR="00627865" w:rsidRPr="00AA16F3" w:rsidRDefault="00627865" w:rsidP="006D1941">
      <w:pPr>
        <w:pStyle w:val="CMDRed"/>
        <w:rPr>
          <w:color w:val="00B050"/>
        </w:rPr>
      </w:pPr>
      <w:r w:rsidRPr="00AA16F3">
        <w:rPr>
          <w:color w:val="00B050"/>
        </w:rPr>
        <w:t xml:space="preserve">R1(config)# </w:t>
      </w:r>
      <w:r w:rsidRPr="00AA16F3">
        <w:rPr>
          <w:b/>
          <w:color w:val="00B050"/>
        </w:rPr>
        <w:t>enable secret class</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477A82C9" w14:textId="77777777" w:rsidR="00627865" w:rsidRPr="00AA16F3" w:rsidRDefault="00627865" w:rsidP="00B93CBC">
      <w:pPr>
        <w:pStyle w:val="CMDRed"/>
        <w:rPr>
          <w:color w:val="00B050"/>
        </w:rPr>
      </w:pPr>
      <w:r w:rsidRPr="00AA16F3">
        <w:rPr>
          <w:color w:val="00B050"/>
        </w:rPr>
        <w:t xml:space="preserve">R1(config)# </w:t>
      </w:r>
      <w:r w:rsidRPr="00AA16F3">
        <w:rPr>
          <w:b/>
          <w:color w:val="00B050"/>
        </w:rPr>
        <w:t>line console 0</w:t>
      </w:r>
    </w:p>
    <w:p w14:paraId="41F82C0A" w14:textId="77777777" w:rsidR="00627865" w:rsidRPr="00AA16F3" w:rsidRDefault="00627865" w:rsidP="00B93CBC">
      <w:pPr>
        <w:pStyle w:val="CMDRed"/>
        <w:rPr>
          <w:color w:val="00B050"/>
        </w:rPr>
      </w:pPr>
      <w:r w:rsidRPr="00AA16F3">
        <w:rPr>
          <w:color w:val="00B050"/>
        </w:rPr>
        <w:t xml:space="preserve">R1(config-line)# </w:t>
      </w:r>
      <w:r w:rsidRPr="00AA16F3">
        <w:rPr>
          <w:b/>
          <w:color w:val="00B050"/>
        </w:rPr>
        <w:t>password cisco</w:t>
      </w:r>
    </w:p>
    <w:p w14:paraId="68BE5F5C" w14:textId="77777777" w:rsidR="00627865" w:rsidRPr="00AA16F3" w:rsidRDefault="00627865" w:rsidP="00B93CBC">
      <w:pPr>
        <w:pStyle w:val="CMDRed"/>
        <w:rPr>
          <w:color w:val="00B050"/>
        </w:rPr>
      </w:pPr>
      <w:r w:rsidRPr="00AA16F3">
        <w:rPr>
          <w:color w:val="00B050"/>
        </w:rPr>
        <w:t xml:space="preserve">R1(config-line)# </w:t>
      </w:r>
      <w:r w:rsidRPr="00AA16F3">
        <w:rPr>
          <w:b/>
          <w:color w:val="00B050"/>
        </w:rPr>
        <w:t>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16F59773" w14:textId="3AA3CEA7" w:rsidR="00627865" w:rsidRPr="00AA16F3" w:rsidRDefault="00627865" w:rsidP="00B93CBC">
      <w:pPr>
        <w:pStyle w:val="CMDRed"/>
        <w:rPr>
          <w:color w:val="00B050"/>
        </w:rPr>
      </w:pPr>
      <w:r w:rsidRPr="00AA16F3">
        <w:rPr>
          <w:color w:val="00B050"/>
        </w:rPr>
        <w:t xml:space="preserve">R1(config)# </w:t>
      </w:r>
      <w:r w:rsidRPr="00AA16F3">
        <w:rPr>
          <w:b/>
          <w:color w:val="00B050"/>
        </w:rPr>
        <w:t xml:space="preserve">line vty 0 </w:t>
      </w:r>
      <w:r w:rsidR="00AA16F3">
        <w:rPr>
          <w:b/>
          <w:color w:val="00B050"/>
        </w:rPr>
        <w:t>15</w:t>
      </w:r>
    </w:p>
    <w:p w14:paraId="66BFC9BA" w14:textId="77777777" w:rsidR="00627865" w:rsidRPr="00AA16F3" w:rsidRDefault="00627865" w:rsidP="00B93CBC">
      <w:pPr>
        <w:pStyle w:val="CMDRed"/>
        <w:rPr>
          <w:color w:val="00B050"/>
        </w:rPr>
      </w:pPr>
      <w:r w:rsidRPr="00AA16F3">
        <w:rPr>
          <w:color w:val="00B050"/>
        </w:rPr>
        <w:t xml:space="preserve">R1(config-line)# </w:t>
      </w:r>
      <w:r w:rsidRPr="00AA16F3">
        <w:rPr>
          <w:b/>
          <w:color w:val="00B050"/>
        </w:rPr>
        <w:t>password cisco</w:t>
      </w:r>
    </w:p>
    <w:p w14:paraId="66AAD230" w14:textId="77777777" w:rsidR="00627865" w:rsidRPr="00B93CBC" w:rsidRDefault="00627865" w:rsidP="00B93CBC">
      <w:pPr>
        <w:pStyle w:val="CMDRed"/>
      </w:pPr>
      <w:r w:rsidRPr="00AA16F3">
        <w:rPr>
          <w:color w:val="00B050"/>
        </w:rPr>
        <w:t xml:space="preserve">R1(config-line)# </w:t>
      </w:r>
      <w:r w:rsidRPr="00AA16F3">
        <w:rPr>
          <w:b/>
          <w:color w:val="00B050"/>
        </w:rPr>
        <w:t>login</w:t>
      </w:r>
    </w:p>
    <w:p w14:paraId="424E71AD" w14:textId="77777777" w:rsidR="00627865" w:rsidRDefault="00627865" w:rsidP="00627865">
      <w:pPr>
        <w:pStyle w:val="SubStepAlpha"/>
      </w:pPr>
      <w:r>
        <w:t>Encrypt the plaintext passwords.</w:t>
      </w:r>
    </w:p>
    <w:p w14:paraId="566BC573" w14:textId="77777777" w:rsidR="00627865" w:rsidRPr="00AA16F3" w:rsidRDefault="00627865" w:rsidP="00B93CBC">
      <w:pPr>
        <w:pStyle w:val="CMDRed"/>
        <w:rPr>
          <w:color w:val="00B050"/>
        </w:rPr>
      </w:pPr>
      <w:r w:rsidRPr="00AA16F3">
        <w:rPr>
          <w:color w:val="00B050"/>
        </w:rPr>
        <w:t xml:space="preserve">R1(config)# </w:t>
      </w:r>
      <w:r w:rsidRPr="00AA16F3">
        <w:rPr>
          <w:b/>
          <w:color w:val="00B050"/>
        </w:rPr>
        <w:t>service password-encryption</w:t>
      </w:r>
    </w:p>
    <w:p w14:paraId="7F82B12D" w14:textId="77777777" w:rsidR="00627865" w:rsidRDefault="00627865" w:rsidP="00627865">
      <w:pPr>
        <w:pStyle w:val="SubStepAlpha"/>
      </w:pPr>
      <w:r>
        <w:t>Create a banner that warns anyone accessing the device that unauthorized access is prohibited.</w:t>
      </w:r>
    </w:p>
    <w:p w14:paraId="53D41AD6" w14:textId="7C0E6303" w:rsidR="00627865" w:rsidRPr="00AA16F3" w:rsidRDefault="00627865" w:rsidP="00B93CBC">
      <w:pPr>
        <w:pStyle w:val="CMDRed"/>
        <w:rPr>
          <w:color w:val="00B050"/>
        </w:rPr>
      </w:pPr>
      <w:r w:rsidRPr="00AA16F3">
        <w:rPr>
          <w:color w:val="00B050"/>
        </w:rPr>
        <w:t xml:space="preserve">R1(config)# </w:t>
      </w:r>
      <w:r w:rsidRPr="00AA16F3">
        <w:rPr>
          <w:b/>
          <w:color w:val="00B050"/>
        </w:rPr>
        <w:t>banner motd $</w:t>
      </w:r>
      <w:r w:rsidR="00AA16F3" w:rsidRPr="00AA16F3">
        <w:rPr>
          <w:b/>
          <w:color w:val="00B050"/>
        </w:rPr>
        <w:t xml:space="preserve"> </w:t>
      </w:r>
      <w:r w:rsidR="00AA16F3" w:rsidRPr="00AA16F3">
        <w:rPr>
          <w:color w:val="00B050"/>
        </w:rPr>
        <w:t>unauthorized access is prohibited</w:t>
      </w:r>
      <w:r w:rsidR="00AA16F3" w:rsidRPr="00AA16F3">
        <w:rPr>
          <w:b/>
          <w:color w:val="00B050"/>
        </w:rPr>
        <w:t xml:space="preserve"> </w:t>
      </w:r>
      <w:r w:rsidRPr="00AA16F3">
        <w:rPr>
          <w:b/>
          <w:color w:val="00B050"/>
        </w:rPr>
        <w:t>$</w:t>
      </w:r>
    </w:p>
    <w:p w14:paraId="0B165797" w14:textId="77777777" w:rsidR="00627865" w:rsidRDefault="00627865" w:rsidP="00627865">
      <w:pPr>
        <w:pStyle w:val="SubStepAlpha"/>
      </w:pPr>
      <w:r>
        <w:t>Configure and activate both interfaces on the router.</w:t>
      </w:r>
    </w:p>
    <w:p w14:paraId="732AF925" w14:textId="77777777" w:rsidR="00627865" w:rsidRPr="00AA16F3" w:rsidRDefault="00627865" w:rsidP="00B93CBC">
      <w:pPr>
        <w:pStyle w:val="CMDRed"/>
        <w:rPr>
          <w:color w:val="00B050"/>
        </w:rPr>
      </w:pPr>
      <w:r w:rsidRPr="00AA16F3">
        <w:rPr>
          <w:color w:val="00B050"/>
        </w:rPr>
        <w:t xml:space="preserve">R1(config)# </w:t>
      </w:r>
      <w:r w:rsidRPr="00AA16F3">
        <w:rPr>
          <w:b/>
          <w:color w:val="00B050"/>
        </w:rPr>
        <w:t>interface g0/0/0</w:t>
      </w:r>
    </w:p>
    <w:p w14:paraId="52A4F09C" w14:textId="56EA5D50" w:rsidR="00627865" w:rsidRPr="00AA16F3" w:rsidRDefault="00627865" w:rsidP="00B93CBC">
      <w:pPr>
        <w:pStyle w:val="CMDRed"/>
        <w:rPr>
          <w:color w:val="00B050"/>
        </w:rPr>
      </w:pPr>
      <w:r w:rsidRPr="00AA16F3">
        <w:rPr>
          <w:color w:val="00B050"/>
        </w:rPr>
        <w:t xml:space="preserve">R1(config-if)# </w:t>
      </w:r>
      <w:r w:rsidRPr="00AA16F3">
        <w:rPr>
          <w:b/>
          <w:color w:val="00B050"/>
        </w:rPr>
        <w:t>ip address 192.168.0.1 255.255.255.0</w:t>
      </w:r>
    </w:p>
    <w:p w14:paraId="780AA24C" w14:textId="4070314B" w:rsidR="00C60A2B" w:rsidRPr="00AA16F3" w:rsidRDefault="00C60A2B" w:rsidP="00B93CBC">
      <w:pPr>
        <w:pStyle w:val="CMDRed"/>
        <w:rPr>
          <w:color w:val="00B050"/>
        </w:rPr>
      </w:pPr>
      <w:r w:rsidRPr="00AA16F3">
        <w:rPr>
          <w:color w:val="00B050"/>
        </w:rPr>
        <w:t xml:space="preserve">R1(config-if)# </w:t>
      </w:r>
      <w:r w:rsidRPr="00AA16F3">
        <w:rPr>
          <w:b/>
          <w:color w:val="00B050"/>
        </w:rPr>
        <w:t>ipv6 address 2001:db8:acad::1/64</w:t>
      </w:r>
    </w:p>
    <w:p w14:paraId="2B1FE5E3" w14:textId="2647D90C" w:rsidR="00C60A2B" w:rsidRPr="00AA16F3" w:rsidRDefault="00C60A2B" w:rsidP="00B93CBC">
      <w:pPr>
        <w:pStyle w:val="CMDRed"/>
        <w:rPr>
          <w:color w:val="00B050"/>
        </w:rPr>
      </w:pPr>
      <w:r w:rsidRPr="00AA16F3">
        <w:rPr>
          <w:color w:val="00B050"/>
        </w:rPr>
        <w:t xml:space="preserve">R1(config-if)# </w:t>
      </w:r>
      <w:r w:rsidRPr="00AA16F3">
        <w:rPr>
          <w:b/>
          <w:color w:val="00B050"/>
        </w:rPr>
        <w:t>ipv6 address FE80::1 link-local</w:t>
      </w:r>
    </w:p>
    <w:p w14:paraId="1CAF675E" w14:textId="77777777" w:rsidR="00627865" w:rsidRPr="00AA16F3" w:rsidRDefault="00627865" w:rsidP="00B93CBC">
      <w:pPr>
        <w:pStyle w:val="CMDRed"/>
        <w:rPr>
          <w:color w:val="00B050"/>
        </w:rPr>
      </w:pPr>
      <w:r w:rsidRPr="00AA16F3">
        <w:rPr>
          <w:color w:val="00B050"/>
        </w:rPr>
        <w:t xml:space="preserve">R1(config-if)# </w:t>
      </w:r>
      <w:r w:rsidRPr="00AA16F3">
        <w:rPr>
          <w:b/>
          <w:color w:val="00B050"/>
        </w:rPr>
        <w:t>no shutdown</w:t>
      </w:r>
    </w:p>
    <w:p w14:paraId="101D3AB2" w14:textId="77777777" w:rsidR="00627865" w:rsidRPr="00AA16F3" w:rsidRDefault="00627865" w:rsidP="00B93CBC">
      <w:pPr>
        <w:pStyle w:val="CMDRed"/>
        <w:rPr>
          <w:color w:val="00B050"/>
        </w:rPr>
      </w:pPr>
      <w:r w:rsidRPr="00AA16F3">
        <w:rPr>
          <w:color w:val="00B050"/>
        </w:rPr>
        <w:t xml:space="preserve">R1(config-if)# </w:t>
      </w:r>
      <w:r w:rsidRPr="00AA16F3">
        <w:rPr>
          <w:b/>
          <w:color w:val="00B050"/>
        </w:rPr>
        <w:t>exit</w:t>
      </w:r>
    </w:p>
    <w:p w14:paraId="4C618552" w14:textId="77777777" w:rsidR="00627865" w:rsidRPr="00AA16F3" w:rsidRDefault="00627865" w:rsidP="00B93CBC">
      <w:pPr>
        <w:pStyle w:val="CMDRed"/>
        <w:rPr>
          <w:color w:val="00B050"/>
        </w:rPr>
      </w:pPr>
      <w:r w:rsidRPr="00AA16F3">
        <w:rPr>
          <w:color w:val="00B050"/>
        </w:rPr>
        <w:t xml:space="preserve">R1(config)# </w:t>
      </w:r>
      <w:r w:rsidRPr="00AA16F3">
        <w:rPr>
          <w:b/>
          <w:color w:val="00B050"/>
        </w:rPr>
        <w:t>interface g0/0/1</w:t>
      </w:r>
    </w:p>
    <w:p w14:paraId="54447FA4" w14:textId="103A0E25" w:rsidR="00627865" w:rsidRPr="00AA16F3" w:rsidRDefault="00627865" w:rsidP="00B93CBC">
      <w:pPr>
        <w:pStyle w:val="CMDRed"/>
        <w:rPr>
          <w:color w:val="00B050"/>
        </w:rPr>
      </w:pPr>
      <w:r w:rsidRPr="00AA16F3">
        <w:rPr>
          <w:color w:val="00B050"/>
        </w:rPr>
        <w:t xml:space="preserve">R1(config-if)# </w:t>
      </w:r>
      <w:r w:rsidRPr="00AA16F3">
        <w:rPr>
          <w:b/>
          <w:color w:val="00B050"/>
        </w:rPr>
        <w:t>ip address 192.168.1.1 255.255.255.0</w:t>
      </w:r>
    </w:p>
    <w:p w14:paraId="1E3D6A0D" w14:textId="59369EB4" w:rsidR="008C6FB1" w:rsidRPr="00AA16F3" w:rsidRDefault="008C6FB1" w:rsidP="00B93CBC">
      <w:pPr>
        <w:pStyle w:val="CMDRed"/>
        <w:rPr>
          <w:color w:val="00B050"/>
        </w:rPr>
      </w:pPr>
      <w:r w:rsidRPr="00AA16F3">
        <w:rPr>
          <w:color w:val="00B050"/>
        </w:rPr>
        <w:t xml:space="preserve">R1(config-if)# </w:t>
      </w:r>
      <w:r w:rsidRPr="00AA16F3">
        <w:rPr>
          <w:b/>
          <w:color w:val="00B050"/>
        </w:rPr>
        <w:t>ipv6 address 2001:db8:acad:1::1/64</w:t>
      </w:r>
    </w:p>
    <w:p w14:paraId="0C5F9F08" w14:textId="585229D3" w:rsidR="008C6FB1" w:rsidRPr="00AA16F3" w:rsidRDefault="008C6FB1" w:rsidP="00B93CBC">
      <w:pPr>
        <w:pStyle w:val="CMDRed"/>
        <w:rPr>
          <w:color w:val="00B050"/>
        </w:rPr>
      </w:pPr>
      <w:r w:rsidRPr="00AA16F3">
        <w:rPr>
          <w:color w:val="00B050"/>
        </w:rPr>
        <w:t xml:space="preserve">R1(config-if)# </w:t>
      </w:r>
      <w:r w:rsidRPr="00AA16F3">
        <w:rPr>
          <w:b/>
          <w:color w:val="00B050"/>
        </w:rPr>
        <w:t>ipv6 address fe80::1 link-local</w:t>
      </w:r>
    </w:p>
    <w:p w14:paraId="62E1A326" w14:textId="77777777" w:rsidR="00627865" w:rsidRPr="00AA16F3" w:rsidRDefault="00627865" w:rsidP="00B93CBC">
      <w:pPr>
        <w:pStyle w:val="CMDRed"/>
        <w:rPr>
          <w:color w:val="00B050"/>
        </w:rPr>
      </w:pPr>
      <w:r w:rsidRPr="00AA16F3">
        <w:rPr>
          <w:color w:val="00B050"/>
        </w:rPr>
        <w:lastRenderedPageBreak/>
        <w:t xml:space="preserve">R1(config-if)# </w:t>
      </w:r>
      <w:r w:rsidRPr="00AA16F3">
        <w:rPr>
          <w:b/>
          <w:color w:val="00B050"/>
        </w:rPr>
        <w:t>no shutdown</w:t>
      </w:r>
    </w:p>
    <w:p w14:paraId="053CCA37" w14:textId="77777777" w:rsidR="00627865" w:rsidRPr="00AA16F3" w:rsidRDefault="00627865" w:rsidP="00B93CBC">
      <w:pPr>
        <w:pStyle w:val="CMDRed"/>
        <w:rPr>
          <w:color w:val="00B050"/>
        </w:rPr>
      </w:pPr>
      <w:r w:rsidRPr="00AA16F3">
        <w:rPr>
          <w:color w:val="00B050"/>
        </w:rPr>
        <w:t xml:space="preserve">R1(config-if)# </w:t>
      </w:r>
      <w:r w:rsidRPr="00AA16F3">
        <w:rPr>
          <w:b/>
          <w:color w:val="00B050"/>
        </w:rPr>
        <w:t>exit</w:t>
      </w:r>
    </w:p>
    <w:p w14:paraId="0826588E" w14:textId="77777777" w:rsidR="00627865" w:rsidRDefault="00627865" w:rsidP="00627865">
      <w:pPr>
        <w:pStyle w:val="SubStepAlpha"/>
      </w:pPr>
      <w:r>
        <w:t>Configure an interface description for each interface indicating which device is connected to it.</w:t>
      </w:r>
    </w:p>
    <w:p w14:paraId="421FF862" w14:textId="73C83C1C" w:rsidR="00627865" w:rsidRPr="00AA16F3" w:rsidRDefault="00627865" w:rsidP="00B93CBC">
      <w:pPr>
        <w:pStyle w:val="CMDRed"/>
        <w:rPr>
          <w:color w:val="00B050"/>
        </w:rPr>
      </w:pPr>
      <w:r w:rsidRPr="00AA16F3">
        <w:rPr>
          <w:color w:val="00B050"/>
        </w:rPr>
        <w:t xml:space="preserve">R1(config)# </w:t>
      </w:r>
      <w:r w:rsidR="008C6FB1" w:rsidRPr="00AA16F3">
        <w:rPr>
          <w:b/>
          <w:color w:val="00B050"/>
        </w:rPr>
        <w:t>interface g0/0/1</w:t>
      </w:r>
    </w:p>
    <w:p w14:paraId="5F88954D" w14:textId="77777777" w:rsidR="00627865" w:rsidRPr="00AA16F3" w:rsidRDefault="00627865" w:rsidP="00B93CBC">
      <w:pPr>
        <w:pStyle w:val="CMDRed"/>
        <w:rPr>
          <w:color w:val="00B050"/>
        </w:rPr>
      </w:pPr>
      <w:r w:rsidRPr="00AA16F3">
        <w:rPr>
          <w:color w:val="00B050"/>
        </w:rPr>
        <w:t xml:space="preserve">R1(config-if)# </w:t>
      </w:r>
      <w:r w:rsidRPr="00AA16F3">
        <w:rPr>
          <w:b/>
          <w:color w:val="00B050"/>
        </w:rPr>
        <w:t>description Connected to F0/5 on S1</w:t>
      </w:r>
    </w:p>
    <w:p w14:paraId="15D492AD" w14:textId="77777777" w:rsidR="00627865" w:rsidRPr="00AA16F3" w:rsidRDefault="00627865" w:rsidP="00B93CBC">
      <w:pPr>
        <w:pStyle w:val="CMDRed"/>
        <w:rPr>
          <w:color w:val="00B050"/>
        </w:rPr>
      </w:pPr>
      <w:r w:rsidRPr="00AA16F3">
        <w:rPr>
          <w:color w:val="00B050"/>
        </w:rPr>
        <w:t xml:space="preserve">R1(config-if)# </w:t>
      </w:r>
      <w:r w:rsidRPr="00AA16F3">
        <w:rPr>
          <w:b/>
          <w:color w:val="00B050"/>
        </w:rPr>
        <w:t>exit</w:t>
      </w:r>
    </w:p>
    <w:p w14:paraId="170BB950" w14:textId="4EE292BB" w:rsidR="00627865" w:rsidRPr="00AA16F3" w:rsidRDefault="00627865" w:rsidP="00B93CBC">
      <w:pPr>
        <w:pStyle w:val="CMDRed"/>
        <w:rPr>
          <w:color w:val="00B050"/>
        </w:rPr>
      </w:pPr>
      <w:r w:rsidRPr="00AA16F3">
        <w:rPr>
          <w:color w:val="00B050"/>
        </w:rPr>
        <w:t xml:space="preserve">R1(config)# </w:t>
      </w:r>
      <w:r w:rsidR="008C6FB1" w:rsidRPr="00AA16F3">
        <w:rPr>
          <w:b/>
          <w:color w:val="00B050"/>
        </w:rPr>
        <w:t>interface g0/0/0</w:t>
      </w:r>
    </w:p>
    <w:p w14:paraId="37D0E9F6" w14:textId="6D22CED5" w:rsidR="00627865" w:rsidRPr="00AA16F3" w:rsidRDefault="00627865" w:rsidP="00B93CBC">
      <w:pPr>
        <w:pStyle w:val="CMDRed"/>
        <w:rPr>
          <w:color w:val="00B050"/>
        </w:rPr>
      </w:pPr>
      <w:r w:rsidRPr="00AA16F3">
        <w:rPr>
          <w:color w:val="00B050"/>
        </w:rPr>
        <w:t xml:space="preserve">R1(config-if)# </w:t>
      </w:r>
      <w:r w:rsidRPr="00AA16F3">
        <w:rPr>
          <w:b/>
          <w:color w:val="00B050"/>
        </w:rPr>
        <w:t xml:space="preserve">description Connected to Host </w:t>
      </w:r>
      <w:r w:rsidR="008C6FB1" w:rsidRPr="00AA16F3">
        <w:rPr>
          <w:b/>
          <w:color w:val="00B050"/>
        </w:rPr>
        <w:t>PC-B</w:t>
      </w:r>
    </w:p>
    <w:p w14:paraId="64AC492C" w14:textId="77777777" w:rsidR="00627865" w:rsidRPr="00AA16F3" w:rsidRDefault="00627865" w:rsidP="00B93CBC">
      <w:pPr>
        <w:pStyle w:val="CMDRed"/>
        <w:rPr>
          <w:color w:val="00B050"/>
        </w:rPr>
      </w:pPr>
      <w:r w:rsidRPr="00AA16F3">
        <w:rPr>
          <w:color w:val="00B050"/>
        </w:rPr>
        <w:t xml:space="preserve">R1(config-if)# </w:t>
      </w:r>
      <w:r w:rsidRPr="00AA16F3">
        <w:rPr>
          <w:b/>
          <w:color w:val="00B050"/>
        </w:rPr>
        <w:t>exit</w:t>
      </w:r>
    </w:p>
    <w:p w14:paraId="20B03D47" w14:textId="51CE4585" w:rsidR="00936317" w:rsidRDefault="00936317" w:rsidP="00627865">
      <w:pPr>
        <w:pStyle w:val="SubStepAlpha"/>
      </w:pPr>
      <w:r>
        <w:t>To enable IPv6 routing, enter the command ipv6 unicast-routing.</w:t>
      </w:r>
    </w:p>
    <w:p w14:paraId="714DDFF9" w14:textId="75A48C5E" w:rsidR="00936317" w:rsidRDefault="00936317" w:rsidP="00936317">
      <w:pPr>
        <w:pStyle w:val="CMD"/>
      </w:pPr>
      <w:r w:rsidRPr="00936317">
        <w:t>R1(config)#</w:t>
      </w:r>
      <w:r>
        <w:t xml:space="preserve"> </w:t>
      </w:r>
      <w:r w:rsidRPr="00936317">
        <w:rPr>
          <w:b/>
        </w:rPr>
        <w:t>ipv6 unicast-routing</w:t>
      </w:r>
    </w:p>
    <w:p w14:paraId="40800FC6" w14:textId="769080F5" w:rsidR="00627865" w:rsidRDefault="00627865" w:rsidP="00627865">
      <w:pPr>
        <w:pStyle w:val="SubStepAlpha"/>
      </w:pPr>
      <w:r>
        <w:t>Save the running configuration to the startup configuration file.</w:t>
      </w:r>
    </w:p>
    <w:p w14:paraId="0BEA0343" w14:textId="77777777" w:rsidR="00627865" w:rsidRPr="00AA16F3" w:rsidRDefault="00627865" w:rsidP="00B93CBC">
      <w:pPr>
        <w:pStyle w:val="CMDRed"/>
        <w:rPr>
          <w:color w:val="00B050"/>
        </w:rPr>
      </w:pPr>
      <w:r w:rsidRPr="00AA16F3">
        <w:rPr>
          <w:color w:val="00B050"/>
        </w:rPr>
        <w:t xml:space="preserve">R1(config)# </w:t>
      </w:r>
      <w:r w:rsidRPr="00AA16F3">
        <w:rPr>
          <w:b/>
          <w:color w:val="00B050"/>
        </w:rPr>
        <w:t>exit</w:t>
      </w:r>
    </w:p>
    <w:p w14:paraId="2B8BDD22" w14:textId="77777777" w:rsidR="00627865" w:rsidRPr="00AA16F3" w:rsidRDefault="00627865" w:rsidP="00B93CBC">
      <w:pPr>
        <w:pStyle w:val="CMDRed"/>
        <w:rPr>
          <w:color w:val="00B050"/>
        </w:rPr>
      </w:pPr>
      <w:r w:rsidRPr="00AA16F3">
        <w:rPr>
          <w:color w:val="00B050"/>
        </w:rPr>
        <w:t xml:space="preserve">R1# </w:t>
      </w:r>
      <w:r w:rsidRPr="00AA16F3">
        <w:rPr>
          <w:b/>
          <w:color w:val="00B050"/>
        </w:rPr>
        <w:t>copy running-config startup-config</w:t>
      </w:r>
    </w:p>
    <w:p w14:paraId="2FAF393E" w14:textId="77777777" w:rsidR="00627865" w:rsidRDefault="00627865" w:rsidP="00627865">
      <w:pPr>
        <w:pStyle w:val="SubStepAlpha"/>
      </w:pPr>
      <w:r>
        <w:t>Set the clock on the router.</w:t>
      </w:r>
    </w:p>
    <w:p w14:paraId="7033DBD5" w14:textId="3FD06406" w:rsidR="00627865" w:rsidRPr="00AA16F3" w:rsidRDefault="00627865" w:rsidP="00B93CBC">
      <w:pPr>
        <w:pStyle w:val="CMDRed"/>
        <w:rPr>
          <w:color w:val="00B050"/>
        </w:rPr>
      </w:pPr>
      <w:r w:rsidRPr="00AA16F3">
        <w:rPr>
          <w:color w:val="00B050"/>
        </w:rPr>
        <w:t xml:space="preserve">R1# </w:t>
      </w:r>
      <w:r w:rsidRPr="00AA16F3">
        <w:rPr>
          <w:b/>
          <w:color w:val="00B050"/>
        </w:rPr>
        <w:t xml:space="preserve">clock set </w:t>
      </w:r>
      <w:r w:rsidR="009E0804" w:rsidRPr="00AA16F3">
        <w:rPr>
          <w:b/>
          <w:color w:val="00B050"/>
        </w:rPr>
        <w:t>07</w:t>
      </w:r>
      <w:r w:rsidRPr="00AA16F3">
        <w:rPr>
          <w:b/>
          <w:color w:val="00B050"/>
        </w:rPr>
        <w:t>:</w:t>
      </w:r>
      <w:r w:rsidR="009E0804" w:rsidRPr="00AA16F3">
        <w:rPr>
          <w:b/>
          <w:color w:val="00B050"/>
        </w:rPr>
        <w:t>03</w:t>
      </w:r>
      <w:r w:rsidRPr="00AA16F3">
        <w:rPr>
          <w:b/>
          <w:color w:val="00B050"/>
        </w:rPr>
        <w:t xml:space="preserve">:00 </w:t>
      </w:r>
      <w:r w:rsidR="009E0804" w:rsidRPr="00AA16F3">
        <w:rPr>
          <w:b/>
          <w:color w:val="00B050"/>
        </w:rPr>
        <w:t>12</w:t>
      </w:r>
      <w:r w:rsidRPr="00AA16F3">
        <w:rPr>
          <w:b/>
          <w:color w:val="00B050"/>
        </w:rPr>
        <w:t xml:space="preserve"> </w:t>
      </w:r>
      <w:r w:rsidR="009E0804" w:rsidRPr="00AA16F3">
        <w:rPr>
          <w:b/>
          <w:color w:val="00B050"/>
        </w:rPr>
        <w:t>Oct</w:t>
      </w:r>
      <w:r w:rsidRPr="00AA16F3">
        <w:rPr>
          <w:b/>
          <w:color w:val="00B050"/>
        </w:rPr>
        <w:t xml:space="preserve"> 20</w:t>
      </w:r>
      <w:r w:rsidR="009E0804" w:rsidRPr="00AA16F3">
        <w:rPr>
          <w:b/>
          <w:color w:val="00B050"/>
        </w:rPr>
        <w:t>22</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2F204EBE" w14:textId="6CE5A50E" w:rsidR="00627865" w:rsidRDefault="00627865" w:rsidP="00627865">
      <w:pPr>
        <w:pStyle w:val="BodyTextL50"/>
        <w:rPr>
          <w:rStyle w:val="AnswerGray"/>
        </w:rPr>
      </w:pPr>
      <w:r>
        <w:rPr>
          <w:rStyle w:val="AnswerGray"/>
        </w:rPr>
        <w:t>Yes. The router is routing the ping traffic across the two subnets. The default settings for the 2960 switch will automatically turn up the interfaces that are connected to devices.</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1A0C1A3F" w14:textId="3B8FBB4B" w:rsidR="00847AF5" w:rsidRPr="00AA16F3" w:rsidRDefault="00847AF5" w:rsidP="00B93CBC">
      <w:pPr>
        <w:pStyle w:val="CMDRed"/>
        <w:spacing w:before="0"/>
        <w:rPr>
          <w:color w:val="00B050"/>
        </w:rPr>
      </w:pPr>
      <w:r w:rsidRPr="00AA16F3">
        <w:rPr>
          <w:color w:val="00B050"/>
        </w:rPr>
        <w:t xml:space="preserve">Switch&gt; </w:t>
      </w:r>
      <w:r w:rsidRPr="00AA16F3">
        <w:rPr>
          <w:b/>
          <w:color w:val="00B050"/>
        </w:rPr>
        <w:t>enable</w:t>
      </w:r>
    </w:p>
    <w:p w14:paraId="5D57B59B" w14:textId="77777777" w:rsidR="00847AF5" w:rsidRPr="00AA16F3" w:rsidRDefault="00847AF5" w:rsidP="00847AF5">
      <w:pPr>
        <w:pStyle w:val="SubStepAlpha"/>
        <w:rPr>
          <w:color w:val="00B050"/>
        </w:rPr>
      </w:pPr>
      <w:r>
        <w:t>Enter configuration mode.</w:t>
      </w:r>
    </w:p>
    <w:p w14:paraId="08DEE988" w14:textId="49087DAD" w:rsidR="00847AF5" w:rsidRPr="00AA16F3" w:rsidRDefault="00847AF5" w:rsidP="00847AF5">
      <w:pPr>
        <w:pStyle w:val="InstNoteRedL50"/>
        <w:rPr>
          <w:rFonts w:ascii="Courier New" w:hAnsi="Courier New" w:cs="Courier New"/>
          <w:color w:val="00B050"/>
        </w:rPr>
      </w:pPr>
      <w:r w:rsidRPr="00AA16F3">
        <w:rPr>
          <w:rFonts w:ascii="Courier New" w:hAnsi="Courier New" w:cs="Courier New"/>
          <w:color w:val="00B050"/>
        </w:rPr>
        <w:t xml:space="preserve">Switch# </w:t>
      </w:r>
      <w:r w:rsidRPr="00AA16F3">
        <w:rPr>
          <w:rFonts w:ascii="Courier New" w:hAnsi="Courier New" w:cs="Courier New"/>
          <w:b/>
          <w:color w:val="00B050"/>
        </w:rPr>
        <w:t>config terminal</w:t>
      </w:r>
    </w:p>
    <w:p w14:paraId="6AB1C14C" w14:textId="5C90BBC6" w:rsidR="00847AF5" w:rsidRDefault="00847AF5" w:rsidP="00847AF5">
      <w:pPr>
        <w:pStyle w:val="SubStepAlpha"/>
      </w:pPr>
      <w:r>
        <w:t>Assign a device name to the switch.</w:t>
      </w:r>
    </w:p>
    <w:p w14:paraId="405177F8" w14:textId="46B71381" w:rsidR="00847AF5" w:rsidRPr="00AA16F3" w:rsidRDefault="00847AF5" w:rsidP="00B93CBC">
      <w:pPr>
        <w:pStyle w:val="CMDRed"/>
        <w:rPr>
          <w:color w:val="00B050"/>
        </w:rPr>
      </w:pPr>
      <w:r w:rsidRPr="00AA16F3">
        <w:rPr>
          <w:color w:val="00B050"/>
        </w:rPr>
        <w:t xml:space="preserve">Switch(config)# </w:t>
      </w:r>
      <w:r w:rsidRPr="00AA16F3">
        <w:rPr>
          <w:b/>
          <w:color w:val="00B050"/>
        </w:rPr>
        <w:t>hostname S1</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58A77116" w14:textId="3FFFE785" w:rsidR="00847AF5" w:rsidRPr="00AA16F3" w:rsidRDefault="00847AF5" w:rsidP="00B93CBC">
      <w:pPr>
        <w:pStyle w:val="CMDRed"/>
        <w:rPr>
          <w:color w:val="00B050"/>
        </w:rPr>
      </w:pPr>
      <w:r w:rsidRPr="00AA16F3">
        <w:rPr>
          <w:color w:val="00B050"/>
        </w:rPr>
        <w:t xml:space="preserve">S1(config)# </w:t>
      </w:r>
      <w:r w:rsidRPr="00AA16F3">
        <w:rPr>
          <w:b/>
          <w:color w:val="00B050"/>
        </w:rPr>
        <w:t>no ip domain-lookup</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73234C4D" w14:textId="2D9F5DE4" w:rsidR="00847AF5" w:rsidRPr="00AA16F3" w:rsidRDefault="00CD1864" w:rsidP="00B93CBC">
      <w:pPr>
        <w:pStyle w:val="CMDRed"/>
        <w:rPr>
          <w:color w:val="00B050"/>
        </w:rPr>
      </w:pPr>
      <w:r w:rsidRPr="00AA16F3">
        <w:rPr>
          <w:color w:val="00B050"/>
        </w:rPr>
        <w:t>S</w:t>
      </w:r>
      <w:r w:rsidR="00847AF5" w:rsidRPr="00AA16F3">
        <w:rPr>
          <w:color w:val="00B050"/>
        </w:rPr>
        <w:t xml:space="preserve">1(config)# </w:t>
      </w:r>
      <w:r w:rsidR="00847AF5" w:rsidRPr="00AA16F3">
        <w:rPr>
          <w:b/>
          <w:color w:val="00B050"/>
        </w:rPr>
        <w:t xml:space="preserve">interface </w:t>
      </w:r>
      <w:r w:rsidRPr="00AA16F3">
        <w:rPr>
          <w:b/>
          <w:color w:val="00B050"/>
        </w:rPr>
        <w:t>vlan 1</w:t>
      </w:r>
    </w:p>
    <w:p w14:paraId="2C3329C6" w14:textId="00289EFE" w:rsidR="00847AF5" w:rsidRPr="00AA16F3" w:rsidRDefault="00CD1864" w:rsidP="00B93CBC">
      <w:pPr>
        <w:pStyle w:val="CMDRed"/>
        <w:rPr>
          <w:color w:val="00B050"/>
        </w:rPr>
      </w:pPr>
      <w:r w:rsidRPr="00AA16F3">
        <w:rPr>
          <w:color w:val="00B050"/>
        </w:rPr>
        <w:t>S</w:t>
      </w:r>
      <w:r w:rsidR="00847AF5" w:rsidRPr="00AA16F3">
        <w:rPr>
          <w:color w:val="00B050"/>
        </w:rPr>
        <w:t xml:space="preserve">1(config-if)# </w:t>
      </w:r>
      <w:r w:rsidR="00847AF5" w:rsidRPr="00AA16F3">
        <w:rPr>
          <w:b/>
          <w:color w:val="00B050"/>
        </w:rPr>
        <w:t>ip address 192.168.</w:t>
      </w:r>
      <w:r w:rsidRPr="00AA16F3">
        <w:rPr>
          <w:b/>
          <w:color w:val="00B050"/>
        </w:rPr>
        <w:t>1</w:t>
      </w:r>
      <w:r w:rsidR="00847AF5" w:rsidRPr="00AA16F3">
        <w:rPr>
          <w:b/>
          <w:color w:val="00B050"/>
        </w:rPr>
        <w:t>.</w:t>
      </w:r>
      <w:r w:rsidRPr="00AA16F3">
        <w:rPr>
          <w:b/>
          <w:color w:val="00B050"/>
        </w:rPr>
        <w:t>2</w:t>
      </w:r>
      <w:r w:rsidR="00847AF5" w:rsidRPr="00AA16F3">
        <w:rPr>
          <w:b/>
          <w:color w:val="00B050"/>
        </w:rPr>
        <w:t xml:space="preserve"> 255.255.255.0</w:t>
      </w:r>
    </w:p>
    <w:p w14:paraId="48AC961A" w14:textId="3250BFB6" w:rsidR="00847AF5" w:rsidRPr="00AA16F3" w:rsidRDefault="00CD1864" w:rsidP="00B93CBC">
      <w:pPr>
        <w:pStyle w:val="CMDRed"/>
        <w:rPr>
          <w:color w:val="00B050"/>
        </w:rPr>
      </w:pPr>
      <w:r w:rsidRPr="00AA16F3">
        <w:rPr>
          <w:color w:val="00B050"/>
        </w:rPr>
        <w:t>S</w:t>
      </w:r>
      <w:r w:rsidR="00847AF5" w:rsidRPr="00AA16F3">
        <w:rPr>
          <w:color w:val="00B050"/>
        </w:rPr>
        <w:t xml:space="preserve">1(config-if)# </w:t>
      </w:r>
      <w:r w:rsidR="00847AF5" w:rsidRPr="00AA16F3">
        <w:rPr>
          <w:b/>
          <w:color w:val="00B050"/>
        </w:rPr>
        <w:t>no shutdown</w:t>
      </w:r>
    </w:p>
    <w:p w14:paraId="2007465A" w14:textId="6CD1E825" w:rsidR="00847AF5" w:rsidRPr="00AA16F3" w:rsidRDefault="00CD1864" w:rsidP="00B93CBC">
      <w:pPr>
        <w:pStyle w:val="CMDRed"/>
        <w:rPr>
          <w:color w:val="00B050"/>
        </w:rPr>
      </w:pPr>
      <w:r w:rsidRPr="00AA16F3">
        <w:rPr>
          <w:color w:val="00B050"/>
        </w:rPr>
        <w:lastRenderedPageBreak/>
        <w:t>S</w:t>
      </w:r>
      <w:r w:rsidR="00847AF5" w:rsidRPr="00AA16F3">
        <w:rPr>
          <w:color w:val="00B050"/>
        </w:rPr>
        <w:t xml:space="preserve">1(config-if)# </w:t>
      </w:r>
      <w:r w:rsidR="00847AF5" w:rsidRPr="00AA16F3">
        <w:rPr>
          <w:b/>
          <w:color w:val="00B050"/>
        </w:rPr>
        <w:t>exit</w:t>
      </w:r>
    </w:p>
    <w:p w14:paraId="065D56F7" w14:textId="728646FC" w:rsidR="00847AF5" w:rsidRDefault="00847AF5" w:rsidP="00847AF5">
      <w:pPr>
        <w:pStyle w:val="SubStepAlpha"/>
      </w:pPr>
      <w:r>
        <w:t xml:space="preserve">Configure </w:t>
      </w:r>
      <w:r w:rsidR="00CD1864">
        <w:t>the default gateway for the switch S1</w:t>
      </w:r>
      <w:r>
        <w:t>.</w:t>
      </w:r>
    </w:p>
    <w:p w14:paraId="45DDEEC3" w14:textId="63CCB581" w:rsidR="00847AF5" w:rsidRPr="00AA16F3" w:rsidRDefault="00CD1864" w:rsidP="00B93CBC">
      <w:pPr>
        <w:pStyle w:val="CMDRed"/>
        <w:rPr>
          <w:color w:val="00B050"/>
        </w:rPr>
      </w:pPr>
      <w:r w:rsidRPr="00AA16F3">
        <w:rPr>
          <w:color w:val="00B050"/>
        </w:rPr>
        <w:t>S</w:t>
      </w:r>
      <w:r w:rsidR="00847AF5" w:rsidRPr="00AA16F3">
        <w:rPr>
          <w:color w:val="00B050"/>
        </w:rPr>
        <w:t xml:space="preserve">1(config)# </w:t>
      </w:r>
      <w:r w:rsidR="00FD5B0A" w:rsidRPr="00AA16F3">
        <w:rPr>
          <w:b/>
          <w:color w:val="00B050"/>
        </w:rPr>
        <w:t>ip default-gateway 192.168.1.1</w:t>
      </w:r>
    </w:p>
    <w:p w14:paraId="46DFB2E1" w14:textId="4CC9E248" w:rsidR="00847AF5" w:rsidRPr="00AA16F3" w:rsidRDefault="00FD5B0A" w:rsidP="00B93CBC">
      <w:pPr>
        <w:pStyle w:val="CMDRed"/>
        <w:rPr>
          <w:color w:val="00B050"/>
        </w:rPr>
      </w:pPr>
      <w:r w:rsidRPr="00AA16F3">
        <w:rPr>
          <w:color w:val="00B050"/>
        </w:rPr>
        <w:t>S1</w:t>
      </w:r>
      <w:r w:rsidR="00847AF5" w:rsidRPr="00AA16F3">
        <w:rPr>
          <w:color w:val="00B050"/>
        </w:rPr>
        <w:t xml:space="preserve">(config-if)# </w:t>
      </w:r>
      <w:r w:rsidR="00847AF5" w:rsidRPr="00AA16F3">
        <w:rPr>
          <w:b/>
          <w:color w:val="00B050"/>
        </w:rPr>
        <w:t>exit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show ip route</w:t>
      </w:r>
      <w:r>
        <w:t xml:space="preserve"> command on the router </w:t>
      </w:r>
      <w:r w:rsidR="00936317">
        <w:t xml:space="preserve">R1 </w:t>
      </w:r>
      <w:r>
        <w:t>to answer the following questions.</w:t>
      </w:r>
    </w:p>
    <w:p w14:paraId="13E00E07" w14:textId="439219A3" w:rsidR="008053E6" w:rsidRDefault="008053E6" w:rsidP="008053E6">
      <w:pPr>
        <w:pStyle w:val="ConfigWindow"/>
      </w:pPr>
      <w:r>
        <w:t>Open configuration window</w:t>
      </w:r>
    </w:p>
    <w:p w14:paraId="664A5B3F" w14:textId="0414BFBC" w:rsidR="00627865" w:rsidRDefault="00AA16F3" w:rsidP="00B93CBC">
      <w:pPr>
        <w:pStyle w:val="CMDOutputRed"/>
      </w:pPr>
      <w:r w:rsidRPr="00AA16F3">
        <w:rPr>
          <w:sz w:val="20"/>
        </w:rPr>
        <w:drawing>
          <wp:inline distT="0" distB="0" distL="0" distR="0" wp14:anchorId="3A27103A" wp14:editId="07A64A21">
            <wp:extent cx="4999153" cy="2171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153" cy="2171888"/>
                    </a:xfrm>
                    <a:prstGeom prst="rect">
                      <a:avLst/>
                    </a:prstGeom>
                  </pic:spPr>
                </pic:pic>
              </a:graphicData>
            </a:graphic>
          </wp:inline>
        </w:drawing>
      </w:r>
      <w:r w:rsidRPr="00AA16F3">
        <w:rPr>
          <w:sz w:val="20"/>
        </w:rPr>
        <w:t xml:space="preserve"> </w:t>
      </w:r>
    </w:p>
    <w:p w14:paraId="6666C263" w14:textId="2DBF0DE0" w:rsidR="00AA16F3" w:rsidRPr="00AA16F3" w:rsidRDefault="00AA16F3" w:rsidP="00AA16F3">
      <w:pPr>
        <w:pStyle w:val="CMDOutputRed"/>
        <w:ind w:left="0"/>
        <w:rPr>
          <w:color w:val="00B050"/>
        </w:rPr>
      </w:pPr>
      <w:r>
        <w:t xml:space="preserve">      </w:t>
      </w:r>
      <w:r w:rsidRPr="00AA16F3">
        <w:rPr>
          <w:color w:val="00B050"/>
        </w:rPr>
        <w:t>R1#show ip route</w:t>
      </w:r>
    </w:p>
    <w:p w14:paraId="0F3C47C7" w14:textId="77777777" w:rsidR="00AA16F3" w:rsidRPr="00AA16F3" w:rsidRDefault="00AA16F3" w:rsidP="00AA16F3">
      <w:pPr>
        <w:pStyle w:val="CMDOutputRed"/>
        <w:rPr>
          <w:color w:val="00B050"/>
        </w:rPr>
      </w:pPr>
      <w:r w:rsidRPr="00AA16F3">
        <w:rPr>
          <w:color w:val="00B050"/>
        </w:rPr>
        <w:t>Codes: L - local, C - connected, S - static, R - RIP, M - mobile, B - BGP</w:t>
      </w:r>
    </w:p>
    <w:p w14:paraId="169A61C8" w14:textId="77777777" w:rsidR="00AA16F3" w:rsidRPr="00AA16F3" w:rsidRDefault="00AA16F3" w:rsidP="00AA16F3">
      <w:pPr>
        <w:pStyle w:val="CMDOutputRed"/>
        <w:rPr>
          <w:color w:val="00B050"/>
        </w:rPr>
      </w:pPr>
      <w:r w:rsidRPr="00AA16F3">
        <w:rPr>
          <w:color w:val="00B050"/>
        </w:rPr>
        <w:t xml:space="preserve">       D - EIGRP, EX - EIGRP external, O - OSPF, IA - OSPF inter area</w:t>
      </w:r>
    </w:p>
    <w:p w14:paraId="3BA5E9E2" w14:textId="77777777" w:rsidR="00AA16F3" w:rsidRPr="00AA16F3" w:rsidRDefault="00AA16F3" w:rsidP="00AA16F3">
      <w:pPr>
        <w:pStyle w:val="CMDOutputRed"/>
        <w:rPr>
          <w:color w:val="00B050"/>
        </w:rPr>
      </w:pPr>
      <w:r w:rsidRPr="00AA16F3">
        <w:rPr>
          <w:color w:val="00B050"/>
        </w:rPr>
        <w:t xml:space="preserve">       N1 - OSPF NSSA external type 1, N2 - OSPF NSSA external type 2</w:t>
      </w:r>
    </w:p>
    <w:p w14:paraId="670A4DBA" w14:textId="77777777" w:rsidR="00AA16F3" w:rsidRPr="00AA16F3" w:rsidRDefault="00AA16F3" w:rsidP="00AA16F3">
      <w:pPr>
        <w:pStyle w:val="CMDOutputRed"/>
        <w:rPr>
          <w:color w:val="00B050"/>
        </w:rPr>
      </w:pPr>
      <w:r w:rsidRPr="00AA16F3">
        <w:rPr>
          <w:color w:val="00B050"/>
        </w:rPr>
        <w:t xml:space="preserve">       E1 - OSPF external type 1, E2 - OSPF external type 2, E - EGP</w:t>
      </w:r>
    </w:p>
    <w:p w14:paraId="1154D57B" w14:textId="77777777" w:rsidR="00AA16F3" w:rsidRPr="00AA16F3" w:rsidRDefault="00AA16F3" w:rsidP="00AA16F3">
      <w:pPr>
        <w:pStyle w:val="CMDOutputRed"/>
        <w:rPr>
          <w:color w:val="00B050"/>
        </w:rPr>
      </w:pPr>
      <w:r w:rsidRPr="00AA16F3">
        <w:rPr>
          <w:color w:val="00B050"/>
        </w:rPr>
        <w:t xml:space="preserve">       i - IS-IS, L1 - IS-IS level-1, L2 - IS-IS level-2, ia - IS-IS inter area</w:t>
      </w:r>
    </w:p>
    <w:p w14:paraId="7E8E7B4A" w14:textId="77777777" w:rsidR="00AA16F3" w:rsidRPr="00AA16F3" w:rsidRDefault="00AA16F3" w:rsidP="00AA16F3">
      <w:pPr>
        <w:pStyle w:val="CMDOutputRed"/>
        <w:rPr>
          <w:color w:val="00B050"/>
        </w:rPr>
      </w:pPr>
      <w:r w:rsidRPr="00AA16F3">
        <w:rPr>
          <w:color w:val="00B050"/>
        </w:rPr>
        <w:t xml:space="preserve">       * - candidate default, U - per-user static route, o - ODR</w:t>
      </w:r>
    </w:p>
    <w:p w14:paraId="3B1CBB25" w14:textId="77777777" w:rsidR="00AA16F3" w:rsidRPr="00AA16F3" w:rsidRDefault="00AA16F3" w:rsidP="00AA16F3">
      <w:pPr>
        <w:pStyle w:val="CMDOutputRed"/>
        <w:rPr>
          <w:color w:val="00B050"/>
        </w:rPr>
      </w:pPr>
      <w:r w:rsidRPr="00AA16F3">
        <w:rPr>
          <w:color w:val="00B050"/>
        </w:rPr>
        <w:t xml:space="preserve">       P - periodic downloaded static route</w:t>
      </w:r>
    </w:p>
    <w:p w14:paraId="58445E9F" w14:textId="77777777" w:rsidR="00AA16F3" w:rsidRPr="00AA16F3" w:rsidRDefault="00AA16F3" w:rsidP="00AA16F3">
      <w:pPr>
        <w:pStyle w:val="CMDOutputRed"/>
        <w:rPr>
          <w:color w:val="00B050"/>
        </w:rPr>
      </w:pPr>
    </w:p>
    <w:p w14:paraId="51EECDFB" w14:textId="77777777" w:rsidR="00AA16F3" w:rsidRPr="00AA16F3" w:rsidRDefault="00AA16F3" w:rsidP="00AA16F3">
      <w:pPr>
        <w:pStyle w:val="CMDOutputRed"/>
        <w:rPr>
          <w:color w:val="00B050"/>
        </w:rPr>
      </w:pPr>
      <w:r w:rsidRPr="00AA16F3">
        <w:rPr>
          <w:color w:val="00B050"/>
        </w:rPr>
        <w:t>Gateway of last resort is not set</w:t>
      </w:r>
    </w:p>
    <w:p w14:paraId="5160F651" w14:textId="77777777" w:rsidR="00AA16F3" w:rsidRPr="00AA16F3" w:rsidRDefault="00AA16F3" w:rsidP="00AA16F3">
      <w:pPr>
        <w:pStyle w:val="CMDOutputRed"/>
        <w:rPr>
          <w:color w:val="00B050"/>
        </w:rPr>
      </w:pPr>
    </w:p>
    <w:p w14:paraId="0FD65CFE" w14:textId="77777777" w:rsidR="00AA16F3" w:rsidRPr="00AA16F3" w:rsidRDefault="00AA16F3" w:rsidP="00AA16F3">
      <w:pPr>
        <w:pStyle w:val="CMDOutputRed"/>
        <w:rPr>
          <w:color w:val="00B050"/>
        </w:rPr>
      </w:pPr>
      <w:r w:rsidRPr="00AA16F3">
        <w:rPr>
          <w:color w:val="00B050"/>
        </w:rPr>
        <w:t xml:space="preserve">     192.168.0.0/24 is variably subnetted, 2 subnets, 2 masks</w:t>
      </w:r>
    </w:p>
    <w:p w14:paraId="2DBA2E67" w14:textId="77777777" w:rsidR="00AA16F3" w:rsidRPr="00AA16F3" w:rsidRDefault="00AA16F3" w:rsidP="00AA16F3">
      <w:pPr>
        <w:pStyle w:val="CMDOutputRed"/>
        <w:rPr>
          <w:color w:val="00B050"/>
        </w:rPr>
      </w:pPr>
      <w:r w:rsidRPr="00AA16F3">
        <w:rPr>
          <w:color w:val="00B050"/>
        </w:rPr>
        <w:t>C       192.168.0.0/24 is directly connected, GigabitEthernet0/0/0</w:t>
      </w:r>
    </w:p>
    <w:p w14:paraId="5A92ECC0" w14:textId="77777777" w:rsidR="00AA16F3" w:rsidRPr="00AA16F3" w:rsidRDefault="00AA16F3" w:rsidP="00AA16F3">
      <w:pPr>
        <w:pStyle w:val="CMDOutputRed"/>
        <w:rPr>
          <w:color w:val="00B050"/>
        </w:rPr>
      </w:pPr>
      <w:r w:rsidRPr="00AA16F3">
        <w:rPr>
          <w:color w:val="00B050"/>
        </w:rPr>
        <w:t>L       192.168.0.1/32 is directly connected, GigabitEthernet0/0/0</w:t>
      </w:r>
    </w:p>
    <w:p w14:paraId="51915897" w14:textId="77777777" w:rsidR="00AA16F3" w:rsidRPr="00AA16F3" w:rsidRDefault="00AA16F3" w:rsidP="00AA16F3">
      <w:pPr>
        <w:pStyle w:val="CMDOutputRed"/>
        <w:rPr>
          <w:color w:val="00B050"/>
        </w:rPr>
      </w:pPr>
      <w:r w:rsidRPr="00AA16F3">
        <w:rPr>
          <w:color w:val="00B050"/>
        </w:rPr>
        <w:t xml:space="preserve">     192.168.1.0/24 is variably subnetted, 2 subnets, 2 masks</w:t>
      </w:r>
    </w:p>
    <w:p w14:paraId="500086B3" w14:textId="77777777" w:rsidR="00AA16F3" w:rsidRPr="00AA16F3" w:rsidRDefault="00AA16F3" w:rsidP="00AA16F3">
      <w:pPr>
        <w:pStyle w:val="CMDOutputRed"/>
        <w:rPr>
          <w:color w:val="00B050"/>
        </w:rPr>
      </w:pPr>
      <w:r w:rsidRPr="00AA16F3">
        <w:rPr>
          <w:color w:val="00B050"/>
        </w:rPr>
        <w:t>C       192.168.1.0/24 is directly connected, GigabitEthernet0/0/1</w:t>
      </w:r>
    </w:p>
    <w:p w14:paraId="559B5CB2" w14:textId="3F3C65CE" w:rsidR="00AA16F3" w:rsidRPr="00AA16F3" w:rsidRDefault="00AA16F3" w:rsidP="00AA16F3">
      <w:pPr>
        <w:pStyle w:val="CMDOutputRed"/>
        <w:rPr>
          <w:color w:val="00B050"/>
        </w:rPr>
      </w:pPr>
      <w:r w:rsidRPr="00AA16F3">
        <w:rPr>
          <w:color w:val="00B050"/>
        </w:rPr>
        <w:t>L       192.168.1.1/32 is directly connected, GigabitEthernet0/0/1</w:t>
      </w:r>
    </w:p>
    <w:p w14:paraId="5F730D85" w14:textId="1864DDB0" w:rsidR="00936317" w:rsidRDefault="00936317" w:rsidP="00936317">
      <w:pPr>
        <w:pStyle w:val="Heading4"/>
      </w:pPr>
      <w:r>
        <w:lastRenderedPageBreak/>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77777777" w:rsidR="006A5C3D" w:rsidRDefault="006A5C3D" w:rsidP="00936317">
      <w:pPr>
        <w:pStyle w:val="AnswerLineL50"/>
      </w:pPr>
      <w:r>
        <w:t>Type your answers here.</w:t>
      </w:r>
    </w:p>
    <w:p w14:paraId="05FBAB5C" w14:textId="44DDC079" w:rsidR="00AA16F3" w:rsidRPr="0049628B" w:rsidRDefault="0049628B" w:rsidP="00936317">
      <w:pPr>
        <w:pStyle w:val="BodyTextL50"/>
        <w:rPr>
          <w:rStyle w:val="AnswerGray"/>
          <w:color w:val="1F497D" w:themeColor="text2"/>
        </w:rPr>
      </w:pPr>
      <w:r w:rsidRPr="0049628B">
        <w:rPr>
          <w:rStyle w:val="AnswerGray"/>
          <w:color w:val="1F497D" w:themeColor="text2"/>
          <w:highlight w:val="yellow"/>
        </w:rPr>
        <w:t>“C”  and “L” (for local)</w:t>
      </w:r>
    </w:p>
    <w:p w14:paraId="3645B0BB" w14:textId="15840D37" w:rsidR="006A5C3D" w:rsidRDefault="00627865" w:rsidP="00936317">
      <w:pPr>
        <w:pStyle w:val="BodyTextL50"/>
      </w:pPr>
      <w:r>
        <w:t>How many route entries are coded with</w:t>
      </w:r>
      <w:r w:rsidR="006A5C3D">
        <w:t xml:space="preserve"> a C code in the routing table?</w:t>
      </w:r>
    </w:p>
    <w:p w14:paraId="2A99D3F8" w14:textId="77777777" w:rsidR="006A5C3D" w:rsidRDefault="006A5C3D" w:rsidP="00936317">
      <w:pPr>
        <w:pStyle w:val="AnswerLineL50"/>
      </w:pPr>
      <w:r>
        <w:t>Type your answers here.</w:t>
      </w:r>
    </w:p>
    <w:p w14:paraId="6A65A95B" w14:textId="77777777" w:rsidR="00627865" w:rsidRDefault="00627865" w:rsidP="00936317">
      <w:pPr>
        <w:pStyle w:val="BodyTextL50"/>
        <w:rPr>
          <w:rStyle w:val="AnswerGray"/>
        </w:rPr>
      </w:pPr>
      <w:r w:rsidRPr="0049628B">
        <w:rPr>
          <w:rStyle w:val="AnswerGray"/>
          <w:highlight w:val="yellow"/>
        </w:rPr>
        <w:t>2</w:t>
      </w:r>
    </w:p>
    <w:p w14:paraId="591F0736" w14:textId="77777777" w:rsidR="00627865" w:rsidRDefault="00627865" w:rsidP="00936317">
      <w:pPr>
        <w:pStyle w:val="BodyTextL50"/>
      </w:pPr>
      <w:r>
        <w:t>What interface types are associated to the C coded routes?</w:t>
      </w:r>
    </w:p>
    <w:p w14:paraId="166485D3" w14:textId="77777777" w:rsidR="00627865" w:rsidRDefault="006A5C3D" w:rsidP="00936317">
      <w:pPr>
        <w:pStyle w:val="AnswerLineL50"/>
      </w:pPr>
      <w:r>
        <w:t>Type your answers here.</w:t>
      </w:r>
    </w:p>
    <w:p w14:paraId="296EB603" w14:textId="32C30830" w:rsidR="00627865" w:rsidRDefault="00627865" w:rsidP="00936317">
      <w:pPr>
        <w:pStyle w:val="BodyTextL50"/>
        <w:rPr>
          <w:rStyle w:val="AnswerGray"/>
        </w:rPr>
      </w:pPr>
      <w:r w:rsidRPr="0049628B">
        <w:rPr>
          <w:rStyle w:val="AnswerGray"/>
          <w:highlight w:val="yellow"/>
        </w:rPr>
        <w:t>G0/0/0 and G0/0/1.</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0B81292F" w14:textId="76F70930" w:rsidR="0049628B" w:rsidRDefault="0049628B" w:rsidP="0049628B">
      <w:pPr>
        <w:pStyle w:val="CMDOutputRed"/>
        <w:rPr>
          <w:color w:val="00B050"/>
        </w:rPr>
      </w:pPr>
      <w:r w:rsidRPr="0049628B">
        <w:rPr>
          <w:color w:val="00B050"/>
        </w:rPr>
        <w:drawing>
          <wp:inline distT="0" distB="0" distL="0" distR="0" wp14:anchorId="7E287B6F" wp14:editId="72143B0C">
            <wp:extent cx="4762913" cy="2438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913" cy="2438611"/>
                    </a:xfrm>
                    <a:prstGeom prst="rect">
                      <a:avLst/>
                    </a:prstGeom>
                  </pic:spPr>
                </pic:pic>
              </a:graphicData>
            </a:graphic>
          </wp:inline>
        </w:drawing>
      </w:r>
    </w:p>
    <w:p w14:paraId="1D246D0D" w14:textId="3BB435CF" w:rsidR="0049628B" w:rsidRPr="0049628B" w:rsidRDefault="0049628B" w:rsidP="0049628B">
      <w:pPr>
        <w:pStyle w:val="CMDOutputRed"/>
        <w:rPr>
          <w:color w:val="00B050"/>
        </w:rPr>
      </w:pPr>
      <w:r w:rsidRPr="0049628B">
        <w:rPr>
          <w:color w:val="00B050"/>
        </w:rPr>
        <w:t>R1#show ipv6 route</w:t>
      </w:r>
    </w:p>
    <w:p w14:paraId="19783C0E" w14:textId="77777777" w:rsidR="0049628B" w:rsidRPr="0049628B" w:rsidRDefault="0049628B" w:rsidP="0049628B">
      <w:pPr>
        <w:pStyle w:val="CMDOutputRed"/>
        <w:rPr>
          <w:color w:val="00B050"/>
        </w:rPr>
      </w:pPr>
      <w:r w:rsidRPr="0049628B">
        <w:rPr>
          <w:color w:val="00B050"/>
        </w:rPr>
        <w:t>IPv6 Routing Table - 5 entries</w:t>
      </w:r>
    </w:p>
    <w:p w14:paraId="34A49EA2" w14:textId="77777777" w:rsidR="0049628B" w:rsidRPr="0049628B" w:rsidRDefault="0049628B" w:rsidP="0049628B">
      <w:pPr>
        <w:pStyle w:val="CMDOutputRed"/>
        <w:rPr>
          <w:color w:val="00B050"/>
        </w:rPr>
      </w:pPr>
      <w:r w:rsidRPr="0049628B">
        <w:rPr>
          <w:color w:val="00B050"/>
        </w:rPr>
        <w:t>Codes: C - Connected, L - Local, S - Static, R - RIP, B - BGP</w:t>
      </w:r>
    </w:p>
    <w:p w14:paraId="2A667383" w14:textId="77777777" w:rsidR="0049628B" w:rsidRPr="0049628B" w:rsidRDefault="0049628B" w:rsidP="0049628B">
      <w:pPr>
        <w:pStyle w:val="CMDOutputRed"/>
        <w:rPr>
          <w:color w:val="00B050"/>
        </w:rPr>
      </w:pPr>
      <w:r w:rsidRPr="0049628B">
        <w:rPr>
          <w:color w:val="00B050"/>
        </w:rPr>
        <w:t xml:space="preserve">       U - Per-user Static route, M - MIPv6</w:t>
      </w:r>
    </w:p>
    <w:p w14:paraId="376A2715" w14:textId="77777777" w:rsidR="0049628B" w:rsidRPr="0049628B" w:rsidRDefault="0049628B" w:rsidP="0049628B">
      <w:pPr>
        <w:pStyle w:val="CMDOutputRed"/>
        <w:rPr>
          <w:color w:val="00B050"/>
        </w:rPr>
      </w:pPr>
      <w:r w:rsidRPr="0049628B">
        <w:rPr>
          <w:color w:val="00B050"/>
        </w:rPr>
        <w:t xml:space="preserve">       I1 - ISIS L1, I2 - ISIS L2, IA - ISIS interarea, IS - ISIS summary</w:t>
      </w:r>
    </w:p>
    <w:p w14:paraId="7E6A16D5" w14:textId="77777777" w:rsidR="0049628B" w:rsidRPr="0049628B" w:rsidRDefault="0049628B" w:rsidP="0049628B">
      <w:pPr>
        <w:pStyle w:val="CMDOutputRed"/>
        <w:rPr>
          <w:color w:val="00B050"/>
        </w:rPr>
      </w:pPr>
      <w:r w:rsidRPr="0049628B">
        <w:rPr>
          <w:color w:val="00B050"/>
        </w:rPr>
        <w:t xml:space="preserve">       ND - ND Default, NDp - ND Prefix, DCE - Destination, NDr - Redirect</w:t>
      </w:r>
    </w:p>
    <w:p w14:paraId="46FAF126" w14:textId="77777777" w:rsidR="0049628B" w:rsidRPr="0049628B" w:rsidRDefault="0049628B" w:rsidP="0049628B">
      <w:pPr>
        <w:pStyle w:val="CMDOutputRed"/>
        <w:rPr>
          <w:color w:val="00B050"/>
        </w:rPr>
      </w:pPr>
      <w:r w:rsidRPr="0049628B">
        <w:rPr>
          <w:color w:val="00B050"/>
        </w:rPr>
        <w:t xml:space="preserve">       O - OSPF intra, OI - OSPF inter, OE1 - OSPF ext 1, OE2 - OSPF ext 2</w:t>
      </w:r>
    </w:p>
    <w:p w14:paraId="24021DBE" w14:textId="77777777" w:rsidR="0049628B" w:rsidRPr="0049628B" w:rsidRDefault="0049628B" w:rsidP="0049628B">
      <w:pPr>
        <w:pStyle w:val="CMDOutputRed"/>
        <w:rPr>
          <w:color w:val="00B050"/>
        </w:rPr>
      </w:pPr>
      <w:r w:rsidRPr="0049628B">
        <w:rPr>
          <w:color w:val="00B050"/>
        </w:rPr>
        <w:t xml:space="preserve">       ON1 - OSPF NSSA ext 1, ON2 - OSPF NSSA ext 2</w:t>
      </w:r>
    </w:p>
    <w:p w14:paraId="003BBAD3" w14:textId="77777777" w:rsidR="0049628B" w:rsidRPr="0049628B" w:rsidRDefault="0049628B" w:rsidP="0049628B">
      <w:pPr>
        <w:pStyle w:val="CMDOutputRed"/>
        <w:rPr>
          <w:color w:val="00B050"/>
        </w:rPr>
      </w:pPr>
      <w:r w:rsidRPr="0049628B">
        <w:rPr>
          <w:color w:val="00B050"/>
        </w:rPr>
        <w:t xml:space="preserve">       D - EIGRP, EX - EIGRP external</w:t>
      </w:r>
    </w:p>
    <w:p w14:paraId="0E7AD7FE" w14:textId="77777777" w:rsidR="0049628B" w:rsidRPr="0049628B" w:rsidRDefault="0049628B" w:rsidP="0049628B">
      <w:pPr>
        <w:pStyle w:val="CMDOutputRed"/>
        <w:rPr>
          <w:color w:val="00B050"/>
        </w:rPr>
      </w:pPr>
      <w:r w:rsidRPr="0049628B">
        <w:rPr>
          <w:color w:val="00B050"/>
        </w:rPr>
        <w:t>C   2001:DB8:ACAD::/64 [0/0]</w:t>
      </w:r>
    </w:p>
    <w:p w14:paraId="19BCEC9D" w14:textId="77777777" w:rsidR="0049628B" w:rsidRPr="0049628B" w:rsidRDefault="0049628B" w:rsidP="0049628B">
      <w:pPr>
        <w:pStyle w:val="CMDOutputRed"/>
        <w:rPr>
          <w:color w:val="00B050"/>
        </w:rPr>
      </w:pPr>
      <w:r w:rsidRPr="0049628B">
        <w:rPr>
          <w:color w:val="00B050"/>
        </w:rPr>
        <w:t xml:space="preserve">     via GigabitEthernet0/0/0, directly connected</w:t>
      </w:r>
    </w:p>
    <w:p w14:paraId="7FCE13DC" w14:textId="77777777" w:rsidR="0049628B" w:rsidRPr="0049628B" w:rsidRDefault="0049628B" w:rsidP="0049628B">
      <w:pPr>
        <w:pStyle w:val="CMDOutputRed"/>
        <w:rPr>
          <w:color w:val="00B050"/>
        </w:rPr>
      </w:pPr>
      <w:r w:rsidRPr="0049628B">
        <w:rPr>
          <w:color w:val="00B050"/>
        </w:rPr>
        <w:t>L   2001:DB8:ACAD::1/128 [0/0]</w:t>
      </w:r>
    </w:p>
    <w:p w14:paraId="1FDCE69A" w14:textId="77777777" w:rsidR="0049628B" w:rsidRPr="0049628B" w:rsidRDefault="0049628B" w:rsidP="0049628B">
      <w:pPr>
        <w:pStyle w:val="CMDOutputRed"/>
        <w:rPr>
          <w:color w:val="00B050"/>
        </w:rPr>
      </w:pPr>
      <w:r w:rsidRPr="0049628B">
        <w:rPr>
          <w:color w:val="00B050"/>
        </w:rPr>
        <w:t xml:space="preserve">     via GigabitEthernet0/0/0, receive</w:t>
      </w:r>
    </w:p>
    <w:p w14:paraId="78875B6A" w14:textId="77777777" w:rsidR="0049628B" w:rsidRPr="0049628B" w:rsidRDefault="0049628B" w:rsidP="0049628B">
      <w:pPr>
        <w:pStyle w:val="CMDOutputRed"/>
        <w:rPr>
          <w:color w:val="00B050"/>
        </w:rPr>
      </w:pPr>
      <w:r w:rsidRPr="0049628B">
        <w:rPr>
          <w:color w:val="00B050"/>
        </w:rPr>
        <w:t>C   2001:DB8:ACAD:1::/64 [0/0]</w:t>
      </w:r>
    </w:p>
    <w:p w14:paraId="7BCAD78F" w14:textId="77777777" w:rsidR="0049628B" w:rsidRPr="0049628B" w:rsidRDefault="0049628B" w:rsidP="0049628B">
      <w:pPr>
        <w:pStyle w:val="CMDOutputRed"/>
        <w:rPr>
          <w:color w:val="00B050"/>
        </w:rPr>
      </w:pPr>
      <w:r w:rsidRPr="0049628B">
        <w:rPr>
          <w:color w:val="00B050"/>
        </w:rPr>
        <w:t xml:space="preserve">     via GigabitEthernet0/0/1, directly connected</w:t>
      </w:r>
    </w:p>
    <w:p w14:paraId="2FBC7213" w14:textId="77777777" w:rsidR="0049628B" w:rsidRPr="0049628B" w:rsidRDefault="0049628B" w:rsidP="0049628B">
      <w:pPr>
        <w:pStyle w:val="CMDOutputRed"/>
        <w:rPr>
          <w:color w:val="00B050"/>
        </w:rPr>
      </w:pPr>
      <w:r w:rsidRPr="0049628B">
        <w:rPr>
          <w:color w:val="00B050"/>
        </w:rPr>
        <w:t>L   2001:DB8:ACAD:1::1/128 [0/0]</w:t>
      </w:r>
    </w:p>
    <w:p w14:paraId="6B7116BF" w14:textId="77777777" w:rsidR="0049628B" w:rsidRPr="0049628B" w:rsidRDefault="0049628B" w:rsidP="0049628B">
      <w:pPr>
        <w:pStyle w:val="CMDOutputRed"/>
        <w:rPr>
          <w:color w:val="00B050"/>
        </w:rPr>
      </w:pPr>
      <w:r w:rsidRPr="0049628B">
        <w:rPr>
          <w:color w:val="00B050"/>
        </w:rPr>
        <w:t xml:space="preserve">     via GigabitEthernet0/0/1, receive</w:t>
      </w:r>
    </w:p>
    <w:p w14:paraId="6C82810A" w14:textId="77777777" w:rsidR="0049628B" w:rsidRPr="0049628B" w:rsidRDefault="0049628B" w:rsidP="0049628B">
      <w:pPr>
        <w:pStyle w:val="CMDOutputRed"/>
        <w:rPr>
          <w:color w:val="00B050"/>
        </w:rPr>
      </w:pPr>
      <w:r w:rsidRPr="0049628B">
        <w:rPr>
          <w:color w:val="00B050"/>
        </w:rPr>
        <w:t>L   FF00::/8 [0/0]</w:t>
      </w:r>
    </w:p>
    <w:p w14:paraId="659D4CF3" w14:textId="77777777" w:rsidR="0049628B" w:rsidRPr="0049628B" w:rsidRDefault="0049628B" w:rsidP="0049628B">
      <w:pPr>
        <w:pStyle w:val="CMDOutputRed"/>
        <w:rPr>
          <w:color w:val="00B050"/>
        </w:rPr>
      </w:pPr>
      <w:r w:rsidRPr="0049628B">
        <w:rPr>
          <w:color w:val="00B050"/>
        </w:rPr>
        <w:t xml:space="preserve">     via Null0, receive</w:t>
      </w:r>
    </w:p>
    <w:p w14:paraId="17495A13" w14:textId="1F7C90CC" w:rsidR="00627865" w:rsidRDefault="00627865" w:rsidP="00627865">
      <w:pPr>
        <w:pStyle w:val="Heading3"/>
      </w:pPr>
      <w:r>
        <w:lastRenderedPageBreak/>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ip</w:t>
      </w:r>
      <w:r w:rsidRPr="00B36979">
        <w:rPr>
          <w:b/>
        </w:rPr>
        <w:t xml:space="preserve"> interface g</w:t>
      </w:r>
      <w:r>
        <w:rPr>
          <w:b/>
        </w:rPr>
        <w:t>0/</w:t>
      </w:r>
      <w:r w:rsidRPr="00B36979">
        <w:rPr>
          <w:b/>
        </w:rPr>
        <w:t>0/1</w:t>
      </w:r>
      <w:r>
        <w:t xml:space="preserve"> to answer the following questions.</w:t>
      </w:r>
    </w:p>
    <w:p w14:paraId="5B4DAD28"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R1#show ip interface g0/0/1</w:t>
      </w:r>
    </w:p>
    <w:p w14:paraId="4DF8BC16"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GigabitEthernet0/0/1 is up, line protocol is up (connected)</w:t>
      </w:r>
    </w:p>
    <w:p w14:paraId="5A5468B0"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Internet address is 192.168.1.1/24</w:t>
      </w:r>
    </w:p>
    <w:p w14:paraId="734119D3"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Broadcast address is 255.255.255.255</w:t>
      </w:r>
    </w:p>
    <w:p w14:paraId="2388B774"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Address determined by setup command</w:t>
      </w:r>
    </w:p>
    <w:p w14:paraId="4EF2A419"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MTU is 1500 bytes</w:t>
      </w:r>
    </w:p>
    <w:p w14:paraId="4D8E2D72"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Helper address is not set</w:t>
      </w:r>
    </w:p>
    <w:p w14:paraId="62724A80"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Directed broadcast forwarding is disabled</w:t>
      </w:r>
    </w:p>
    <w:p w14:paraId="55A0F368"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Outgoing access list is not set</w:t>
      </w:r>
    </w:p>
    <w:p w14:paraId="1AA6ADA2"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Inbound  access list is not set</w:t>
      </w:r>
    </w:p>
    <w:p w14:paraId="075FD2F5"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Proxy ARP is enabled</w:t>
      </w:r>
    </w:p>
    <w:p w14:paraId="022CAFD7"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Security level is default</w:t>
      </w:r>
    </w:p>
    <w:p w14:paraId="07626C61"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Split horizon is enabled</w:t>
      </w:r>
    </w:p>
    <w:p w14:paraId="65E46B3A"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ICMP redirects are always sent</w:t>
      </w:r>
    </w:p>
    <w:p w14:paraId="06F2846E"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ICMP unreachables are always sent</w:t>
      </w:r>
    </w:p>
    <w:p w14:paraId="20CF1786"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ICMP mask replies are never sent</w:t>
      </w:r>
    </w:p>
    <w:p w14:paraId="43C645EC"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IP fast switching is disabled</w:t>
      </w:r>
    </w:p>
    <w:p w14:paraId="28754B33"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IP fast switching on the same interface is disabled</w:t>
      </w:r>
    </w:p>
    <w:p w14:paraId="36D29C8C"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IP Flow switching is disabled</w:t>
      </w:r>
    </w:p>
    <w:p w14:paraId="48CC8977"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IP Fast switching turbo vector</w:t>
      </w:r>
    </w:p>
    <w:p w14:paraId="69C27591"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IP multicast fast switching is disabled</w:t>
      </w:r>
    </w:p>
    <w:p w14:paraId="6425259F"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IP multicast distributed fast switching is disabled</w:t>
      </w:r>
    </w:p>
    <w:p w14:paraId="00213ED3"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Router Discovery is disabled</w:t>
      </w:r>
    </w:p>
    <w:p w14:paraId="1673D403"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IP output packet accounting is disabled</w:t>
      </w:r>
    </w:p>
    <w:p w14:paraId="749922C6"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IP access violation accounting is disabled</w:t>
      </w:r>
    </w:p>
    <w:p w14:paraId="31D7EA2B"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TCP/IP header compression is disabled</w:t>
      </w:r>
    </w:p>
    <w:p w14:paraId="433F3063"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RTP/IP header compression is disabled</w:t>
      </w:r>
    </w:p>
    <w:p w14:paraId="6A302BB7"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Probe proxy name replies are disabled</w:t>
      </w:r>
    </w:p>
    <w:p w14:paraId="5509FEF2"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Policy routing is disabled</w:t>
      </w:r>
    </w:p>
    <w:p w14:paraId="7B86603A"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Network address translation is disabled</w:t>
      </w:r>
    </w:p>
    <w:p w14:paraId="6D269ADC"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BGP Policy Mapping is disabled</w:t>
      </w:r>
    </w:p>
    <w:p w14:paraId="7D0FEB9F"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Input features: MCI Check</w:t>
      </w:r>
    </w:p>
    <w:p w14:paraId="66CF1CC9"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WCCP Redirect outbound is disabled</w:t>
      </w:r>
    </w:p>
    <w:p w14:paraId="329025C2" w14:textId="77777777" w:rsidR="005C3CE9" w:rsidRPr="005C3CE9" w:rsidRDefault="005C3CE9" w:rsidP="005C3CE9">
      <w:pPr>
        <w:pStyle w:val="Heading4"/>
        <w:rPr>
          <w:rFonts w:ascii="Courier New" w:eastAsia="Calibri" w:hAnsi="Courier New" w:cs="Courier New"/>
          <w:bCs w:val="0"/>
          <w:color w:val="00B050"/>
          <w:sz w:val="20"/>
          <w:szCs w:val="22"/>
        </w:rPr>
      </w:pPr>
      <w:r w:rsidRPr="005C3CE9">
        <w:rPr>
          <w:rFonts w:ascii="Courier New" w:eastAsia="Calibri" w:hAnsi="Courier New" w:cs="Courier New"/>
          <w:bCs w:val="0"/>
          <w:color w:val="00B050"/>
          <w:sz w:val="20"/>
          <w:szCs w:val="22"/>
        </w:rPr>
        <w:t xml:space="preserve">  WCCP Redirect inbound is disabled</w:t>
      </w:r>
    </w:p>
    <w:p w14:paraId="5CB2C0F5" w14:textId="6BA8E04B" w:rsidR="007D35C9" w:rsidRDefault="005C3CE9" w:rsidP="005C3CE9">
      <w:pPr>
        <w:pStyle w:val="Heading4"/>
      </w:pPr>
      <w:r w:rsidRPr="005C3CE9">
        <w:rPr>
          <w:rFonts w:ascii="Courier New" w:eastAsia="Calibri" w:hAnsi="Courier New" w:cs="Courier New"/>
          <w:bCs w:val="0"/>
          <w:color w:val="00B050"/>
          <w:sz w:val="20"/>
          <w:szCs w:val="22"/>
        </w:rPr>
        <w:t xml:space="preserve">  WCCP Redirect exclude is disabled</w:t>
      </w:r>
      <w:r w:rsidRPr="005C3CE9">
        <w:rPr>
          <w:rFonts w:ascii="Courier New" w:eastAsia="Calibri" w:hAnsi="Courier New" w:cs="Courier New"/>
          <w:bCs w:val="0"/>
          <w:color w:val="00B050"/>
          <w:sz w:val="20"/>
          <w:szCs w:val="22"/>
        </w:rPr>
        <w:t xml:space="preserve"> </w:t>
      </w:r>
      <w:r w:rsidR="007D35C9">
        <w:t>Questions:</w:t>
      </w:r>
    </w:p>
    <w:p w14:paraId="2C4C9010" w14:textId="5692E6F2" w:rsidR="00627865" w:rsidRDefault="00627865" w:rsidP="00CD1864">
      <w:pPr>
        <w:pStyle w:val="BodyTextL50"/>
        <w:spacing w:before="0"/>
      </w:pPr>
      <w:r>
        <w:t>What is the operational status of the G0/0/1 interface?</w:t>
      </w:r>
    </w:p>
    <w:p w14:paraId="103F7BE0" w14:textId="77777777" w:rsidR="006A5C3D" w:rsidRDefault="006A5C3D" w:rsidP="007D35C9">
      <w:pPr>
        <w:pStyle w:val="AnswerLineL50"/>
      </w:pPr>
      <w:r>
        <w:t>Type your answers here.</w:t>
      </w:r>
    </w:p>
    <w:p w14:paraId="6E7FED7B" w14:textId="77777777" w:rsidR="00627865" w:rsidRDefault="00627865" w:rsidP="007D35C9">
      <w:pPr>
        <w:pStyle w:val="BodyTextL50"/>
        <w:rPr>
          <w:rStyle w:val="AnswerGray"/>
        </w:rPr>
      </w:pPr>
      <w:r w:rsidRPr="005C3CE9">
        <w:rPr>
          <w:rStyle w:val="AnswerGray"/>
          <w:highlight w:val="yellow"/>
        </w:rPr>
        <w:t>GigabitEthernet0/0/1 is up, line protocol is up</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77777777" w:rsidR="006A5C3D" w:rsidRDefault="006A5C3D" w:rsidP="007D35C9">
      <w:pPr>
        <w:pStyle w:val="AnswerLineL50"/>
      </w:pPr>
      <w:r>
        <w:t>Type your answers here.</w:t>
      </w:r>
    </w:p>
    <w:p w14:paraId="4C33C07D" w14:textId="7FDC5EC7" w:rsidR="005C3CE9" w:rsidRDefault="006050C9" w:rsidP="007D35C9">
      <w:pPr>
        <w:pStyle w:val="BodyTextL50"/>
        <w:rPr>
          <w:highlight w:val="yellow"/>
        </w:rPr>
      </w:pPr>
      <w:r w:rsidRPr="006050C9">
        <w:drawing>
          <wp:inline distT="0" distB="0" distL="0" distR="0" wp14:anchorId="442CE4B7" wp14:editId="094F1407">
            <wp:extent cx="4328535" cy="6477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535" cy="647756"/>
                    </a:xfrm>
                    <a:prstGeom prst="rect">
                      <a:avLst/>
                    </a:prstGeom>
                  </pic:spPr>
                </pic:pic>
              </a:graphicData>
            </a:graphic>
          </wp:inline>
        </w:drawing>
      </w:r>
    </w:p>
    <w:p w14:paraId="65F9E024" w14:textId="65B78344" w:rsidR="005C3CE9" w:rsidRDefault="005C3CE9" w:rsidP="007D35C9">
      <w:pPr>
        <w:pStyle w:val="BodyTextL50"/>
        <w:rPr>
          <w:rStyle w:val="AnswerGray"/>
        </w:rPr>
      </w:pPr>
      <w:r w:rsidRPr="005C3CE9">
        <w:rPr>
          <w:highlight w:val="yellow"/>
        </w:rPr>
        <w:t>0000.0c9c.db02 (bia 0000.0c9c.db02)</w:t>
      </w:r>
    </w:p>
    <w:p w14:paraId="65060133" w14:textId="77777777" w:rsidR="00627865" w:rsidRDefault="00627865" w:rsidP="007D35C9">
      <w:pPr>
        <w:pStyle w:val="BodyTextL50"/>
      </w:pPr>
      <w:r>
        <w:t>How is the Internet address displayed in this command?</w:t>
      </w:r>
    </w:p>
    <w:p w14:paraId="3268E6FB" w14:textId="77777777" w:rsidR="006A5C3D" w:rsidRDefault="006A5C3D" w:rsidP="007D35C9">
      <w:pPr>
        <w:pStyle w:val="AnswerLineL50"/>
      </w:pPr>
      <w:r>
        <w:t>Type your answers here.</w:t>
      </w:r>
    </w:p>
    <w:p w14:paraId="7D7202C5" w14:textId="57845A01" w:rsidR="00627865" w:rsidRDefault="00627865" w:rsidP="007D35C9">
      <w:pPr>
        <w:pStyle w:val="BodyTextL50"/>
        <w:rPr>
          <w:rStyle w:val="AnswerGray"/>
        </w:rPr>
      </w:pPr>
      <w:r w:rsidRPr="006050C9">
        <w:rPr>
          <w:rStyle w:val="AnswerGray"/>
          <w:highlight w:val="yellow"/>
        </w:rPr>
        <w:t>Internet address is 192.168.1.1/24.</w:t>
      </w:r>
    </w:p>
    <w:p w14:paraId="0B7DBEF2" w14:textId="2974BF62" w:rsidR="001C33BC" w:rsidRDefault="001C33BC" w:rsidP="001C33BC">
      <w:pPr>
        <w:pStyle w:val="SubStepAlpha"/>
      </w:pPr>
      <w:r w:rsidRPr="001C33BC">
        <w:lastRenderedPageBreak/>
        <w:t xml:space="preserve">For the </w:t>
      </w:r>
      <w:r>
        <w:t xml:space="preserve">IPv6 information, enter the </w:t>
      </w:r>
      <w:r>
        <w:rPr>
          <w:b/>
        </w:rPr>
        <w:t xml:space="preserve">show ipv6 interface </w:t>
      </w:r>
      <w:r>
        <w:rPr>
          <w:b/>
          <w:i/>
        </w:rPr>
        <w:t>interface</w:t>
      </w:r>
      <w:r w:rsidRPr="001C33BC">
        <w:t xml:space="preserve"> command.</w:t>
      </w:r>
    </w:p>
    <w:p w14:paraId="7CB76826" w14:textId="77777777" w:rsidR="006050C9" w:rsidRPr="006050C9" w:rsidRDefault="006050C9" w:rsidP="006050C9">
      <w:pPr>
        <w:pStyle w:val="CMDOutputRed"/>
        <w:rPr>
          <w:color w:val="00B050"/>
        </w:rPr>
      </w:pPr>
      <w:r w:rsidRPr="006050C9">
        <w:rPr>
          <w:color w:val="00B050"/>
        </w:rPr>
        <w:t>R1#show ipv6 interface g0/0/1</w:t>
      </w:r>
    </w:p>
    <w:p w14:paraId="232385EC" w14:textId="77777777" w:rsidR="006050C9" w:rsidRPr="006050C9" w:rsidRDefault="006050C9" w:rsidP="006050C9">
      <w:pPr>
        <w:pStyle w:val="CMDOutputRed"/>
        <w:rPr>
          <w:color w:val="00B050"/>
        </w:rPr>
      </w:pPr>
      <w:r w:rsidRPr="006050C9">
        <w:rPr>
          <w:color w:val="00B050"/>
        </w:rPr>
        <w:t>GigabitEthernet0/0/1 is up, line protocol is up</w:t>
      </w:r>
    </w:p>
    <w:p w14:paraId="24D57BFD" w14:textId="77777777" w:rsidR="006050C9" w:rsidRPr="006050C9" w:rsidRDefault="006050C9" w:rsidP="006050C9">
      <w:pPr>
        <w:pStyle w:val="CMDOutputRed"/>
        <w:rPr>
          <w:color w:val="00B050"/>
        </w:rPr>
      </w:pPr>
      <w:r w:rsidRPr="006050C9">
        <w:rPr>
          <w:color w:val="00B050"/>
        </w:rPr>
        <w:t xml:space="preserve">  IPv6 is enabled, link-local address is FE80::1</w:t>
      </w:r>
    </w:p>
    <w:p w14:paraId="2D0256CD" w14:textId="77777777" w:rsidR="006050C9" w:rsidRPr="006050C9" w:rsidRDefault="006050C9" w:rsidP="006050C9">
      <w:pPr>
        <w:pStyle w:val="CMDOutputRed"/>
        <w:rPr>
          <w:color w:val="00B050"/>
        </w:rPr>
      </w:pPr>
      <w:r w:rsidRPr="006050C9">
        <w:rPr>
          <w:color w:val="00B050"/>
        </w:rPr>
        <w:t xml:space="preserve">  No Virtual link-local address(es):</w:t>
      </w:r>
    </w:p>
    <w:p w14:paraId="4DC8D1A9" w14:textId="77777777" w:rsidR="006050C9" w:rsidRPr="006050C9" w:rsidRDefault="006050C9" w:rsidP="006050C9">
      <w:pPr>
        <w:pStyle w:val="CMDOutputRed"/>
        <w:rPr>
          <w:color w:val="00B050"/>
        </w:rPr>
      </w:pPr>
      <w:r w:rsidRPr="006050C9">
        <w:rPr>
          <w:color w:val="00B050"/>
        </w:rPr>
        <w:t xml:space="preserve">  Global unicast address(es):</w:t>
      </w:r>
    </w:p>
    <w:p w14:paraId="2C201C68" w14:textId="77777777" w:rsidR="006050C9" w:rsidRPr="006050C9" w:rsidRDefault="006050C9" w:rsidP="006050C9">
      <w:pPr>
        <w:pStyle w:val="CMDOutputRed"/>
        <w:rPr>
          <w:color w:val="00B050"/>
        </w:rPr>
      </w:pPr>
      <w:r w:rsidRPr="006050C9">
        <w:rPr>
          <w:color w:val="00B050"/>
        </w:rPr>
        <w:t xml:space="preserve">    2001:DB8:ACAD:1::1, subnet is 2001:DB8:ACAD:1::/64</w:t>
      </w:r>
    </w:p>
    <w:p w14:paraId="66EE9DB7" w14:textId="77777777" w:rsidR="006050C9" w:rsidRPr="006050C9" w:rsidRDefault="006050C9" w:rsidP="006050C9">
      <w:pPr>
        <w:pStyle w:val="CMDOutputRed"/>
        <w:rPr>
          <w:color w:val="00B050"/>
        </w:rPr>
      </w:pPr>
      <w:r w:rsidRPr="006050C9">
        <w:rPr>
          <w:color w:val="00B050"/>
        </w:rPr>
        <w:t xml:space="preserve">  Joined group address(es):</w:t>
      </w:r>
    </w:p>
    <w:p w14:paraId="6B2570CF" w14:textId="77777777" w:rsidR="006050C9" w:rsidRPr="006050C9" w:rsidRDefault="006050C9" w:rsidP="006050C9">
      <w:pPr>
        <w:pStyle w:val="CMDOutputRed"/>
        <w:rPr>
          <w:color w:val="00B050"/>
        </w:rPr>
      </w:pPr>
      <w:r w:rsidRPr="006050C9">
        <w:rPr>
          <w:color w:val="00B050"/>
        </w:rPr>
        <w:t xml:space="preserve">    FF02::1</w:t>
      </w:r>
    </w:p>
    <w:p w14:paraId="1665B4A8" w14:textId="77777777" w:rsidR="006050C9" w:rsidRPr="006050C9" w:rsidRDefault="006050C9" w:rsidP="006050C9">
      <w:pPr>
        <w:pStyle w:val="CMDOutputRed"/>
        <w:rPr>
          <w:color w:val="00B050"/>
        </w:rPr>
      </w:pPr>
      <w:r w:rsidRPr="006050C9">
        <w:rPr>
          <w:color w:val="00B050"/>
        </w:rPr>
        <w:t xml:space="preserve">    FF02::2</w:t>
      </w:r>
    </w:p>
    <w:p w14:paraId="56D04375" w14:textId="77777777" w:rsidR="006050C9" w:rsidRPr="006050C9" w:rsidRDefault="006050C9" w:rsidP="006050C9">
      <w:pPr>
        <w:pStyle w:val="CMDOutputRed"/>
        <w:rPr>
          <w:color w:val="00B050"/>
        </w:rPr>
      </w:pPr>
      <w:r w:rsidRPr="006050C9">
        <w:rPr>
          <w:color w:val="00B050"/>
        </w:rPr>
        <w:t xml:space="preserve">    FF02::1:FF00:1</w:t>
      </w:r>
    </w:p>
    <w:p w14:paraId="0EB8C2B6" w14:textId="77777777" w:rsidR="006050C9" w:rsidRPr="006050C9" w:rsidRDefault="006050C9" w:rsidP="006050C9">
      <w:pPr>
        <w:pStyle w:val="CMDOutputRed"/>
        <w:rPr>
          <w:color w:val="00B050"/>
        </w:rPr>
      </w:pPr>
      <w:r w:rsidRPr="006050C9">
        <w:rPr>
          <w:color w:val="00B050"/>
        </w:rPr>
        <w:t xml:space="preserve">  MTU is 1500 bytes</w:t>
      </w:r>
    </w:p>
    <w:p w14:paraId="61128679" w14:textId="77777777" w:rsidR="006050C9" w:rsidRPr="006050C9" w:rsidRDefault="006050C9" w:rsidP="006050C9">
      <w:pPr>
        <w:pStyle w:val="CMDOutputRed"/>
        <w:rPr>
          <w:color w:val="00B050"/>
        </w:rPr>
      </w:pPr>
      <w:r w:rsidRPr="006050C9">
        <w:rPr>
          <w:color w:val="00B050"/>
        </w:rPr>
        <w:t xml:space="preserve">  ICMP error messages limited to one every 100 milliseconds</w:t>
      </w:r>
    </w:p>
    <w:p w14:paraId="1EBDBF4E" w14:textId="77777777" w:rsidR="006050C9" w:rsidRPr="006050C9" w:rsidRDefault="006050C9" w:rsidP="006050C9">
      <w:pPr>
        <w:pStyle w:val="CMDOutputRed"/>
        <w:rPr>
          <w:color w:val="00B050"/>
        </w:rPr>
      </w:pPr>
      <w:r w:rsidRPr="006050C9">
        <w:rPr>
          <w:color w:val="00B050"/>
        </w:rPr>
        <w:t xml:space="preserve">  ICMP redirects are enabled</w:t>
      </w:r>
    </w:p>
    <w:p w14:paraId="7060C3A9" w14:textId="77777777" w:rsidR="006050C9" w:rsidRPr="006050C9" w:rsidRDefault="006050C9" w:rsidP="006050C9">
      <w:pPr>
        <w:pStyle w:val="CMDOutputRed"/>
        <w:rPr>
          <w:color w:val="00B050"/>
        </w:rPr>
      </w:pPr>
      <w:r w:rsidRPr="006050C9">
        <w:rPr>
          <w:color w:val="00B050"/>
        </w:rPr>
        <w:t xml:space="preserve">  ICMP unreachables are sent</w:t>
      </w:r>
    </w:p>
    <w:p w14:paraId="4B3F30AA" w14:textId="77777777" w:rsidR="006050C9" w:rsidRPr="006050C9" w:rsidRDefault="006050C9" w:rsidP="006050C9">
      <w:pPr>
        <w:pStyle w:val="CMDOutputRed"/>
        <w:rPr>
          <w:color w:val="00B050"/>
        </w:rPr>
      </w:pPr>
      <w:r w:rsidRPr="006050C9">
        <w:rPr>
          <w:color w:val="00B050"/>
        </w:rPr>
        <w:t xml:space="preserve">  ND DAD is enabled, number of DAD attempts: 1</w:t>
      </w:r>
    </w:p>
    <w:p w14:paraId="523AD6C7" w14:textId="77777777" w:rsidR="006050C9" w:rsidRPr="006050C9" w:rsidRDefault="006050C9" w:rsidP="006050C9">
      <w:pPr>
        <w:pStyle w:val="CMDOutputRed"/>
        <w:rPr>
          <w:color w:val="00B050"/>
        </w:rPr>
      </w:pPr>
      <w:r w:rsidRPr="006050C9">
        <w:rPr>
          <w:color w:val="00B050"/>
        </w:rPr>
        <w:t xml:space="preserve">  ND reachable time is 30000 milliseconds</w:t>
      </w:r>
    </w:p>
    <w:p w14:paraId="364E7526" w14:textId="77777777" w:rsidR="006050C9" w:rsidRPr="006050C9" w:rsidRDefault="006050C9" w:rsidP="006050C9">
      <w:pPr>
        <w:pStyle w:val="CMDOutputRed"/>
        <w:rPr>
          <w:color w:val="00B050"/>
        </w:rPr>
      </w:pPr>
      <w:r w:rsidRPr="006050C9">
        <w:rPr>
          <w:color w:val="00B050"/>
        </w:rPr>
        <w:t xml:space="preserve">  ND advertised reachable time is 0 (unspecified)</w:t>
      </w:r>
    </w:p>
    <w:p w14:paraId="7AF0F902" w14:textId="77777777" w:rsidR="006050C9" w:rsidRPr="006050C9" w:rsidRDefault="006050C9" w:rsidP="006050C9">
      <w:pPr>
        <w:pStyle w:val="CMDOutputRed"/>
        <w:rPr>
          <w:color w:val="00B050"/>
        </w:rPr>
      </w:pPr>
      <w:r w:rsidRPr="006050C9">
        <w:rPr>
          <w:color w:val="00B050"/>
        </w:rPr>
        <w:t xml:space="preserve">  ND advertised retransmit interval is 0 (unspecified)</w:t>
      </w:r>
    </w:p>
    <w:p w14:paraId="098DC980" w14:textId="77777777" w:rsidR="006050C9" w:rsidRPr="006050C9" w:rsidRDefault="006050C9" w:rsidP="006050C9">
      <w:pPr>
        <w:pStyle w:val="CMDOutputRed"/>
        <w:rPr>
          <w:color w:val="00B050"/>
        </w:rPr>
      </w:pPr>
      <w:r w:rsidRPr="006050C9">
        <w:rPr>
          <w:color w:val="00B050"/>
        </w:rPr>
        <w:t xml:space="preserve">  ND router advertisements are sent every 200 seconds</w:t>
      </w:r>
    </w:p>
    <w:p w14:paraId="1F77EC13" w14:textId="77777777" w:rsidR="006050C9" w:rsidRPr="006050C9" w:rsidRDefault="006050C9" w:rsidP="006050C9">
      <w:pPr>
        <w:pStyle w:val="CMDOutputRed"/>
        <w:rPr>
          <w:color w:val="00B050"/>
        </w:rPr>
      </w:pPr>
      <w:r w:rsidRPr="006050C9">
        <w:rPr>
          <w:color w:val="00B050"/>
        </w:rPr>
        <w:t xml:space="preserve">  ND router advertisements live for 1800 seconds</w:t>
      </w:r>
    </w:p>
    <w:p w14:paraId="56A84DB2" w14:textId="77777777" w:rsidR="006050C9" w:rsidRPr="006050C9" w:rsidRDefault="006050C9" w:rsidP="006050C9">
      <w:pPr>
        <w:pStyle w:val="CMDOutputRed"/>
        <w:rPr>
          <w:color w:val="00B050"/>
        </w:rPr>
      </w:pPr>
      <w:r w:rsidRPr="006050C9">
        <w:rPr>
          <w:color w:val="00B050"/>
        </w:rPr>
        <w:t xml:space="preserve">  ND advertised default router preference is Medium</w:t>
      </w:r>
    </w:p>
    <w:p w14:paraId="7EDED283" w14:textId="3821480F" w:rsidR="001C33BC" w:rsidRPr="006050C9" w:rsidRDefault="006050C9" w:rsidP="006050C9">
      <w:pPr>
        <w:pStyle w:val="CMDOutputRed"/>
        <w:rPr>
          <w:color w:val="00B050"/>
        </w:rPr>
      </w:pPr>
      <w:r w:rsidRPr="006050C9">
        <w:rPr>
          <w:color w:val="00B050"/>
        </w:rPr>
        <w:t xml:space="preserve">  Hosts use stateless autoconfig for addresses</w:t>
      </w:r>
      <w:r w:rsidRPr="006050C9">
        <w:rPr>
          <w:color w:val="00B050"/>
        </w:rPr>
        <w:t>.</w:t>
      </w:r>
      <w:r w:rsidR="001C33BC" w:rsidRPr="006050C9">
        <w:rPr>
          <w:color w:val="00B050"/>
        </w:rPr>
        <w:t xml:space="preserve"> </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show ip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show ip interface brief</w:t>
      </w:r>
      <w:r w:rsidRPr="004C7749">
        <w:t xml:space="preserve"> command on the router</w:t>
      </w:r>
      <w:r w:rsidR="00E2299C">
        <w:t xml:space="preserve"> R1</w:t>
      </w:r>
      <w:r w:rsidRPr="004C7749">
        <w:t>.</w:t>
      </w:r>
    </w:p>
    <w:p w14:paraId="575695AD" w14:textId="77777777" w:rsidR="00627865" w:rsidRPr="006050C9" w:rsidRDefault="00627865" w:rsidP="00627865">
      <w:pPr>
        <w:pStyle w:val="CMD"/>
        <w:rPr>
          <w:color w:val="00B050"/>
          <w:sz w:val="18"/>
          <w:szCs w:val="20"/>
        </w:rPr>
      </w:pPr>
      <w:r w:rsidRPr="006050C9">
        <w:rPr>
          <w:color w:val="00B050"/>
          <w:sz w:val="18"/>
          <w:szCs w:val="20"/>
        </w:rPr>
        <w:t xml:space="preserve">R1# </w:t>
      </w:r>
      <w:r w:rsidRPr="006050C9">
        <w:rPr>
          <w:b/>
          <w:bCs/>
          <w:color w:val="00B050"/>
          <w:sz w:val="18"/>
          <w:szCs w:val="20"/>
        </w:rPr>
        <w:t>show ip interface brief</w:t>
      </w:r>
    </w:p>
    <w:p w14:paraId="2FB8EC1C" w14:textId="77777777" w:rsidR="00627865" w:rsidRPr="006050C9" w:rsidRDefault="00627865" w:rsidP="00FD2DB2">
      <w:pPr>
        <w:pStyle w:val="CMDOutputRed"/>
        <w:rPr>
          <w:color w:val="00B050"/>
        </w:rPr>
      </w:pPr>
      <w:r w:rsidRPr="006050C9">
        <w:rPr>
          <w:color w:val="00B050"/>
        </w:rPr>
        <w:t>Interface              IP-Address      OK? Method Status                Protocol</w:t>
      </w:r>
    </w:p>
    <w:p w14:paraId="1E99BE95" w14:textId="77777777" w:rsidR="006050C9" w:rsidRPr="006050C9" w:rsidRDefault="006050C9" w:rsidP="006050C9">
      <w:pPr>
        <w:pStyle w:val="CMDOutputRed"/>
        <w:rPr>
          <w:color w:val="00B050"/>
        </w:rPr>
      </w:pPr>
      <w:r w:rsidRPr="006050C9">
        <w:rPr>
          <w:color w:val="00B050"/>
        </w:rPr>
        <w:t xml:space="preserve">GigabitEthernet0/0/0   192.168.0.1     YES manual up                    up </w:t>
      </w:r>
    </w:p>
    <w:p w14:paraId="0B311E04" w14:textId="77777777" w:rsidR="006050C9" w:rsidRPr="006050C9" w:rsidRDefault="006050C9" w:rsidP="006050C9">
      <w:pPr>
        <w:pStyle w:val="CMDOutputRed"/>
        <w:rPr>
          <w:color w:val="00B050"/>
        </w:rPr>
      </w:pPr>
      <w:r w:rsidRPr="006050C9">
        <w:rPr>
          <w:color w:val="00B050"/>
        </w:rPr>
        <w:t xml:space="preserve">GigabitEthernet0/0/1   192.168.1.1     YES manual up                    up </w:t>
      </w:r>
    </w:p>
    <w:p w14:paraId="5092E828" w14:textId="65AD3F29" w:rsidR="00627865" w:rsidRPr="006050C9" w:rsidRDefault="006050C9" w:rsidP="006050C9">
      <w:pPr>
        <w:pStyle w:val="CMDOutputRed"/>
        <w:rPr>
          <w:color w:val="00B050"/>
        </w:rPr>
      </w:pPr>
      <w:r w:rsidRPr="006050C9">
        <w:rPr>
          <w:color w:val="00B050"/>
        </w:rPr>
        <w:t>Vlan1                  unassigned      YES NVRAM  administratively down down</w:t>
      </w:r>
      <w:r w:rsidRPr="006050C9">
        <w:rPr>
          <w:color w:val="00B050"/>
        </w:rPr>
        <w:t xml:space="preserve"> </w:t>
      </w:r>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2F419BBB" w14:textId="7205D16C" w:rsidR="006050C9" w:rsidRPr="006050C9" w:rsidRDefault="006050C9" w:rsidP="006050C9">
      <w:pPr>
        <w:pStyle w:val="CMDOutputRed"/>
        <w:rPr>
          <w:color w:val="00B050"/>
        </w:rPr>
      </w:pPr>
      <w:r w:rsidRPr="006050C9">
        <w:rPr>
          <w:color w:val="00B050"/>
        </w:rPr>
        <w:t>R1#show ipv6 interface brief</w:t>
      </w:r>
    </w:p>
    <w:p w14:paraId="030011EE" w14:textId="77777777" w:rsidR="006050C9" w:rsidRPr="006050C9" w:rsidRDefault="006050C9" w:rsidP="006050C9">
      <w:pPr>
        <w:pStyle w:val="CMDOutputRed"/>
        <w:rPr>
          <w:color w:val="00B050"/>
        </w:rPr>
      </w:pPr>
      <w:r w:rsidRPr="006050C9">
        <w:rPr>
          <w:color w:val="00B050"/>
        </w:rPr>
        <w:t>GigabitEthernet0/0/0       [up/up]</w:t>
      </w:r>
    </w:p>
    <w:p w14:paraId="34BC8565" w14:textId="77777777" w:rsidR="006050C9" w:rsidRPr="006050C9" w:rsidRDefault="006050C9" w:rsidP="006050C9">
      <w:pPr>
        <w:pStyle w:val="CMDOutputRed"/>
        <w:rPr>
          <w:color w:val="00B050"/>
        </w:rPr>
      </w:pPr>
      <w:r w:rsidRPr="006050C9">
        <w:rPr>
          <w:color w:val="00B050"/>
        </w:rPr>
        <w:t xml:space="preserve">    FE80::1</w:t>
      </w:r>
    </w:p>
    <w:p w14:paraId="3F56346F" w14:textId="77777777" w:rsidR="006050C9" w:rsidRPr="006050C9" w:rsidRDefault="006050C9" w:rsidP="006050C9">
      <w:pPr>
        <w:pStyle w:val="CMDOutputRed"/>
        <w:rPr>
          <w:color w:val="00B050"/>
        </w:rPr>
      </w:pPr>
      <w:r w:rsidRPr="006050C9">
        <w:rPr>
          <w:color w:val="00B050"/>
        </w:rPr>
        <w:t xml:space="preserve">    2001:DB8:ACAD::1</w:t>
      </w:r>
    </w:p>
    <w:p w14:paraId="69264E67" w14:textId="77777777" w:rsidR="006050C9" w:rsidRPr="006050C9" w:rsidRDefault="006050C9" w:rsidP="006050C9">
      <w:pPr>
        <w:pStyle w:val="CMDOutputRed"/>
        <w:rPr>
          <w:color w:val="00B050"/>
        </w:rPr>
      </w:pPr>
      <w:r w:rsidRPr="006050C9">
        <w:rPr>
          <w:color w:val="00B050"/>
        </w:rPr>
        <w:t>GigabitEthernet0/0/1       [up/up]</w:t>
      </w:r>
    </w:p>
    <w:p w14:paraId="7D9ABB94" w14:textId="77777777" w:rsidR="006050C9" w:rsidRPr="006050C9" w:rsidRDefault="006050C9" w:rsidP="006050C9">
      <w:pPr>
        <w:pStyle w:val="CMDOutputRed"/>
        <w:rPr>
          <w:color w:val="00B050"/>
        </w:rPr>
      </w:pPr>
      <w:r w:rsidRPr="006050C9">
        <w:rPr>
          <w:color w:val="00B050"/>
        </w:rPr>
        <w:t xml:space="preserve">    FE80::1</w:t>
      </w:r>
    </w:p>
    <w:p w14:paraId="341B07C4" w14:textId="77777777" w:rsidR="006050C9" w:rsidRPr="006050C9" w:rsidRDefault="006050C9" w:rsidP="006050C9">
      <w:pPr>
        <w:pStyle w:val="CMDOutputRed"/>
        <w:rPr>
          <w:color w:val="00B050"/>
        </w:rPr>
      </w:pPr>
      <w:r w:rsidRPr="006050C9">
        <w:rPr>
          <w:color w:val="00B050"/>
        </w:rPr>
        <w:t xml:space="preserve">    2001:DB8:ACAD:1::1</w:t>
      </w:r>
    </w:p>
    <w:p w14:paraId="0C05AC5E" w14:textId="77777777" w:rsidR="006050C9" w:rsidRPr="006050C9" w:rsidRDefault="006050C9" w:rsidP="006050C9">
      <w:pPr>
        <w:pStyle w:val="CMDOutputRed"/>
        <w:rPr>
          <w:color w:val="00B050"/>
        </w:rPr>
      </w:pPr>
      <w:r w:rsidRPr="006050C9">
        <w:rPr>
          <w:color w:val="00B050"/>
        </w:rPr>
        <w:t>Vlan1                      [administratively down/down]</w:t>
      </w:r>
    </w:p>
    <w:p w14:paraId="449B7B6F" w14:textId="18904723" w:rsidR="00E2299C" w:rsidRPr="006050C9" w:rsidRDefault="006050C9" w:rsidP="006050C9">
      <w:pPr>
        <w:pStyle w:val="CMDOutputRed"/>
        <w:rPr>
          <w:color w:val="00B050"/>
        </w:rPr>
      </w:pPr>
      <w:r w:rsidRPr="006050C9">
        <w:rPr>
          <w:color w:val="00B050"/>
        </w:rPr>
        <w:t xml:space="preserve">    unassigned</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show ip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20306165" w14:textId="77777777" w:rsidR="006050C9" w:rsidRDefault="006050C9" w:rsidP="006050C9">
      <w:pPr>
        <w:pStyle w:val="CMDOutputRed"/>
        <w:rPr>
          <w:color w:val="00B050"/>
        </w:rPr>
      </w:pPr>
    </w:p>
    <w:p w14:paraId="76B79A4F" w14:textId="77777777" w:rsidR="006050C9" w:rsidRDefault="006050C9" w:rsidP="006050C9">
      <w:pPr>
        <w:pStyle w:val="CMDOutputRed"/>
        <w:rPr>
          <w:color w:val="00B050"/>
        </w:rPr>
      </w:pPr>
    </w:p>
    <w:p w14:paraId="0E67EF2F" w14:textId="7B152EF6" w:rsidR="006050C9" w:rsidRPr="006050C9" w:rsidRDefault="006050C9" w:rsidP="006050C9">
      <w:pPr>
        <w:pStyle w:val="CMDOutputRed"/>
        <w:rPr>
          <w:color w:val="00B050"/>
        </w:rPr>
      </w:pPr>
      <w:r w:rsidRPr="006050C9">
        <w:rPr>
          <w:color w:val="00B050"/>
        </w:rPr>
        <w:lastRenderedPageBreak/>
        <w:t>S1#show ip interface brief</w:t>
      </w:r>
    </w:p>
    <w:p w14:paraId="444F9E96" w14:textId="77777777" w:rsidR="006050C9" w:rsidRPr="006050C9" w:rsidRDefault="006050C9" w:rsidP="006050C9">
      <w:pPr>
        <w:pStyle w:val="CMDOutputRed"/>
        <w:rPr>
          <w:color w:val="00B050"/>
        </w:rPr>
      </w:pPr>
      <w:r w:rsidRPr="006050C9">
        <w:rPr>
          <w:color w:val="00B050"/>
        </w:rPr>
        <w:t xml:space="preserve">Interface              IP-Address      OK? Method Status                Protocol </w:t>
      </w:r>
    </w:p>
    <w:p w14:paraId="3D83C964" w14:textId="77777777" w:rsidR="006050C9" w:rsidRPr="006050C9" w:rsidRDefault="006050C9" w:rsidP="006050C9">
      <w:pPr>
        <w:pStyle w:val="CMDOutputRed"/>
        <w:rPr>
          <w:color w:val="00B050"/>
        </w:rPr>
      </w:pPr>
      <w:r w:rsidRPr="006050C9">
        <w:rPr>
          <w:color w:val="00B050"/>
        </w:rPr>
        <w:t xml:space="preserve">FastEthernet0/1        unassigned      YES manual down                  down </w:t>
      </w:r>
    </w:p>
    <w:p w14:paraId="03D1E68F" w14:textId="77777777" w:rsidR="006050C9" w:rsidRPr="006050C9" w:rsidRDefault="006050C9" w:rsidP="006050C9">
      <w:pPr>
        <w:pStyle w:val="CMDOutputRed"/>
        <w:rPr>
          <w:color w:val="00B050"/>
        </w:rPr>
      </w:pPr>
      <w:r w:rsidRPr="006050C9">
        <w:rPr>
          <w:color w:val="00B050"/>
        </w:rPr>
        <w:t xml:space="preserve">FastEthernet0/2        unassigned      YES manual down                  down </w:t>
      </w:r>
    </w:p>
    <w:p w14:paraId="2686BEA3" w14:textId="77777777" w:rsidR="006050C9" w:rsidRPr="006050C9" w:rsidRDefault="006050C9" w:rsidP="006050C9">
      <w:pPr>
        <w:pStyle w:val="CMDOutputRed"/>
        <w:rPr>
          <w:color w:val="00B050"/>
        </w:rPr>
      </w:pPr>
      <w:r w:rsidRPr="006050C9">
        <w:rPr>
          <w:color w:val="00B050"/>
        </w:rPr>
        <w:t xml:space="preserve">FastEthernet0/3        unassigned      YES manual down                  down </w:t>
      </w:r>
    </w:p>
    <w:p w14:paraId="1A4C4005" w14:textId="77777777" w:rsidR="006050C9" w:rsidRPr="006050C9" w:rsidRDefault="006050C9" w:rsidP="006050C9">
      <w:pPr>
        <w:pStyle w:val="CMDOutputRed"/>
        <w:rPr>
          <w:color w:val="00B050"/>
        </w:rPr>
      </w:pPr>
      <w:r w:rsidRPr="006050C9">
        <w:rPr>
          <w:color w:val="00B050"/>
        </w:rPr>
        <w:t xml:space="preserve">FastEthernet0/4        unassigned      YES manual down                  down </w:t>
      </w:r>
    </w:p>
    <w:p w14:paraId="7A40BA42" w14:textId="77777777" w:rsidR="006050C9" w:rsidRPr="006050C9" w:rsidRDefault="006050C9" w:rsidP="006050C9">
      <w:pPr>
        <w:pStyle w:val="CMDOutputRed"/>
        <w:rPr>
          <w:color w:val="00B050"/>
        </w:rPr>
      </w:pPr>
      <w:r w:rsidRPr="006050C9">
        <w:rPr>
          <w:color w:val="00B050"/>
        </w:rPr>
        <w:t xml:space="preserve">FastEthernet0/5        unassigned      YES manual up                    up </w:t>
      </w:r>
    </w:p>
    <w:p w14:paraId="203669E5" w14:textId="77777777" w:rsidR="006050C9" w:rsidRPr="006050C9" w:rsidRDefault="006050C9" w:rsidP="006050C9">
      <w:pPr>
        <w:pStyle w:val="CMDOutputRed"/>
        <w:rPr>
          <w:color w:val="00B050"/>
        </w:rPr>
      </w:pPr>
      <w:r w:rsidRPr="006050C9">
        <w:rPr>
          <w:color w:val="00B050"/>
        </w:rPr>
        <w:t xml:space="preserve">FastEthernet0/6        unassigned      YES manual up                    up </w:t>
      </w:r>
    </w:p>
    <w:p w14:paraId="628929AA" w14:textId="77777777" w:rsidR="006050C9" w:rsidRPr="006050C9" w:rsidRDefault="006050C9" w:rsidP="006050C9">
      <w:pPr>
        <w:pStyle w:val="CMDOutputRed"/>
        <w:rPr>
          <w:color w:val="00B050"/>
        </w:rPr>
      </w:pPr>
      <w:r w:rsidRPr="006050C9">
        <w:rPr>
          <w:color w:val="00B050"/>
        </w:rPr>
        <w:t xml:space="preserve">FastEthernet0/7        unassigned      YES manual down                  down </w:t>
      </w:r>
    </w:p>
    <w:p w14:paraId="431056CB" w14:textId="77777777" w:rsidR="006050C9" w:rsidRPr="006050C9" w:rsidRDefault="006050C9" w:rsidP="006050C9">
      <w:pPr>
        <w:pStyle w:val="CMDOutputRed"/>
        <w:rPr>
          <w:color w:val="00B050"/>
        </w:rPr>
      </w:pPr>
      <w:r w:rsidRPr="006050C9">
        <w:rPr>
          <w:color w:val="00B050"/>
        </w:rPr>
        <w:t xml:space="preserve">FastEthernet0/8        unassigned      YES manual down                  down </w:t>
      </w:r>
    </w:p>
    <w:p w14:paraId="64DE8322" w14:textId="77777777" w:rsidR="006050C9" w:rsidRPr="006050C9" w:rsidRDefault="006050C9" w:rsidP="006050C9">
      <w:pPr>
        <w:pStyle w:val="CMDOutputRed"/>
        <w:rPr>
          <w:color w:val="00B050"/>
        </w:rPr>
      </w:pPr>
      <w:r w:rsidRPr="006050C9">
        <w:rPr>
          <w:color w:val="00B050"/>
        </w:rPr>
        <w:t xml:space="preserve">FastEthernet0/9        unassigned      YES manual down                  down </w:t>
      </w:r>
    </w:p>
    <w:p w14:paraId="4759A3F1" w14:textId="77777777" w:rsidR="006050C9" w:rsidRPr="006050C9" w:rsidRDefault="006050C9" w:rsidP="006050C9">
      <w:pPr>
        <w:pStyle w:val="CMDOutputRed"/>
        <w:rPr>
          <w:color w:val="00B050"/>
        </w:rPr>
      </w:pPr>
      <w:r w:rsidRPr="006050C9">
        <w:rPr>
          <w:color w:val="00B050"/>
        </w:rPr>
        <w:t xml:space="preserve">FastEthernet0/10       unassigned      YES manual down                  down </w:t>
      </w:r>
    </w:p>
    <w:p w14:paraId="54F3204D" w14:textId="77777777" w:rsidR="006050C9" w:rsidRPr="006050C9" w:rsidRDefault="006050C9" w:rsidP="006050C9">
      <w:pPr>
        <w:pStyle w:val="CMDOutputRed"/>
        <w:rPr>
          <w:color w:val="00B050"/>
        </w:rPr>
      </w:pPr>
      <w:r w:rsidRPr="006050C9">
        <w:rPr>
          <w:color w:val="00B050"/>
        </w:rPr>
        <w:t xml:space="preserve">FastEthernet0/11       unassigned      YES manual down                  down </w:t>
      </w:r>
    </w:p>
    <w:p w14:paraId="0E2B1C51" w14:textId="77777777" w:rsidR="006050C9" w:rsidRPr="006050C9" w:rsidRDefault="006050C9" w:rsidP="006050C9">
      <w:pPr>
        <w:pStyle w:val="CMDOutputRed"/>
        <w:rPr>
          <w:color w:val="00B050"/>
        </w:rPr>
      </w:pPr>
      <w:r w:rsidRPr="006050C9">
        <w:rPr>
          <w:color w:val="00B050"/>
        </w:rPr>
        <w:t xml:space="preserve">FastEthernet0/12       unassigned      YES manual down                  down </w:t>
      </w:r>
    </w:p>
    <w:p w14:paraId="26EA09F2" w14:textId="77777777" w:rsidR="006050C9" w:rsidRPr="006050C9" w:rsidRDefault="006050C9" w:rsidP="006050C9">
      <w:pPr>
        <w:pStyle w:val="CMDOutputRed"/>
        <w:rPr>
          <w:color w:val="00B050"/>
        </w:rPr>
      </w:pPr>
      <w:r w:rsidRPr="006050C9">
        <w:rPr>
          <w:color w:val="00B050"/>
        </w:rPr>
        <w:t xml:space="preserve">FastEthernet0/13       unassigned      YES manual down                  down </w:t>
      </w:r>
    </w:p>
    <w:p w14:paraId="7B8C5D6E" w14:textId="77777777" w:rsidR="006050C9" w:rsidRPr="006050C9" w:rsidRDefault="006050C9" w:rsidP="006050C9">
      <w:pPr>
        <w:pStyle w:val="CMDOutputRed"/>
        <w:rPr>
          <w:color w:val="00B050"/>
        </w:rPr>
      </w:pPr>
      <w:r w:rsidRPr="006050C9">
        <w:rPr>
          <w:color w:val="00B050"/>
        </w:rPr>
        <w:t xml:space="preserve">FastEthernet0/14       unassigned      YES manual down                  down </w:t>
      </w:r>
    </w:p>
    <w:p w14:paraId="52E940F7" w14:textId="77777777" w:rsidR="006050C9" w:rsidRPr="006050C9" w:rsidRDefault="006050C9" w:rsidP="006050C9">
      <w:pPr>
        <w:pStyle w:val="CMDOutputRed"/>
        <w:rPr>
          <w:color w:val="00B050"/>
        </w:rPr>
      </w:pPr>
      <w:r w:rsidRPr="006050C9">
        <w:rPr>
          <w:color w:val="00B050"/>
        </w:rPr>
        <w:t xml:space="preserve">FastEthernet0/15       unassigned      YES manual down                  down </w:t>
      </w:r>
    </w:p>
    <w:p w14:paraId="596E353F" w14:textId="77777777" w:rsidR="006050C9" w:rsidRPr="006050C9" w:rsidRDefault="006050C9" w:rsidP="006050C9">
      <w:pPr>
        <w:pStyle w:val="CMDOutputRed"/>
        <w:rPr>
          <w:color w:val="00B050"/>
        </w:rPr>
      </w:pPr>
      <w:r w:rsidRPr="006050C9">
        <w:rPr>
          <w:color w:val="00B050"/>
        </w:rPr>
        <w:t xml:space="preserve">FastEthernet0/16       unassigned      YES manual down                  down </w:t>
      </w:r>
    </w:p>
    <w:p w14:paraId="73FD92D7" w14:textId="77777777" w:rsidR="006050C9" w:rsidRPr="006050C9" w:rsidRDefault="006050C9" w:rsidP="006050C9">
      <w:pPr>
        <w:pStyle w:val="CMDOutputRed"/>
        <w:rPr>
          <w:color w:val="00B050"/>
        </w:rPr>
      </w:pPr>
      <w:r w:rsidRPr="006050C9">
        <w:rPr>
          <w:color w:val="00B050"/>
        </w:rPr>
        <w:t xml:space="preserve">FastEthernet0/17       unassigned      YES manual down                  down </w:t>
      </w:r>
    </w:p>
    <w:p w14:paraId="61F743F4" w14:textId="77777777" w:rsidR="006050C9" w:rsidRPr="006050C9" w:rsidRDefault="006050C9" w:rsidP="006050C9">
      <w:pPr>
        <w:pStyle w:val="CMDOutputRed"/>
        <w:rPr>
          <w:color w:val="00B050"/>
        </w:rPr>
      </w:pPr>
      <w:r w:rsidRPr="006050C9">
        <w:rPr>
          <w:color w:val="00B050"/>
        </w:rPr>
        <w:t xml:space="preserve">FastEthernet0/18       unassigned      YES manual down                  down </w:t>
      </w:r>
    </w:p>
    <w:p w14:paraId="65F6DF99" w14:textId="77777777" w:rsidR="006050C9" w:rsidRPr="006050C9" w:rsidRDefault="006050C9" w:rsidP="006050C9">
      <w:pPr>
        <w:pStyle w:val="CMDOutputRed"/>
        <w:rPr>
          <w:color w:val="00B050"/>
        </w:rPr>
      </w:pPr>
      <w:r w:rsidRPr="006050C9">
        <w:rPr>
          <w:color w:val="00B050"/>
        </w:rPr>
        <w:t xml:space="preserve">FastEthernet0/19       unassigned      YES manual down                  down </w:t>
      </w:r>
    </w:p>
    <w:p w14:paraId="4AECE95E" w14:textId="77777777" w:rsidR="006050C9" w:rsidRPr="006050C9" w:rsidRDefault="006050C9" w:rsidP="006050C9">
      <w:pPr>
        <w:pStyle w:val="CMDOutputRed"/>
        <w:rPr>
          <w:color w:val="00B050"/>
        </w:rPr>
      </w:pPr>
      <w:r w:rsidRPr="006050C9">
        <w:rPr>
          <w:color w:val="00B050"/>
        </w:rPr>
        <w:t xml:space="preserve">FastEthernet0/20       unassigned      YES manual down                  down </w:t>
      </w:r>
    </w:p>
    <w:p w14:paraId="7DC18D7E" w14:textId="77777777" w:rsidR="006050C9" w:rsidRPr="006050C9" w:rsidRDefault="006050C9" w:rsidP="006050C9">
      <w:pPr>
        <w:pStyle w:val="CMDOutputRed"/>
        <w:rPr>
          <w:color w:val="00B050"/>
        </w:rPr>
      </w:pPr>
      <w:r w:rsidRPr="006050C9">
        <w:rPr>
          <w:color w:val="00B050"/>
        </w:rPr>
        <w:t xml:space="preserve">FastEthernet0/21       unassigned      YES manual down                  down </w:t>
      </w:r>
    </w:p>
    <w:p w14:paraId="055E0C85" w14:textId="77777777" w:rsidR="006050C9" w:rsidRPr="006050C9" w:rsidRDefault="006050C9" w:rsidP="006050C9">
      <w:pPr>
        <w:pStyle w:val="CMDOutputRed"/>
        <w:rPr>
          <w:color w:val="00B050"/>
        </w:rPr>
      </w:pPr>
      <w:r w:rsidRPr="006050C9">
        <w:rPr>
          <w:color w:val="00B050"/>
        </w:rPr>
        <w:t xml:space="preserve">FastEthernet0/22       unassigned      YES manual down                  down </w:t>
      </w:r>
    </w:p>
    <w:p w14:paraId="0412F39B" w14:textId="77777777" w:rsidR="006050C9" w:rsidRPr="006050C9" w:rsidRDefault="006050C9" w:rsidP="006050C9">
      <w:pPr>
        <w:pStyle w:val="CMDOutputRed"/>
        <w:rPr>
          <w:color w:val="00B050"/>
        </w:rPr>
      </w:pPr>
      <w:r w:rsidRPr="006050C9">
        <w:rPr>
          <w:color w:val="00B050"/>
        </w:rPr>
        <w:t xml:space="preserve">FastEthernet0/23       unassigned      YES manual down                  down </w:t>
      </w:r>
    </w:p>
    <w:p w14:paraId="66183801" w14:textId="77777777" w:rsidR="006050C9" w:rsidRPr="006050C9" w:rsidRDefault="006050C9" w:rsidP="006050C9">
      <w:pPr>
        <w:pStyle w:val="CMDOutputRed"/>
        <w:rPr>
          <w:color w:val="00B050"/>
        </w:rPr>
      </w:pPr>
      <w:r w:rsidRPr="006050C9">
        <w:rPr>
          <w:color w:val="00B050"/>
        </w:rPr>
        <w:t xml:space="preserve">FastEthernet0/24       unassigned      YES manual down                  down </w:t>
      </w:r>
    </w:p>
    <w:p w14:paraId="4A296F21" w14:textId="77777777" w:rsidR="006050C9" w:rsidRPr="006050C9" w:rsidRDefault="006050C9" w:rsidP="006050C9">
      <w:pPr>
        <w:pStyle w:val="CMDOutputRed"/>
        <w:rPr>
          <w:color w:val="00B050"/>
        </w:rPr>
      </w:pPr>
      <w:r w:rsidRPr="006050C9">
        <w:rPr>
          <w:color w:val="00B050"/>
        </w:rPr>
        <w:t xml:space="preserve">GigabitEthernet0/1     unassigned      YES manual down                  down </w:t>
      </w:r>
    </w:p>
    <w:p w14:paraId="32992CFD" w14:textId="77777777" w:rsidR="006050C9" w:rsidRPr="006050C9" w:rsidRDefault="006050C9" w:rsidP="006050C9">
      <w:pPr>
        <w:pStyle w:val="CMDOutputRed"/>
        <w:rPr>
          <w:color w:val="00B050"/>
        </w:rPr>
      </w:pPr>
      <w:r w:rsidRPr="006050C9">
        <w:rPr>
          <w:color w:val="00B050"/>
        </w:rPr>
        <w:t xml:space="preserve">GigabitEthernet0/2     unassigned      YES manual down                  down </w:t>
      </w:r>
    </w:p>
    <w:p w14:paraId="395FC43F" w14:textId="77777777" w:rsidR="006050C9" w:rsidRPr="006050C9" w:rsidRDefault="006050C9" w:rsidP="006050C9">
      <w:pPr>
        <w:pStyle w:val="CMDOutputRed"/>
        <w:rPr>
          <w:color w:val="00B050"/>
        </w:rPr>
      </w:pPr>
      <w:r w:rsidRPr="006050C9">
        <w:rPr>
          <w:color w:val="00B050"/>
        </w:rPr>
        <w:t>Vlan1                  192.168.1.2     YES manual up                    up</w:t>
      </w:r>
    </w:p>
    <w:p w14:paraId="596CF42D" w14:textId="1B45CB55" w:rsidR="00627865" w:rsidRPr="00F05869" w:rsidRDefault="00B12CEE" w:rsidP="006050C9">
      <w:pPr>
        <w:pStyle w:val="CMDOutputRed"/>
      </w:pPr>
      <w:r w:rsidRPr="00F05869">
        <w:t xml:space="preserve">   </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77777777" w:rsidR="00627865" w:rsidRDefault="00627865" w:rsidP="00627865">
      <w:pPr>
        <w:pStyle w:val="ReflectionQ"/>
        <w:keepNext w:val="0"/>
      </w:pPr>
      <w:r>
        <w:t>If the G0/0/1 interface showed that it was administratively down, what interface configuration command would you use to turn the interface up?</w:t>
      </w:r>
    </w:p>
    <w:p w14:paraId="7CEC1CC5" w14:textId="77777777" w:rsidR="00627865" w:rsidRDefault="006A5C3D" w:rsidP="006A5C3D">
      <w:pPr>
        <w:pStyle w:val="AnswerLineL25"/>
      </w:pPr>
      <w:r>
        <w:t>Type your answers here.</w:t>
      </w:r>
    </w:p>
    <w:p w14:paraId="09189D3E" w14:textId="77777777" w:rsidR="00627865" w:rsidRPr="00FD2DB2" w:rsidRDefault="00627865" w:rsidP="00627865">
      <w:pPr>
        <w:pStyle w:val="BodyTextL25"/>
        <w:rPr>
          <w:rStyle w:val="AnswerGray"/>
          <w:rFonts w:ascii="Courier New" w:hAnsi="Courier New" w:cs="Courier New"/>
        </w:rPr>
      </w:pPr>
      <w:r w:rsidRPr="00A450D7">
        <w:rPr>
          <w:rStyle w:val="AnswerGray"/>
          <w:rFonts w:ascii="Courier New" w:hAnsi="Courier New" w:cs="Courier New"/>
          <w:highlight w:val="yellow"/>
        </w:rPr>
        <w:t>R1(config-if)# no shutdown</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29171B61" w14:textId="1BC4F099" w:rsidR="00627865" w:rsidRPr="00A450D7" w:rsidRDefault="00627865" w:rsidP="006A5C3D">
      <w:pPr>
        <w:pStyle w:val="AnswerLineL25"/>
        <w:rPr>
          <w:highlight w:val="yellow"/>
        </w:rPr>
      </w:pPr>
    </w:p>
    <w:p w14:paraId="76822EC7" w14:textId="77777777" w:rsidR="00627865" w:rsidRPr="00353BDE" w:rsidRDefault="00627865" w:rsidP="00627865">
      <w:pPr>
        <w:pStyle w:val="BodyTextL25"/>
      </w:pPr>
      <w:r w:rsidRPr="00A450D7">
        <w:rPr>
          <w:rStyle w:val="AnswerGray"/>
          <w:highlight w:val="yellow"/>
        </w:rPr>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p>
    <w:p w14:paraId="7B4980A0" w14:textId="77777777" w:rsidR="006A5C3D" w:rsidRPr="004C0909" w:rsidRDefault="006A5C3D" w:rsidP="00C149CC">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p w14:paraId="3E9277C0" w14:textId="77777777" w:rsidR="00627865" w:rsidRPr="00F27963" w:rsidRDefault="00627865" w:rsidP="00C149CC">
      <w:pPr>
        <w:pStyle w:val="Heading1"/>
        <w:rPr>
          <w:rStyle w:val="LabSectionGray"/>
        </w:rPr>
      </w:pPr>
      <w:r w:rsidRPr="00F27963">
        <w:rPr>
          <w:rStyle w:val="LabSectionGray"/>
        </w:rPr>
        <w:lastRenderedPageBreak/>
        <w:t>Device Configs</w:t>
      </w:r>
    </w:p>
    <w:p w14:paraId="1408D44C" w14:textId="77777777" w:rsidR="00627865" w:rsidRPr="003559CC" w:rsidRDefault="00627865" w:rsidP="00C149CC">
      <w:pPr>
        <w:pStyle w:val="Heading1"/>
        <w:rPr>
          <w:rStyle w:val="DevConfigGray"/>
          <w:sz w:val="24"/>
        </w:rPr>
      </w:pPr>
      <w:r w:rsidRPr="003B7605">
        <w:rPr>
          <w:rStyle w:val="LabSectionGray"/>
        </w:rPr>
        <w:t>Router R1</w:t>
      </w:r>
    </w:p>
    <w:p w14:paraId="76B5D648"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R1#show run</w:t>
      </w:r>
    </w:p>
    <w:p w14:paraId="38EA9133"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Building configuration...</w:t>
      </w:r>
    </w:p>
    <w:p w14:paraId="19D133E9" w14:textId="77777777" w:rsidR="00B96FCD" w:rsidRPr="00B96FCD" w:rsidRDefault="00B96FCD" w:rsidP="00B96FCD">
      <w:pPr>
        <w:pStyle w:val="Heading1"/>
        <w:rPr>
          <w:rStyle w:val="DevConfigGray"/>
          <w:b w:val="0"/>
          <w:bCs w:val="0"/>
          <w:noProof w:val="0"/>
          <w:szCs w:val="22"/>
          <w:highlight w:val="green"/>
        </w:rPr>
      </w:pPr>
    </w:p>
    <w:p w14:paraId="09C13815"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Current configuration : 1037 bytes</w:t>
      </w:r>
    </w:p>
    <w:p w14:paraId="54912737"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5F9A3B8D"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version 15.4</w:t>
      </w:r>
    </w:p>
    <w:p w14:paraId="3AEB7082"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no service timestamps log datetime msec</w:t>
      </w:r>
    </w:p>
    <w:p w14:paraId="7547EE5C"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no service timestamps debug datetime msec</w:t>
      </w:r>
    </w:p>
    <w:p w14:paraId="63903608"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service password-encryption</w:t>
      </w:r>
    </w:p>
    <w:p w14:paraId="2E75BF6D"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763D8F5D"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hostname R1</w:t>
      </w:r>
    </w:p>
    <w:p w14:paraId="32B1C9AA"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6992415E"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2AE29F59"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5307D7E5"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enable secret 5 $1$mERr$9cTjUIEqNGurQiFU.ZeCi1</w:t>
      </w:r>
    </w:p>
    <w:p w14:paraId="6EF25FBA"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634F6638"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781151B9"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4B792F2D"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0313ACB0"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24D49F86"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0BF8AB6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no ip cef</w:t>
      </w:r>
    </w:p>
    <w:p w14:paraId="5DD36E98"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ipv6 unicast-routing</w:t>
      </w:r>
    </w:p>
    <w:p w14:paraId="1346AC9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1956E702"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no ipv6 cef</w:t>
      </w:r>
    </w:p>
    <w:p w14:paraId="35E8F146"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447CD116"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036E1DDA"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327BD40A"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5382650A"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4C6B0F9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42410CD6"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54963B7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227345C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3B47BF93"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4A8D48A9"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lastRenderedPageBreak/>
        <w:t>no ip domain-lookup</w:t>
      </w:r>
    </w:p>
    <w:p w14:paraId="2929689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349D4F1B"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11F07CC7"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spanning-tree mode pvst</w:t>
      </w:r>
    </w:p>
    <w:p w14:paraId="51EF9A16"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6FF715E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750F5B69"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6932C2F4"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5B6DF590"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247276DF"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56470F85"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interface GigabitEthernet0/0/0</w:t>
      </w:r>
    </w:p>
    <w:p w14:paraId="7F2B383B"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description Connected to Host PC-B</w:t>
      </w:r>
    </w:p>
    <w:p w14:paraId="3819243F"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ip address 192.168.0.1 255.255.255.0</w:t>
      </w:r>
    </w:p>
    <w:p w14:paraId="3790659F"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duplex auto</w:t>
      </w:r>
    </w:p>
    <w:p w14:paraId="39974B58"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speed auto</w:t>
      </w:r>
    </w:p>
    <w:p w14:paraId="7C324CDA"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ipv6 address FE80::1 link-local</w:t>
      </w:r>
    </w:p>
    <w:p w14:paraId="30BB37E4"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ipv6 address 2001:DB8:ACAD::1/64</w:t>
      </w:r>
    </w:p>
    <w:p w14:paraId="195BE080"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74C04A97"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interface GigabitEthernet0/0/1</w:t>
      </w:r>
    </w:p>
    <w:p w14:paraId="0FFA769F"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description Connected to F0/5 on S1</w:t>
      </w:r>
    </w:p>
    <w:p w14:paraId="16A57DAB"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ip address 192.168.1.1 255.255.255.0</w:t>
      </w:r>
    </w:p>
    <w:p w14:paraId="65D2BCAB"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duplex auto</w:t>
      </w:r>
    </w:p>
    <w:p w14:paraId="609CEB1F"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speed auto</w:t>
      </w:r>
    </w:p>
    <w:p w14:paraId="7EF4FFE4"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ipv6 address FE80::1 link-local</w:t>
      </w:r>
    </w:p>
    <w:p w14:paraId="1809C2CB"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ipv6 address 2001:DB8:ACAD:1::1/64</w:t>
      </w:r>
    </w:p>
    <w:p w14:paraId="4982AE0D"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355C0D6D"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interface Vlan1</w:t>
      </w:r>
    </w:p>
    <w:p w14:paraId="277BED3C"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no ip address</w:t>
      </w:r>
    </w:p>
    <w:p w14:paraId="5848DA15"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shutdown</w:t>
      </w:r>
    </w:p>
    <w:p w14:paraId="7DE335CF"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109452C5"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ip classless</w:t>
      </w:r>
    </w:p>
    <w:p w14:paraId="2537F9C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6F751EB4"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ip flow-export version 9</w:t>
      </w:r>
    </w:p>
    <w:p w14:paraId="7B27C51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3FC009BF"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4542C5DE"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2DADBB8D"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banner motd ^Cunauthorized access is prohibited. ^C</w:t>
      </w:r>
    </w:p>
    <w:p w14:paraId="7D00EB42"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lastRenderedPageBreak/>
        <w:t>!</w:t>
      </w:r>
    </w:p>
    <w:p w14:paraId="274E376B"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7EB0C1D5"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5E0910E6"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1CDA1F99"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line con 0</w:t>
      </w:r>
    </w:p>
    <w:p w14:paraId="76FAF477"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password 7 0822455D0A16</w:t>
      </w:r>
    </w:p>
    <w:p w14:paraId="148168CD"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login</w:t>
      </w:r>
    </w:p>
    <w:p w14:paraId="439E45C8"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29E7E42C"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line aux 0</w:t>
      </w:r>
    </w:p>
    <w:p w14:paraId="40292FA5"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0715A79C"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line vty 0 4</w:t>
      </w:r>
    </w:p>
    <w:p w14:paraId="64CBB6E7"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password 7 0822455D0A16</w:t>
      </w:r>
    </w:p>
    <w:p w14:paraId="7634B4B3"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login</w:t>
      </w:r>
    </w:p>
    <w:p w14:paraId="5F052FBC"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line vty 5 15</w:t>
      </w:r>
    </w:p>
    <w:p w14:paraId="6505311C"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password 7 0822455D0A16</w:t>
      </w:r>
    </w:p>
    <w:p w14:paraId="1339FC01"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 xml:space="preserve"> login</w:t>
      </w:r>
    </w:p>
    <w:p w14:paraId="32857D5E"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4627522B"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6D881F59" w14:textId="77777777" w:rsidR="00B96FCD" w:rsidRPr="00B96FCD" w:rsidRDefault="00B96FCD" w:rsidP="00B96FCD">
      <w:pPr>
        <w:pStyle w:val="Heading1"/>
        <w:rPr>
          <w:rStyle w:val="DevConfigGray"/>
          <w:b w:val="0"/>
          <w:bCs w:val="0"/>
          <w:noProof w:val="0"/>
          <w:szCs w:val="22"/>
          <w:highlight w:val="green"/>
        </w:rPr>
      </w:pPr>
      <w:r w:rsidRPr="00B96FCD">
        <w:rPr>
          <w:rStyle w:val="DevConfigGray"/>
          <w:b w:val="0"/>
          <w:bCs w:val="0"/>
          <w:noProof w:val="0"/>
          <w:szCs w:val="22"/>
          <w:highlight w:val="green"/>
        </w:rPr>
        <w:t>!</w:t>
      </w:r>
    </w:p>
    <w:p w14:paraId="615D13EA" w14:textId="77777777" w:rsidR="00B96FCD" w:rsidRPr="00B96FCD" w:rsidRDefault="00B96FCD" w:rsidP="00B96FCD">
      <w:pPr>
        <w:pStyle w:val="Heading1"/>
        <w:rPr>
          <w:rStyle w:val="DevConfigGray"/>
          <w:sz w:val="24"/>
        </w:rPr>
      </w:pPr>
      <w:r w:rsidRPr="00B96FCD">
        <w:rPr>
          <w:rStyle w:val="DevConfigGray"/>
          <w:b w:val="0"/>
          <w:bCs w:val="0"/>
          <w:noProof w:val="0"/>
          <w:szCs w:val="22"/>
          <w:highlight w:val="green"/>
        </w:rPr>
        <w:t>end</w:t>
      </w:r>
    </w:p>
    <w:p w14:paraId="67D4F4CA" w14:textId="326BBF2C" w:rsidR="004176EC" w:rsidRPr="00B96FCD" w:rsidRDefault="004176EC" w:rsidP="004176EC">
      <w:pPr>
        <w:pStyle w:val="Heading1"/>
        <w:rPr>
          <w:rStyle w:val="DevConfigGray"/>
          <w:sz w:val="24"/>
        </w:rPr>
      </w:pPr>
      <w:r>
        <w:rPr>
          <w:rStyle w:val="LabSectionGray"/>
        </w:rPr>
        <w:t>Switch S</w:t>
      </w:r>
      <w:r w:rsidRPr="003B7605">
        <w:rPr>
          <w:rStyle w:val="LabSectionGray"/>
        </w:rPr>
        <w:t>1</w:t>
      </w:r>
    </w:p>
    <w:p w14:paraId="0BDC9526" w14:textId="77777777" w:rsidR="00B96FCD" w:rsidRPr="00B96FCD" w:rsidRDefault="00B96FCD" w:rsidP="00B96FCD">
      <w:pPr>
        <w:pStyle w:val="DevConfigs"/>
        <w:rPr>
          <w:rStyle w:val="DevConfigGray"/>
          <w:highlight w:val="green"/>
        </w:rPr>
      </w:pPr>
      <w:r w:rsidRPr="00B96FCD">
        <w:rPr>
          <w:rStyle w:val="DevConfigGray"/>
          <w:highlight w:val="green"/>
        </w:rPr>
        <w:t>S1#show run</w:t>
      </w:r>
    </w:p>
    <w:p w14:paraId="285286F5" w14:textId="77777777" w:rsidR="00B96FCD" w:rsidRPr="00B96FCD" w:rsidRDefault="00B96FCD" w:rsidP="00B96FCD">
      <w:pPr>
        <w:pStyle w:val="DevConfigs"/>
        <w:rPr>
          <w:rStyle w:val="DevConfigGray"/>
          <w:highlight w:val="green"/>
        </w:rPr>
      </w:pPr>
      <w:r w:rsidRPr="00B96FCD">
        <w:rPr>
          <w:rStyle w:val="DevConfigGray"/>
          <w:highlight w:val="green"/>
        </w:rPr>
        <w:t>Building configuration...</w:t>
      </w:r>
    </w:p>
    <w:p w14:paraId="011028AB" w14:textId="77777777" w:rsidR="00B96FCD" w:rsidRPr="00B96FCD" w:rsidRDefault="00B96FCD" w:rsidP="00B96FCD">
      <w:pPr>
        <w:pStyle w:val="DevConfigs"/>
        <w:rPr>
          <w:rStyle w:val="DevConfigGray"/>
          <w:highlight w:val="green"/>
        </w:rPr>
      </w:pPr>
    </w:p>
    <w:p w14:paraId="63F4DC6B" w14:textId="77777777" w:rsidR="00B96FCD" w:rsidRPr="00B96FCD" w:rsidRDefault="00B96FCD" w:rsidP="00B96FCD">
      <w:pPr>
        <w:pStyle w:val="DevConfigs"/>
        <w:rPr>
          <w:rStyle w:val="DevConfigGray"/>
          <w:highlight w:val="green"/>
        </w:rPr>
      </w:pPr>
      <w:r w:rsidRPr="00B96FCD">
        <w:rPr>
          <w:rStyle w:val="DevConfigGray"/>
          <w:highlight w:val="green"/>
        </w:rPr>
        <w:t>Current configuration : 1142 bytes</w:t>
      </w:r>
    </w:p>
    <w:p w14:paraId="43B8ECD5" w14:textId="77777777" w:rsidR="00B96FCD" w:rsidRPr="00B96FCD" w:rsidRDefault="00B96FCD" w:rsidP="00B96FCD">
      <w:pPr>
        <w:pStyle w:val="DevConfigs"/>
        <w:rPr>
          <w:rStyle w:val="DevConfigGray"/>
          <w:highlight w:val="green"/>
        </w:rPr>
      </w:pPr>
      <w:r w:rsidRPr="00B96FCD">
        <w:rPr>
          <w:rStyle w:val="DevConfigGray"/>
          <w:highlight w:val="green"/>
        </w:rPr>
        <w:t>!</w:t>
      </w:r>
    </w:p>
    <w:p w14:paraId="28628544" w14:textId="77777777" w:rsidR="00B96FCD" w:rsidRPr="00B96FCD" w:rsidRDefault="00B96FCD" w:rsidP="00B96FCD">
      <w:pPr>
        <w:pStyle w:val="DevConfigs"/>
        <w:rPr>
          <w:rStyle w:val="DevConfigGray"/>
          <w:highlight w:val="green"/>
        </w:rPr>
      </w:pPr>
      <w:r w:rsidRPr="00B96FCD">
        <w:rPr>
          <w:rStyle w:val="DevConfigGray"/>
          <w:highlight w:val="green"/>
        </w:rPr>
        <w:t>version 15.0</w:t>
      </w:r>
    </w:p>
    <w:p w14:paraId="669F4C08" w14:textId="77777777" w:rsidR="00B96FCD" w:rsidRPr="00B96FCD" w:rsidRDefault="00B96FCD" w:rsidP="00B96FCD">
      <w:pPr>
        <w:pStyle w:val="DevConfigs"/>
        <w:rPr>
          <w:rStyle w:val="DevConfigGray"/>
          <w:highlight w:val="green"/>
        </w:rPr>
      </w:pPr>
      <w:r w:rsidRPr="00B96FCD">
        <w:rPr>
          <w:rStyle w:val="DevConfigGray"/>
          <w:highlight w:val="green"/>
        </w:rPr>
        <w:t>no service timestamps log datetime msec</w:t>
      </w:r>
    </w:p>
    <w:p w14:paraId="0834AFF1" w14:textId="77777777" w:rsidR="00B96FCD" w:rsidRPr="00B96FCD" w:rsidRDefault="00B96FCD" w:rsidP="00B96FCD">
      <w:pPr>
        <w:pStyle w:val="DevConfigs"/>
        <w:rPr>
          <w:rStyle w:val="DevConfigGray"/>
          <w:highlight w:val="green"/>
        </w:rPr>
      </w:pPr>
      <w:r w:rsidRPr="00B96FCD">
        <w:rPr>
          <w:rStyle w:val="DevConfigGray"/>
          <w:highlight w:val="green"/>
        </w:rPr>
        <w:t>no service timestamps debug datetime msec</w:t>
      </w:r>
    </w:p>
    <w:p w14:paraId="684E6CA4" w14:textId="77777777" w:rsidR="00B96FCD" w:rsidRPr="00B96FCD" w:rsidRDefault="00B96FCD" w:rsidP="00B96FCD">
      <w:pPr>
        <w:pStyle w:val="DevConfigs"/>
        <w:rPr>
          <w:rStyle w:val="DevConfigGray"/>
          <w:highlight w:val="green"/>
        </w:rPr>
      </w:pPr>
      <w:r w:rsidRPr="00B96FCD">
        <w:rPr>
          <w:rStyle w:val="DevConfigGray"/>
          <w:highlight w:val="green"/>
        </w:rPr>
        <w:t>no service password-encryption</w:t>
      </w:r>
    </w:p>
    <w:p w14:paraId="23AAC358" w14:textId="77777777" w:rsidR="00B96FCD" w:rsidRPr="00B96FCD" w:rsidRDefault="00B96FCD" w:rsidP="00B96FCD">
      <w:pPr>
        <w:pStyle w:val="DevConfigs"/>
        <w:rPr>
          <w:rStyle w:val="DevConfigGray"/>
          <w:highlight w:val="green"/>
        </w:rPr>
      </w:pPr>
      <w:r w:rsidRPr="00B96FCD">
        <w:rPr>
          <w:rStyle w:val="DevConfigGray"/>
          <w:highlight w:val="green"/>
        </w:rPr>
        <w:t>!</w:t>
      </w:r>
    </w:p>
    <w:p w14:paraId="6914D2CB" w14:textId="77777777" w:rsidR="00B96FCD" w:rsidRPr="00B96FCD" w:rsidRDefault="00B96FCD" w:rsidP="00B96FCD">
      <w:pPr>
        <w:pStyle w:val="DevConfigs"/>
        <w:rPr>
          <w:rStyle w:val="DevConfigGray"/>
          <w:highlight w:val="green"/>
        </w:rPr>
      </w:pPr>
      <w:r w:rsidRPr="00B96FCD">
        <w:rPr>
          <w:rStyle w:val="DevConfigGray"/>
          <w:highlight w:val="green"/>
        </w:rPr>
        <w:t>hostname S1</w:t>
      </w:r>
    </w:p>
    <w:p w14:paraId="5EE7AF0E" w14:textId="77777777" w:rsidR="00B96FCD" w:rsidRPr="00B96FCD" w:rsidRDefault="00B96FCD" w:rsidP="00B96FCD">
      <w:pPr>
        <w:pStyle w:val="DevConfigs"/>
        <w:rPr>
          <w:rStyle w:val="DevConfigGray"/>
          <w:highlight w:val="green"/>
        </w:rPr>
      </w:pPr>
      <w:r w:rsidRPr="00B96FCD">
        <w:rPr>
          <w:rStyle w:val="DevConfigGray"/>
          <w:highlight w:val="green"/>
        </w:rPr>
        <w:t>!</w:t>
      </w:r>
    </w:p>
    <w:p w14:paraId="793388D8" w14:textId="77777777" w:rsidR="00B96FCD" w:rsidRPr="00B96FCD" w:rsidRDefault="00B96FCD" w:rsidP="00B96FCD">
      <w:pPr>
        <w:pStyle w:val="DevConfigs"/>
        <w:rPr>
          <w:rStyle w:val="DevConfigGray"/>
          <w:highlight w:val="green"/>
        </w:rPr>
      </w:pPr>
      <w:r w:rsidRPr="00B96FCD">
        <w:rPr>
          <w:rStyle w:val="DevConfigGray"/>
          <w:highlight w:val="green"/>
        </w:rPr>
        <w:t>!</w:t>
      </w:r>
    </w:p>
    <w:p w14:paraId="4915C1BA" w14:textId="77777777" w:rsidR="00B96FCD" w:rsidRPr="00B96FCD" w:rsidRDefault="00B96FCD" w:rsidP="00B96FCD">
      <w:pPr>
        <w:pStyle w:val="DevConfigs"/>
        <w:rPr>
          <w:rStyle w:val="DevConfigGray"/>
          <w:highlight w:val="green"/>
        </w:rPr>
      </w:pPr>
      <w:r w:rsidRPr="00B96FCD">
        <w:rPr>
          <w:rStyle w:val="DevConfigGray"/>
          <w:highlight w:val="green"/>
        </w:rPr>
        <w:t>!</w:t>
      </w:r>
    </w:p>
    <w:p w14:paraId="62B5CEC4" w14:textId="77777777" w:rsidR="00B96FCD" w:rsidRPr="00B96FCD" w:rsidRDefault="00B96FCD" w:rsidP="00B96FCD">
      <w:pPr>
        <w:pStyle w:val="DevConfigs"/>
        <w:rPr>
          <w:rStyle w:val="DevConfigGray"/>
          <w:highlight w:val="green"/>
        </w:rPr>
      </w:pPr>
      <w:r w:rsidRPr="00B96FCD">
        <w:rPr>
          <w:rStyle w:val="DevConfigGray"/>
          <w:highlight w:val="green"/>
        </w:rPr>
        <w:t>no ip domain-lookup</w:t>
      </w:r>
    </w:p>
    <w:p w14:paraId="73CA1901" w14:textId="77777777" w:rsidR="00B96FCD" w:rsidRPr="00B96FCD" w:rsidRDefault="00B96FCD" w:rsidP="00B96FCD">
      <w:pPr>
        <w:pStyle w:val="DevConfigs"/>
        <w:rPr>
          <w:rStyle w:val="DevConfigGray"/>
          <w:highlight w:val="green"/>
        </w:rPr>
      </w:pPr>
      <w:r w:rsidRPr="00B96FCD">
        <w:rPr>
          <w:rStyle w:val="DevConfigGray"/>
          <w:highlight w:val="green"/>
        </w:rPr>
        <w:t>!</w:t>
      </w:r>
    </w:p>
    <w:p w14:paraId="2B2E3978" w14:textId="77777777" w:rsidR="00B96FCD" w:rsidRPr="00B96FCD" w:rsidRDefault="00B96FCD" w:rsidP="00B96FCD">
      <w:pPr>
        <w:pStyle w:val="DevConfigs"/>
        <w:rPr>
          <w:rStyle w:val="DevConfigGray"/>
          <w:highlight w:val="green"/>
        </w:rPr>
      </w:pPr>
      <w:r w:rsidRPr="00B96FCD">
        <w:rPr>
          <w:rStyle w:val="DevConfigGray"/>
          <w:highlight w:val="green"/>
        </w:rPr>
        <w:t>!</w:t>
      </w:r>
    </w:p>
    <w:p w14:paraId="275F7F0C" w14:textId="77777777" w:rsidR="00B96FCD" w:rsidRPr="00B96FCD" w:rsidRDefault="00B96FCD" w:rsidP="00B96FCD">
      <w:pPr>
        <w:pStyle w:val="DevConfigs"/>
        <w:rPr>
          <w:rStyle w:val="DevConfigGray"/>
          <w:highlight w:val="green"/>
        </w:rPr>
      </w:pPr>
      <w:r w:rsidRPr="00B96FCD">
        <w:rPr>
          <w:rStyle w:val="DevConfigGray"/>
          <w:highlight w:val="green"/>
        </w:rPr>
        <w:t>!</w:t>
      </w:r>
    </w:p>
    <w:p w14:paraId="1599A9A8" w14:textId="77777777" w:rsidR="00B96FCD" w:rsidRPr="00B96FCD" w:rsidRDefault="00B96FCD" w:rsidP="00B96FCD">
      <w:pPr>
        <w:pStyle w:val="DevConfigs"/>
        <w:rPr>
          <w:rStyle w:val="DevConfigGray"/>
          <w:highlight w:val="green"/>
        </w:rPr>
      </w:pPr>
      <w:r w:rsidRPr="00B96FCD">
        <w:rPr>
          <w:rStyle w:val="DevConfigGray"/>
          <w:highlight w:val="green"/>
        </w:rPr>
        <w:t>spanning-tree mode pvst</w:t>
      </w:r>
    </w:p>
    <w:p w14:paraId="430E51A5" w14:textId="77777777" w:rsidR="00B96FCD" w:rsidRPr="00B96FCD" w:rsidRDefault="00B96FCD" w:rsidP="00B96FCD">
      <w:pPr>
        <w:pStyle w:val="DevConfigs"/>
        <w:rPr>
          <w:rStyle w:val="DevConfigGray"/>
          <w:highlight w:val="green"/>
        </w:rPr>
      </w:pPr>
      <w:r w:rsidRPr="00B96FCD">
        <w:rPr>
          <w:rStyle w:val="DevConfigGray"/>
          <w:highlight w:val="green"/>
        </w:rPr>
        <w:t>spanning-tree extend system-id</w:t>
      </w:r>
    </w:p>
    <w:p w14:paraId="175F08F3" w14:textId="77777777" w:rsidR="00B96FCD" w:rsidRPr="00B96FCD" w:rsidRDefault="00B96FCD" w:rsidP="00B96FCD">
      <w:pPr>
        <w:pStyle w:val="DevConfigs"/>
        <w:rPr>
          <w:rStyle w:val="DevConfigGray"/>
          <w:highlight w:val="green"/>
        </w:rPr>
      </w:pPr>
      <w:r w:rsidRPr="00B96FCD">
        <w:rPr>
          <w:rStyle w:val="DevConfigGray"/>
          <w:highlight w:val="green"/>
        </w:rPr>
        <w:t>!</w:t>
      </w:r>
    </w:p>
    <w:p w14:paraId="33E71C3C" w14:textId="77777777" w:rsidR="00B96FCD" w:rsidRPr="00B96FCD" w:rsidRDefault="00B96FCD" w:rsidP="00B96FCD">
      <w:pPr>
        <w:pStyle w:val="DevConfigs"/>
        <w:rPr>
          <w:rStyle w:val="DevConfigGray"/>
          <w:highlight w:val="green"/>
        </w:rPr>
      </w:pPr>
      <w:r w:rsidRPr="00B96FCD">
        <w:rPr>
          <w:rStyle w:val="DevConfigGray"/>
          <w:highlight w:val="green"/>
        </w:rPr>
        <w:lastRenderedPageBreak/>
        <w:t>interface FastEthernet0/1</w:t>
      </w:r>
    </w:p>
    <w:p w14:paraId="4432E7FD" w14:textId="77777777" w:rsidR="00B96FCD" w:rsidRPr="00B96FCD" w:rsidRDefault="00B96FCD" w:rsidP="00B96FCD">
      <w:pPr>
        <w:pStyle w:val="DevConfigs"/>
        <w:rPr>
          <w:rStyle w:val="DevConfigGray"/>
          <w:highlight w:val="green"/>
        </w:rPr>
      </w:pPr>
      <w:r w:rsidRPr="00B96FCD">
        <w:rPr>
          <w:rStyle w:val="DevConfigGray"/>
          <w:highlight w:val="green"/>
        </w:rPr>
        <w:t>!</w:t>
      </w:r>
    </w:p>
    <w:p w14:paraId="6FFAA59B"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FastEthernet0/2</w:t>
      </w:r>
    </w:p>
    <w:p w14:paraId="7DB01D32" w14:textId="77777777" w:rsidR="00B96FCD" w:rsidRPr="00B96FCD" w:rsidRDefault="00B96FCD" w:rsidP="00B96FCD">
      <w:pPr>
        <w:pStyle w:val="DevConfigs"/>
        <w:rPr>
          <w:rStyle w:val="DevConfigGray"/>
          <w:highlight w:val="green"/>
        </w:rPr>
      </w:pPr>
      <w:r w:rsidRPr="00B96FCD">
        <w:rPr>
          <w:rStyle w:val="DevConfigGray"/>
          <w:highlight w:val="green"/>
        </w:rPr>
        <w:t>!</w:t>
      </w:r>
    </w:p>
    <w:p w14:paraId="685D0AF6"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FastEthernet0/3</w:t>
      </w:r>
    </w:p>
    <w:p w14:paraId="547A6CB0" w14:textId="77777777" w:rsidR="00B96FCD" w:rsidRPr="00B96FCD" w:rsidRDefault="00B96FCD" w:rsidP="00B96FCD">
      <w:pPr>
        <w:pStyle w:val="DevConfigs"/>
        <w:rPr>
          <w:rStyle w:val="DevConfigGray"/>
          <w:highlight w:val="green"/>
        </w:rPr>
      </w:pPr>
      <w:r w:rsidRPr="00B96FCD">
        <w:rPr>
          <w:rStyle w:val="DevConfigGray"/>
          <w:highlight w:val="green"/>
        </w:rPr>
        <w:t>!</w:t>
      </w:r>
    </w:p>
    <w:p w14:paraId="77A8764C"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FastEthernet0/4</w:t>
      </w:r>
    </w:p>
    <w:p w14:paraId="14CF4410" w14:textId="77777777" w:rsidR="00B96FCD" w:rsidRPr="00B96FCD" w:rsidRDefault="00B96FCD" w:rsidP="00B96FCD">
      <w:pPr>
        <w:pStyle w:val="DevConfigs"/>
        <w:rPr>
          <w:rStyle w:val="DevConfigGray"/>
          <w:highlight w:val="green"/>
        </w:rPr>
      </w:pPr>
      <w:r w:rsidRPr="00B96FCD">
        <w:rPr>
          <w:rStyle w:val="DevConfigGray"/>
          <w:highlight w:val="green"/>
        </w:rPr>
        <w:t>!</w:t>
      </w:r>
    </w:p>
    <w:p w14:paraId="6E72D66D"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FastEthernet0/5</w:t>
      </w:r>
    </w:p>
    <w:p w14:paraId="469911C7" w14:textId="77777777" w:rsidR="00B96FCD" w:rsidRPr="00B96FCD" w:rsidRDefault="00B96FCD" w:rsidP="00B96FCD">
      <w:pPr>
        <w:pStyle w:val="DevConfigs"/>
        <w:rPr>
          <w:rStyle w:val="DevConfigGray"/>
          <w:highlight w:val="green"/>
        </w:rPr>
      </w:pPr>
      <w:r w:rsidRPr="00B96FCD">
        <w:rPr>
          <w:rStyle w:val="DevConfigGray"/>
          <w:highlight w:val="green"/>
        </w:rPr>
        <w:t>!</w:t>
      </w:r>
    </w:p>
    <w:p w14:paraId="794BD4A2"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FastEthernet0/6</w:t>
      </w:r>
    </w:p>
    <w:p w14:paraId="6D2946C8" w14:textId="77777777" w:rsidR="00B96FCD" w:rsidRPr="00B96FCD" w:rsidRDefault="00B96FCD" w:rsidP="00B96FCD">
      <w:pPr>
        <w:pStyle w:val="DevConfigs"/>
        <w:rPr>
          <w:rStyle w:val="DevConfigGray"/>
          <w:highlight w:val="green"/>
        </w:rPr>
      </w:pPr>
      <w:r w:rsidRPr="00B96FCD">
        <w:rPr>
          <w:rStyle w:val="DevConfigGray"/>
          <w:highlight w:val="green"/>
        </w:rPr>
        <w:t>!</w:t>
      </w:r>
    </w:p>
    <w:p w14:paraId="638D5147"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FastEthernet0/7</w:t>
      </w:r>
    </w:p>
    <w:p w14:paraId="3F73FCEA" w14:textId="77777777" w:rsidR="00B96FCD" w:rsidRPr="00B96FCD" w:rsidRDefault="00B96FCD" w:rsidP="00B96FCD">
      <w:pPr>
        <w:pStyle w:val="DevConfigs"/>
        <w:rPr>
          <w:rStyle w:val="DevConfigGray"/>
          <w:highlight w:val="green"/>
        </w:rPr>
      </w:pPr>
      <w:r w:rsidRPr="00B96FCD">
        <w:rPr>
          <w:rStyle w:val="DevConfigGray"/>
          <w:highlight w:val="green"/>
        </w:rPr>
        <w:t>!</w:t>
      </w:r>
    </w:p>
    <w:p w14:paraId="5FBA7AF7"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FastEthernet0/8</w:t>
      </w:r>
    </w:p>
    <w:p w14:paraId="100C4D65" w14:textId="77777777" w:rsidR="00B96FCD" w:rsidRPr="00B96FCD" w:rsidRDefault="00B96FCD" w:rsidP="00B96FCD">
      <w:pPr>
        <w:pStyle w:val="DevConfigs"/>
        <w:rPr>
          <w:rStyle w:val="DevConfigGray"/>
          <w:highlight w:val="green"/>
        </w:rPr>
      </w:pPr>
      <w:r w:rsidRPr="00B96FCD">
        <w:rPr>
          <w:rStyle w:val="DevConfigGray"/>
          <w:highlight w:val="green"/>
        </w:rPr>
        <w:t>!</w:t>
      </w:r>
    </w:p>
    <w:p w14:paraId="4301D23D"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FastEthernet0/9</w:t>
      </w:r>
    </w:p>
    <w:p w14:paraId="37EB50FE" w14:textId="77777777" w:rsidR="00B96FCD" w:rsidRPr="00B96FCD" w:rsidRDefault="00B96FCD" w:rsidP="00B96FCD">
      <w:pPr>
        <w:pStyle w:val="DevConfigs"/>
        <w:rPr>
          <w:rStyle w:val="DevConfigGray"/>
          <w:highlight w:val="green"/>
        </w:rPr>
      </w:pPr>
      <w:r w:rsidRPr="00B96FCD">
        <w:rPr>
          <w:rStyle w:val="DevConfigGray"/>
          <w:highlight w:val="green"/>
        </w:rPr>
        <w:t>!</w:t>
      </w:r>
    </w:p>
    <w:p w14:paraId="598EEA27"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FastEthernet0/10</w:t>
      </w:r>
    </w:p>
    <w:p w14:paraId="5AB9B7C1" w14:textId="77777777" w:rsidR="00B96FCD" w:rsidRPr="00B96FCD" w:rsidRDefault="00B96FCD" w:rsidP="00B96FCD">
      <w:pPr>
        <w:pStyle w:val="DevConfigs"/>
        <w:rPr>
          <w:rStyle w:val="DevConfigGray"/>
          <w:highlight w:val="green"/>
        </w:rPr>
      </w:pPr>
      <w:r w:rsidRPr="00B96FCD">
        <w:rPr>
          <w:rStyle w:val="DevConfigGray"/>
          <w:highlight w:val="green"/>
        </w:rPr>
        <w:t>!</w:t>
      </w:r>
    </w:p>
    <w:p w14:paraId="21CB3BEF"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FastEthernet0/11</w:t>
      </w:r>
    </w:p>
    <w:p w14:paraId="0CC70AFB" w14:textId="77777777" w:rsidR="00B96FCD" w:rsidRPr="00B96FCD" w:rsidRDefault="00B96FCD" w:rsidP="00B96FCD">
      <w:pPr>
        <w:pStyle w:val="DevConfigs"/>
        <w:rPr>
          <w:rStyle w:val="DevConfigGray"/>
          <w:highlight w:val="green"/>
        </w:rPr>
      </w:pPr>
      <w:r w:rsidRPr="00B96FCD">
        <w:rPr>
          <w:rStyle w:val="DevConfigGray"/>
          <w:highlight w:val="green"/>
        </w:rPr>
        <w:t>!</w:t>
      </w:r>
    </w:p>
    <w:p w14:paraId="4AFCF9C7"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FastEthernet0/12</w:t>
      </w:r>
    </w:p>
    <w:p w14:paraId="660722C7" w14:textId="77777777" w:rsidR="00B96FCD" w:rsidRPr="00B96FCD" w:rsidRDefault="00B96FCD" w:rsidP="00B96FCD">
      <w:pPr>
        <w:pStyle w:val="DevConfigs"/>
        <w:rPr>
          <w:rStyle w:val="DevConfigGray"/>
          <w:highlight w:val="green"/>
        </w:rPr>
      </w:pPr>
      <w:r w:rsidRPr="00B96FCD">
        <w:rPr>
          <w:rStyle w:val="DevConfigGray"/>
          <w:highlight w:val="green"/>
        </w:rPr>
        <w:t>!</w:t>
      </w:r>
    </w:p>
    <w:p w14:paraId="3ACE242E"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FastEthernet0/13</w:t>
      </w:r>
    </w:p>
    <w:p w14:paraId="114EC42B" w14:textId="77777777" w:rsidR="00B96FCD" w:rsidRPr="00B96FCD" w:rsidRDefault="00B96FCD" w:rsidP="00B96FCD">
      <w:pPr>
        <w:pStyle w:val="DevConfigs"/>
        <w:rPr>
          <w:rStyle w:val="DevConfigGray"/>
          <w:highlight w:val="green"/>
        </w:rPr>
      </w:pPr>
      <w:r w:rsidRPr="00B96FCD">
        <w:rPr>
          <w:rStyle w:val="DevConfigGray"/>
          <w:highlight w:val="green"/>
        </w:rPr>
        <w:t>!</w:t>
      </w:r>
    </w:p>
    <w:p w14:paraId="15C855BA"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FastEthernet0/14</w:t>
      </w:r>
    </w:p>
    <w:p w14:paraId="418D8B93" w14:textId="77777777" w:rsidR="00B96FCD" w:rsidRPr="00B96FCD" w:rsidRDefault="00B96FCD" w:rsidP="00B96FCD">
      <w:pPr>
        <w:pStyle w:val="DevConfigs"/>
        <w:rPr>
          <w:rStyle w:val="DevConfigGray"/>
          <w:highlight w:val="green"/>
        </w:rPr>
      </w:pPr>
      <w:r w:rsidRPr="00B96FCD">
        <w:rPr>
          <w:rStyle w:val="DevConfigGray"/>
          <w:highlight w:val="green"/>
        </w:rPr>
        <w:t>!</w:t>
      </w:r>
    </w:p>
    <w:p w14:paraId="6E30596C"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FastEthernet0/15</w:t>
      </w:r>
    </w:p>
    <w:p w14:paraId="4FE367F7" w14:textId="77777777" w:rsidR="00B96FCD" w:rsidRPr="00B96FCD" w:rsidRDefault="00B96FCD" w:rsidP="00B96FCD">
      <w:pPr>
        <w:pStyle w:val="DevConfigs"/>
        <w:rPr>
          <w:rStyle w:val="DevConfigGray"/>
          <w:highlight w:val="green"/>
        </w:rPr>
      </w:pPr>
      <w:r w:rsidRPr="00B96FCD">
        <w:rPr>
          <w:rStyle w:val="DevConfigGray"/>
          <w:highlight w:val="green"/>
        </w:rPr>
        <w:t>!</w:t>
      </w:r>
    </w:p>
    <w:p w14:paraId="62183F94"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FastEthernet0/16</w:t>
      </w:r>
    </w:p>
    <w:p w14:paraId="574BEA3B" w14:textId="77777777" w:rsidR="00B96FCD" w:rsidRPr="00B96FCD" w:rsidRDefault="00B96FCD" w:rsidP="00B96FCD">
      <w:pPr>
        <w:pStyle w:val="DevConfigs"/>
        <w:rPr>
          <w:rStyle w:val="DevConfigGray"/>
          <w:highlight w:val="green"/>
        </w:rPr>
      </w:pPr>
      <w:r w:rsidRPr="00B96FCD">
        <w:rPr>
          <w:rStyle w:val="DevConfigGray"/>
          <w:highlight w:val="green"/>
        </w:rPr>
        <w:t>!</w:t>
      </w:r>
    </w:p>
    <w:p w14:paraId="1665AEA1"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FastEthernet0/17</w:t>
      </w:r>
    </w:p>
    <w:p w14:paraId="55E91E1E" w14:textId="77777777" w:rsidR="00B96FCD" w:rsidRPr="00B96FCD" w:rsidRDefault="00B96FCD" w:rsidP="00B96FCD">
      <w:pPr>
        <w:pStyle w:val="DevConfigs"/>
        <w:rPr>
          <w:rStyle w:val="DevConfigGray"/>
          <w:highlight w:val="green"/>
        </w:rPr>
      </w:pPr>
      <w:r w:rsidRPr="00B96FCD">
        <w:rPr>
          <w:rStyle w:val="DevConfigGray"/>
          <w:highlight w:val="green"/>
        </w:rPr>
        <w:t>!</w:t>
      </w:r>
    </w:p>
    <w:p w14:paraId="6B35579D"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FastEthernet0/18</w:t>
      </w:r>
    </w:p>
    <w:p w14:paraId="786EFF65" w14:textId="77777777" w:rsidR="00B96FCD" w:rsidRPr="00B96FCD" w:rsidRDefault="00B96FCD" w:rsidP="00B96FCD">
      <w:pPr>
        <w:pStyle w:val="DevConfigs"/>
        <w:rPr>
          <w:rStyle w:val="DevConfigGray"/>
          <w:highlight w:val="green"/>
        </w:rPr>
      </w:pPr>
      <w:r w:rsidRPr="00B96FCD">
        <w:rPr>
          <w:rStyle w:val="DevConfigGray"/>
          <w:highlight w:val="green"/>
        </w:rPr>
        <w:t>!</w:t>
      </w:r>
    </w:p>
    <w:p w14:paraId="5548AC1E"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FastEthernet0/19</w:t>
      </w:r>
    </w:p>
    <w:p w14:paraId="5FFFE06D" w14:textId="77777777" w:rsidR="00B96FCD" w:rsidRPr="00B96FCD" w:rsidRDefault="00B96FCD" w:rsidP="00B96FCD">
      <w:pPr>
        <w:pStyle w:val="DevConfigs"/>
        <w:rPr>
          <w:rStyle w:val="DevConfigGray"/>
          <w:highlight w:val="green"/>
        </w:rPr>
      </w:pPr>
      <w:r w:rsidRPr="00B96FCD">
        <w:rPr>
          <w:rStyle w:val="DevConfigGray"/>
          <w:highlight w:val="green"/>
        </w:rPr>
        <w:t>!</w:t>
      </w:r>
    </w:p>
    <w:p w14:paraId="76519427"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FastEthernet0/20</w:t>
      </w:r>
    </w:p>
    <w:p w14:paraId="32ADA537" w14:textId="77777777" w:rsidR="00B96FCD" w:rsidRPr="00B96FCD" w:rsidRDefault="00B96FCD" w:rsidP="00B96FCD">
      <w:pPr>
        <w:pStyle w:val="DevConfigs"/>
        <w:rPr>
          <w:rStyle w:val="DevConfigGray"/>
          <w:highlight w:val="green"/>
        </w:rPr>
      </w:pPr>
      <w:r w:rsidRPr="00B96FCD">
        <w:rPr>
          <w:rStyle w:val="DevConfigGray"/>
          <w:highlight w:val="green"/>
        </w:rPr>
        <w:t>!</w:t>
      </w:r>
    </w:p>
    <w:p w14:paraId="4AA7EAFF"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FastEthernet0/21</w:t>
      </w:r>
    </w:p>
    <w:p w14:paraId="26EF256F" w14:textId="77777777" w:rsidR="00B96FCD" w:rsidRPr="00B96FCD" w:rsidRDefault="00B96FCD" w:rsidP="00B96FCD">
      <w:pPr>
        <w:pStyle w:val="DevConfigs"/>
        <w:rPr>
          <w:rStyle w:val="DevConfigGray"/>
          <w:highlight w:val="green"/>
        </w:rPr>
      </w:pPr>
      <w:r w:rsidRPr="00B96FCD">
        <w:rPr>
          <w:rStyle w:val="DevConfigGray"/>
          <w:highlight w:val="green"/>
        </w:rPr>
        <w:t>!</w:t>
      </w:r>
    </w:p>
    <w:p w14:paraId="3F7BE346"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FastEthernet0/22</w:t>
      </w:r>
    </w:p>
    <w:p w14:paraId="0ECAC701" w14:textId="77777777" w:rsidR="00B96FCD" w:rsidRPr="00B96FCD" w:rsidRDefault="00B96FCD" w:rsidP="00B96FCD">
      <w:pPr>
        <w:pStyle w:val="DevConfigs"/>
        <w:rPr>
          <w:rStyle w:val="DevConfigGray"/>
          <w:highlight w:val="green"/>
        </w:rPr>
      </w:pPr>
      <w:r w:rsidRPr="00B96FCD">
        <w:rPr>
          <w:rStyle w:val="DevConfigGray"/>
          <w:highlight w:val="green"/>
        </w:rPr>
        <w:t>!</w:t>
      </w:r>
    </w:p>
    <w:p w14:paraId="14412B49"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FastEthernet0/23</w:t>
      </w:r>
    </w:p>
    <w:p w14:paraId="232652A8" w14:textId="77777777" w:rsidR="00B96FCD" w:rsidRPr="00B96FCD" w:rsidRDefault="00B96FCD" w:rsidP="00B96FCD">
      <w:pPr>
        <w:pStyle w:val="DevConfigs"/>
        <w:rPr>
          <w:rStyle w:val="DevConfigGray"/>
          <w:highlight w:val="green"/>
        </w:rPr>
      </w:pPr>
      <w:r w:rsidRPr="00B96FCD">
        <w:rPr>
          <w:rStyle w:val="DevConfigGray"/>
          <w:highlight w:val="green"/>
        </w:rPr>
        <w:t>!</w:t>
      </w:r>
    </w:p>
    <w:p w14:paraId="103DC748" w14:textId="77777777" w:rsidR="00B96FCD" w:rsidRPr="00B96FCD" w:rsidRDefault="00B96FCD" w:rsidP="00B96FCD">
      <w:pPr>
        <w:pStyle w:val="DevConfigs"/>
        <w:rPr>
          <w:rStyle w:val="DevConfigGray"/>
          <w:highlight w:val="green"/>
        </w:rPr>
      </w:pPr>
      <w:r w:rsidRPr="00B96FCD">
        <w:rPr>
          <w:rStyle w:val="DevConfigGray"/>
          <w:highlight w:val="green"/>
        </w:rPr>
        <w:t>interface FastEthernet0/24</w:t>
      </w:r>
    </w:p>
    <w:p w14:paraId="2D12DD3D" w14:textId="77777777" w:rsidR="00B96FCD" w:rsidRPr="00B96FCD" w:rsidRDefault="00B96FCD" w:rsidP="00B96FCD">
      <w:pPr>
        <w:pStyle w:val="DevConfigs"/>
        <w:rPr>
          <w:rStyle w:val="DevConfigGray"/>
          <w:highlight w:val="green"/>
        </w:rPr>
      </w:pPr>
      <w:r w:rsidRPr="00B96FCD">
        <w:rPr>
          <w:rStyle w:val="DevConfigGray"/>
          <w:highlight w:val="green"/>
        </w:rPr>
        <w:t>!</w:t>
      </w:r>
    </w:p>
    <w:p w14:paraId="47BE3CF5" w14:textId="77777777" w:rsidR="00B96FCD" w:rsidRPr="00B96FCD" w:rsidRDefault="00B96FCD" w:rsidP="00B96FCD">
      <w:pPr>
        <w:pStyle w:val="DevConfigs"/>
        <w:rPr>
          <w:rStyle w:val="DevConfigGray"/>
          <w:highlight w:val="green"/>
        </w:rPr>
      </w:pPr>
      <w:r w:rsidRPr="00B96FCD">
        <w:rPr>
          <w:rStyle w:val="DevConfigGray"/>
          <w:highlight w:val="green"/>
        </w:rPr>
        <w:t>interface GigabitEthernet0/1</w:t>
      </w:r>
    </w:p>
    <w:p w14:paraId="68356E00" w14:textId="77777777" w:rsidR="00B96FCD" w:rsidRPr="00B96FCD" w:rsidRDefault="00B96FCD" w:rsidP="00B96FCD">
      <w:pPr>
        <w:pStyle w:val="DevConfigs"/>
        <w:rPr>
          <w:rStyle w:val="DevConfigGray"/>
          <w:highlight w:val="green"/>
        </w:rPr>
      </w:pPr>
      <w:r w:rsidRPr="00B96FCD">
        <w:rPr>
          <w:rStyle w:val="DevConfigGray"/>
          <w:highlight w:val="green"/>
        </w:rPr>
        <w:t>!</w:t>
      </w:r>
    </w:p>
    <w:p w14:paraId="64C9DE86" w14:textId="77777777" w:rsidR="00B96FCD" w:rsidRPr="00B96FCD" w:rsidRDefault="00B96FCD" w:rsidP="00B96FCD">
      <w:pPr>
        <w:pStyle w:val="DevConfigs"/>
        <w:rPr>
          <w:rStyle w:val="DevConfigGray"/>
          <w:highlight w:val="green"/>
        </w:rPr>
      </w:pPr>
      <w:r w:rsidRPr="00B96FCD">
        <w:rPr>
          <w:rStyle w:val="DevConfigGray"/>
          <w:highlight w:val="green"/>
        </w:rPr>
        <w:lastRenderedPageBreak/>
        <w:t>interface GigabitEthernet0/2</w:t>
      </w:r>
    </w:p>
    <w:p w14:paraId="2F6AA36E" w14:textId="77777777" w:rsidR="00B96FCD" w:rsidRPr="00B96FCD" w:rsidRDefault="00B96FCD" w:rsidP="00B96FCD">
      <w:pPr>
        <w:pStyle w:val="DevConfigs"/>
        <w:rPr>
          <w:rStyle w:val="DevConfigGray"/>
          <w:highlight w:val="green"/>
        </w:rPr>
      </w:pPr>
      <w:r w:rsidRPr="00B96FCD">
        <w:rPr>
          <w:rStyle w:val="DevConfigGray"/>
          <w:highlight w:val="green"/>
        </w:rPr>
        <w:t>!</w:t>
      </w:r>
    </w:p>
    <w:p w14:paraId="290C8A41" w14:textId="77777777" w:rsidR="00B96FCD" w:rsidRPr="00B96FCD" w:rsidRDefault="00B96FCD" w:rsidP="00B96FCD">
      <w:pPr>
        <w:pStyle w:val="DevConfigs"/>
        <w:rPr>
          <w:rStyle w:val="DevConfigGray"/>
          <w:highlight w:val="green"/>
        </w:rPr>
      </w:pPr>
      <w:r w:rsidRPr="00B96FCD">
        <w:rPr>
          <w:rStyle w:val="DevConfigGray"/>
          <w:highlight w:val="green"/>
        </w:rPr>
        <w:t>interface Vlan1</w:t>
      </w:r>
    </w:p>
    <w:p w14:paraId="6120AA8A" w14:textId="77777777" w:rsidR="00B96FCD" w:rsidRPr="00B96FCD" w:rsidRDefault="00B96FCD" w:rsidP="00B96FCD">
      <w:pPr>
        <w:pStyle w:val="DevConfigs"/>
        <w:rPr>
          <w:rStyle w:val="DevConfigGray"/>
          <w:highlight w:val="green"/>
        </w:rPr>
      </w:pPr>
      <w:r w:rsidRPr="00B96FCD">
        <w:rPr>
          <w:rStyle w:val="DevConfigGray"/>
          <w:highlight w:val="green"/>
        </w:rPr>
        <w:t xml:space="preserve"> ip address 192.168.1.2 255.255.255.0</w:t>
      </w:r>
    </w:p>
    <w:p w14:paraId="3D3B628C" w14:textId="77777777" w:rsidR="00B96FCD" w:rsidRPr="00B96FCD" w:rsidRDefault="00B96FCD" w:rsidP="00B96FCD">
      <w:pPr>
        <w:pStyle w:val="DevConfigs"/>
        <w:rPr>
          <w:rStyle w:val="DevConfigGray"/>
          <w:highlight w:val="green"/>
        </w:rPr>
      </w:pPr>
      <w:r w:rsidRPr="00B96FCD">
        <w:rPr>
          <w:rStyle w:val="DevConfigGray"/>
          <w:highlight w:val="green"/>
        </w:rPr>
        <w:t>!</w:t>
      </w:r>
    </w:p>
    <w:p w14:paraId="2A407CB6" w14:textId="77777777" w:rsidR="00B96FCD" w:rsidRPr="00B96FCD" w:rsidRDefault="00B96FCD" w:rsidP="00B96FCD">
      <w:pPr>
        <w:pStyle w:val="DevConfigs"/>
        <w:rPr>
          <w:rStyle w:val="DevConfigGray"/>
          <w:highlight w:val="green"/>
        </w:rPr>
      </w:pPr>
      <w:r w:rsidRPr="00B96FCD">
        <w:rPr>
          <w:rStyle w:val="DevConfigGray"/>
          <w:highlight w:val="green"/>
        </w:rPr>
        <w:t>ip default-gateway 192.168.1.1</w:t>
      </w:r>
    </w:p>
    <w:p w14:paraId="06FD2285" w14:textId="77777777" w:rsidR="00B96FCD" w:rsidRPr="00B96FCD" w:rsidRDefault="00B96FCD" w:rsidP="00B96FCD">
      <w:pPr>
        <w:pStyle w:val="DevConfigs"/>
        <w:rPr>
          <w:rStyle w:val="DevConfigGray"/>
          <w:highlight w:val="green"/>
        </w:rPr>
      </w:pPr>
      <w:r w:rsidRPr="00B96FCD">
        <w:rPr>
          <w:rStyle w:val="DevConfigGray"/>
          <w:highlight w:val="green"/>
        </w:rPr>
        <w:t>!</w:t>
      </w:r>
    </w:p>
    <w:p w14:paraId="3821F7F9" w14:textId="77777777" w:rsidR="00B96FCD" w:rsidRPr="00B96FCD" w:rsidRDefault="00B96FCD" w:rsidP="00B96FCD">
      <w:pPr>
        <w:pStyle w:val="DevConfigs"/>
        <w:rPr>
          <w:rStyle w:val="DevConfigGray"/>
          <w:highlight w:val="green"/>
        </w:rPr>
      </w:pPr>
      <w:r w:rsidRPr="00B96FCD">
        <w:rPr>
          <w:rStyle w:val="DevConfigGray"/>
          <w:highlight w:val="green"/>
        </w:rPr>
        <w:t>!</w:t>
      </w:r>
    </w:p>
    <w:p w14:paraId="0A32D304" w14:textId="77777777" w:rsidR="00B96FCD" w:rsidRPr="00B96FCD" w:rsidRDefault="00B96FCD" w:rsidP="00B96FCD">
      <w:pPr>
        <w:pStyle w:val="DevConfigs"/>
        <w:rPr>
          <w:rStyle w:val="DevConfigGray"/>
          <w:highlight w:val="green"/>
        </w:rPr>
      </w:pPr>
      <w:r w:rsidRPr="00B96FCD">
        <w:rPr>
          <w:rStyle w:val="DevConfigGray"/>
          <w:highlight w:val="green"/>
        </w:rPr>
        <w:t>!</w:t>
      </w:r>
    </w:p>
    <w:p w14:paraId="5AD605D6" w14:textId="77777777" w:rsidR="00B96FCD" w:rsidRPr="00B96FCD" w:rsidRDefault="00B96FCD" w:rsidP="00B96FCD">
      <w:pPr>
        <w:pStyle w:val="DevConfigs"/>
        <w:rPr>
          <w:rStyle w:val="DevConfigGray"/>
          <w:highlight w:val="green"/>
        </w:rPr>
      </w:pPr>
      <w:r w:rsidRPr="00B96FCD">
        <w:rPr>
          <w:rStyle w:val="DevConfigGray"/>
          <w:highlight w:val="green"/>
        </w:rPr>
        <w:t>!</w:t>
      </w:r>
    </w:p>
    <w:p w14:paraId="5FAAC439" w14:textId="77777777" w:rsidR="00B96FCD" w:rsidRPr="00B96FCD" w:rsidRDefault="00B96FCD" w:rsidP="00B96FCD">
      <w:pPr>
        <w:pStyle w:val="DevConfigs"/>
        <w:rPr>
          <w:rStyle w:val="DevConfigGray"/>
          <w:highlight w:val="green"/>
        </w:rPr>
      </w:pPr>
      <w:r w:rsidRPr="00B96FCD">
        <w:rPr>
          <w:rStyle w:val="DevConfigGray"/>
          <w:highlight w:val="green"/>
        </w:rPr>
        <w:t>line con 0</w:t>
      </w:r>
    </w:p>
    <w:p w14:paraId="3536A49C" w14:textId="77777777" w:rsidR="00B96FCD" w:rsidRPr="00B96FCD" w:rsidRDefault="00B96FCD" w:rsidP="00B96FCD">
      <w:pPr>
        <w:pStyle w:val="DevConfigs"/>
        <w:rPr>
          <w:rStyle w:val="DevConfigGray"/>
          <w:highlight w:val="green"/>
        </w:rPr>
      </w:pPr>
      <w:r w:rsidRPr="00B96FCD">
        <w:rPr>
          <w:rStyle w:val="DevConfigGray"/>
          <w:highlight w:val="green"/>
        </w:rPr>
        <w:t>!</w:t>
      </w:r>
    </w:p>
    <w:p w14:paraId="0C55CFB7" w14:textId="77777777" w:rsidR="00B96FCD" w:rsidRPr="00B96FCD" w:rsidRDefault="00B96FCD" w:rsidP="00B96FCD">
      <w:pPr>
        <w:pStyle w:val="DevConfigs"/>
        <w:rPr>
          <w:rStyle w:val="DevConfigGray"/>
          <w:highlight w:val="green"/>
        </w:rPr>
      </w:pPr>
      <w:r w:rsidRPr="00B96FCD">
        <w:rPr>
          <w:rStyle w:val="DevConfigGray"/>
          <w:highlight w:val="green"/>
        </w:rPr>
        <w:t>line vty 0 4</w:t>
      </w:r>
    </w:p>
    <w:p w14:paraId="530E4731" w14:textId="77777777" w:rsidR="00B96FCD" w:rsidRPr="00B96FCD" w:rsidRDefault="00B96FCD" w:rsidP="00B96FCD">
      <w:pPr>
        <w:pStyle w:val="DevConfigs"/>
        <w:rPr>
          <w:rStyle w:val="DevConfigGray"/>
          <w:highlight w:val="green"/>
        </w:rPr>
      </w:pPr>
      <w:r w:rsidRPr="00B96FCD">
        <w:rPr>
          <w:rStyle w:val="DevConfigGray"/>
          <w:highlight w:val="green"/>
        </w:rPr>
        <w:t xml:space="preserve"> login</w:t>
      </w:r>
    </w:p>
    <w:p w14:paraId="65CE06FA" w14:textId="77777777" w:rsidR="00B96FCD" w:rsidRPr="00B96FCD" w:rsidRDefault="00B96FCD" w:rsidP="00B96FCD">
      <w:pPr>
        <w:pStyle w:val="DevConfigs"/>
        <w:rPr>
          <w:rStyle w:val="DevConfigGray"/>
          <w:highlight w:val="green"/>
        </w:rPr>
      </w:pPr>
      <w:r w:rsidRPr="00B96FCD">
        <w:rPr>
          <w:rStyle w:val="DevConfigGray"/>
          <w:highlight w:val="green"/>
        </w:rPr>
        <w:t>line vty 5 15</w:t>
      </w:r>
    </w:p>
    <w:p w14:paraId="2BEE9F68" w14:textId="77777777" w:rsidR="00B96FCD" w:rsidRPr="00B96FCD" w:rsidRDefault="00B96FCD" w:rsidP="00B96FCD">
      <w:pPr>
        <w:pStyle w:val="DevConfigs"/>
        <w:rPr>
          <w:rStyle w:val="DevConfigGray"/>
          <w:highlight w:val="green"/>
        </w:rPr>
      </w:pPr>
      <w:r w:rsidRPr="00B96FCD">
        <w:rPr>
          <w:rStyle w:val="DevConfigGray"/>
          <w:highlight w:val="green"/>
        </w:rPr>
        <w:t xml:space="preserve"> login</w:t>
      </w:r>
    </w:p>
    <w:p w14:paraId="7C66128C" w14:textId="77777777" w:rsidR="00B96FCD" w:rsidRPr="00B96FCD" w:rsidRDefault="00B96FCD" w:rsidP="00B96FCD">
      <w:pPr>
        <w:pStyle w:val="DevConfigs"/>
        <w:rPr>
          <w:rStyle w:val="DevConfigGray"/>
          <w:highlight w:val="green"/>
        </w:rPr>
      </w:pPr>
      <w:r w:rsidRPr="00B96FCD">
        <w:rPr>
          <w:rStyle w:val="DevConfigGray"/>
          <w:highlight w:val="green"/>
        </w:rPr>
        <w:t>!</w:t>
      </w:r>
    </w:p>
    <w:p w14:paraId="72E286C8" w14:textId="77777777" w:rsidR="00B96FCD" w:rsidRPr="00B96FCD" w:rsidRDefault="00B96FCD" w:rsidP="00B96FCD">
      <w:pPr>
        <w:pStyle w:val="DevConfigs"/>
        <w:rPr>
          <w:rStyle w:val="DevConfigGray"/>
          <w:highlight w:val="green"/>
        </w:rPr>
      </w:pPr>
      <w:r w:rsidRPr="00B96FCD">
        <w:rPr>
          <w:rStyle w:val="DevConfigGray"/>
          <w:highlight w:val="green"/>
        </w:rPr>
        <w:t>!</w:t>
      </w:r>
    </w:p>
    <w:p w14:paraId="7759A5A8" w14:textId="77777777" w:rsidR="00B96FCD" w:rsidRPr="00B96FCD" w:rsidRDefault="00B96FCD" w:rsidP="00B96FCD">
      <w:pPr>
        <w:pStyle w:val="DevConfigs"/>
        <w:rPr>
          <w:rStyle w:val="DevConfigGray"/>
          <w:highlight w:val="green"/>
        </w:rPr>
      </w:pPr>
      <w:r w:rsidRPr="00B96FCD">
        <w:rPr>
          <w:rStyle w:val="DevConfigGray"/>
          <w:highlight w:val="green"/>
        </w:rPr>
        <w:t>!</w:t>
      </w:r>
    </w:p>
    <w:p w14:paraId="453519BD" w14:textId="77777777" w:rsidR="00B96FCD" w:rsidRPr="00B96FCD" w:rsidRDefault="00B96FCD" w:rsidP="00B96FCD">
      <w:pPr>
        <w:pStyle w:val="DevConfigs"/>
        <w:rPr>
          <w:rStyle w:val="DevConfigGray"/>
          <w:highlight w:val="green"/>
        </w:rPr>
      </w:pPr>
      <w:r w:rsidRPr="00B96FCD">
        <w:rPr>
          <w:rStyle w:val="DevConfigGray"/>
          <w:highlight w:val="green"/>
        </w:rPr>
        <w:t>!</w:t>
      </w:r>
    </w:p>
    <w:p w14:paraId="47ED73D9" w14:textId="21293D4E" w:rsidR="004176EC" w:rsidRPr="00350972" w:rsidRDefault="00B96FCD" w:rsidP="00B96FCD">
      <w:pPr>
        <w:pStyle w:val="DevConfigs"/>
        <w:rPr>
          <w:rStyle w:val="DevConfigGray"/>
        </w:rPr>
      </w:pPr>
      <w:r w:rsidRPr="00B96FCD">
        <w:rPr>
          <w:rStyle w:val="DevConfigGray"/>
          <w:highlight w:val="green"/>
        </w:rPr>
        <w:t>end</w:t>
      </w:r>
    </w:p>
    <w:sectPr w:rsidR="004176EC" w:rsidRPr="00350972"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B4B8C" w14:textId="77777777" w:rsidR="009C4584" w:rsidRDefault="009C4584" w:rsidP="00710659">
      <w:pPr>
        <w:spacing w:after="0" w:line="240" w:lineRule="auto"/>
      </w:pPr>
      <w:r>
        <w:separator/>
      </w:r>
    </w:p>
    <w:p w14:paraId="2CCE3006" w14:textId="77777777" w:rsidR="009C4584" w:rsidRDefault="009C4584"/>
  </w:endnote>
  <w:endnote w:type="continuationSeparator" w:id="0">
    <w:p w14:paraId="2DB565F6" w14:textId="77777777" w:rsidR="009C4584" w:rsidRDefault="009C4584" w:rsidP="00710659">
      <w:pPr>
        <w:spacing w:after="0" w:line="240" w:lineRule="auto"/>
      </w:pPr>
      <w:r>
        <w:continuationSeparator/>
      </w:r>
    </w:p>
    <w:p w14:paraId="23154CA2" w14:textId="77777777" w:rsidR="009C4584" w:rsidRDefault="009C4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7A2CDB4C"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9E080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3F3FF478"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9E080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9040" w14:textId="77777777" w:rsidR="009C4584" w:rsidRDefault="009C4584" w:rsidP="00710659">
      <w:pPr>
        <w:spacing w:after="0" w:line="240" w:lineRule="auto"/>
      </w:pPr>
      <w:r>
        <w:separator/>
      </w:r>
    </w:p>
    <w:p w14:paraId="0A3690D7" w14:textId="77777777" w:rsidR="009C4584" w:rsidRDefault="009C4584"/>
  </w:footnote>
  <w:footnote w:type="continuationSeparator" w:id="0">
    <w:p w14:paraId="6166C158" w14:textId="77777777" w:rsidR="009C4584" w:rsidRDefault="009C4584" w:rsidP="00710659">
      <w:pPr>
        <w:spacing w:after="0" w:line="240" w:lineRule="auto"/>
      </w:pPr>
      <w:r>
        <w:continuationSeparator/>
      </w:r>
    </w:p>
    <w:p w14:paraId="3E143678" w14:textId="77777777" w:rsidR="009C4584" w:rsidRDefault="009C4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2223259">
    <w:abstractNumId w:val="6"/>
  </w:num>
  <w:num w:numId="2" w16cid:durableId="170428040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78744938">
    <w:abstractNumId w:val="2"/>
  </w:num>
  <w:num w:numId="4" w16cid:durableId="1842157201">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11107670">
    <w:abstractNumId w:val="4"/>
  </w:num>
  <w:num w:numId="6" w16cid:durableId="1969968769">
    <w:abstractNumId w:val="0"/>
  </w:num>
  <w:num w:numId="7" w16cid:durableId="828206495">
    <w:abstractNumId w:val="1"/>
  </w:num>
  <w:num w:numId="8" w16cid:durableId="245841628">
    <w:abstractNumId w:val="5"/>
    <w:lvlOverride w:ilvl="0">
      <w:lvl w:ilvl="0">
        <w:start w:val="1"/>
        <w:numFmt w:val="decimal"/>
        <w:lvlText w:val="Part %1:"/>
        <w:lvlJc w:val="left"/>
        <w:pPr>
          <w:tabs>
            <w:tab w:val="num" w:pos="1152"/>
          </w:tabs>
          <w:ind w:left="1152" w:hanging="792"/>
        </w:pPr>
        <w:rPr>
          <w:rFonts w:hint="default"/>
        </w:rPr>
      </w:lvl>
    </w:lvlOverride>
  </w:num>
  <w:num w:numId="9" w16cid:durableId="949313315">
    <w:abstractNumId w:val="4"/>
    <w:lvlOverride w:ilvl="0"/>
  </w:num>
  <w:num w:numId="10" w16cid:durableId="1851800406">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44834752">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292639619">
    <w:abstractNumId w:val="7"/>
  </w:num>
  <w:num w:numId="13" w16cid:durableId="973947023">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896092758">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207277402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9628B"/>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3CE9"/>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050C9"/>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C4584"/>
    <w:rsid w:val="009D2C27"/>
    <w:rsid w:val="009D503E"/>
    <w:rsid w:val="009D7AC6"/>
    <w:rsid w:val="009E0804"/>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50D7"/>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16F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6FCD"/>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49CC"/>
    <w:rPr>
      <w:b/>
      <w:bCs/>
      <w:noProof/>
      <w:sz w:val="26"/>
      <w:szCs w:val="26"/>
    </w:rPr>
  </w:style>
  <w:style w:type="character" w:customStyle="1" w:styleId="Heading2Char">
    <w:name w:val="Heading 2 Char"/>
    <w:link w:val="Heading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16">
      <w:bodyDiv w:val="1"/>
      <w:marLeft w:val="0"/>
      <w:marRight w:val="0"/>
      <w:marTop w:val="0"/>
      <w:marBottom w:val="0"/>
      <w:divBdr>
        <w:top w:val="none" w:sz="0" w:space="0" w:color="auto"/>
        <w:left w:val="none" w:sz="0" w:space="0" w:color="auto"/>
        <w:bottom w:val="none" w:sz="0" w:space="0" w:color="auto"/>
        <w:right w:val="none" w:sz="0" w:space="0" w:color="auto"/>
      </w:divBdr>
    </w:div>
    <w:div w:id="14622970">
      <w:bodyDiv w:val="1"/>
      <w:marLeft w:val="0"/>
      <w:marRight w:val="0"/>
      <w:marTop w:val="0"/>
      <w:marBottom w:val="0"/>
      <w:divBdr>
        <w:top w:val="none" w:sz="0" w:space="0" w:color="auto"/>
        <w:left w:val="none" w:sz="0" w:space="0" w:color="auto"/>
        <w:bottom w:val="none" w:sz="0" w:space="0" w:color="auto"/>
        <w:right w:val="none" w:sz="0" w:space="0" w:color="auto"/>
      </w:divBdr>
    </w:div>
    <w:div w:id="525337948">
      <w:bodyDiv w:val="1"/>
      <w:marLeft w:val="0"/>
      <w:marRight w:val="0"/>
      <w:marTop w:val="0"/>
      <w:marBottom w:val="0"/>
      <w:divBdr>
        <w:top w:val="none" w:sz="0" w:space="0" w:color="auto"/>
        <w:left w:val="none" w:sz="0" w:space="0" w:color="auto"/>
        <w:bottom w:val="none" w:sz="0" w:space="0" w:color="auto"/>
        <w:right w:val="none" w:sz="0" w:space="0" w:color="auto"/>
      </w:divBdr>
    </w:div>
    <w:div w:id="543953930">
      <w:bodyDiv w:val="1"/>
      <w:marLeft w:val="0"/>
      <w:marRight w:val="0"/>
      <w:marTop w:val="0"/>
      <w:marBottom w:val="0"/>
      <w:divBdr>
        <w:top w:val="none" w:sz="0" w:space="0" w:color="auto"/>
        <w:left w:val="none" w:sz="0" w:space="0" w:color="auto"/>
        <w:bottom w:val="none" w:sz="0" w:space="0" w:color="auto"/>
        <w:right w:val="none" w:sz="0" w:space="0" w:color="auto"/>
      </w:divBdr>
    </w:div>
    <w:div w:id="571354017">
      <w:bodyDiv w:val="1"/>
      <w:marLeft w:val="0"/>
      <w:marRight w:val="0"/>
      <w:marTop w:val="0"/>
      <w:marBottom w:val="0"/>
      <w:divBdr>
        <w:top w:val="none" w:sz="0" w:space="0" w:color="auto"/>
        <w:left w:val="none" w:sz="0" w:space="0" w:color="auto"/>
        <w:bottom w:val="none" w:sz="0" w:space="0" w:color="auto"/>
        <w:right w:val="none" w:sz="0" w:space="0" w:color="auto"/>
      </w:divBdr>
    </w:div>
    <w:div w:id="605381412">
      <w:bodyDiv w:val="1"/>
      <w:marLeft w:val="0"/>
      <w:marRight w:val="0"/>
      <w:marTop w:val="0"/>
      <w:marBottom w:val="0"/>
      <w:divBdr>
        <w:top w:val="none" w:sz="0" w:space="0" w:color="auto"/>
        <w:left w:val="none" w:sz="0" w:space="0" w:color="auto"/>
        <w:bottom w:val="none" w:sz="0" w:space="0" w:color="auto"/>
        <w:right w:val="none" w:sz="0" w:space="0" w:color="auto"/>
      </w:divBdr>
    </w:div>
    <w:div w:id="750128994">
      <w:bodyDiv w:val="1"/>
      <w:marLeft w:val="0"/>
      <w:marRight w:val="0"/>
      <w:marTop w:val="0"/>
      <w:marBottom w:val="0"/>
      <w:divBdr>
        <w:top w:val="none" w:sz="0" w:space="0" w:color="auto"/>
        <w:left w:val="none" w:sz="0" w:space="0" w:color="auto"/>
        <w:bottom w:val="none" w:sz="0" w:space="0" w:color="auto"/>
        <w:right w:val="none" w:sz="0" w:space="0" w:color="auto"/>
      </w:divBdr>
    </w:div>
    <w:div w:id="1004163455">
      <w:bodyDiv w:val="1"/>
      <w:marLeft w:val="0"/>
      <w:marRight w:val="0"/>
      <w:marTop w:val="0"/>
      <w:marBottom w:val="0"/>
      <w:divBdr>
        <w:top w:val="none" w:sz="0" w:space="0" w:color="auto"/>
        <w:left w:val="none" w:sz="0" w:space="0" w:color="auto"/>
        <w:bottom w:val="none" w:sz="0" w:space="0" w:color="auto"/>
        <w:right w:val="none" w:sz="0" w:space="0" w:color="auto"/>
      </w:divBdr>
    </w:div>
    <w:div w:id="1079408247">
      <w:bodyDiv w:val="1"/>
      <w:marLeft w:val="0"/>
      <w:marRight w:val="0"/>
      <w:marTop w:val="0"/>
      <w:marBottom w:val="0"/>
      <w:divBdr>
        <w:top w:val="none" w:sz="0" w:space="0" w:color="auto"/>
        <w:left w:val="none" w:sz="0" w:space="0" w:color="auto"/>
        <w:bottom w:val="none" w:sz="0" w:space="0" w:color="auto"/>
        <w:right w:val="none" w:sz="0" w:space="0" w:color="auto"/>
      </w:divBdr>
    </w:div>
    <w:div w:id="1138763198">
      <w:bodyDiv w:val="1"/>
      <w:marLeft w:val="0"/>
      <w:marRight w:val="0"/>
      <w:marTop w:val="0"/>
      <w:marBottom w:val="0"/>
      <w:divBdr>
        <w:top w:val="none" w:sz="0" w:space="0" w:color="auto"/>
        <w:left w:val="none" w:sz="0" w:space="0" w:color="auto"/>
        <w:bottom w:val="none" w:sz="0" w:space="0" w:color="auto"/>
        <w:right w:val="none" w:sz="0" w:space="0" w:color="auto"/>
      </w:divBdr>
    </w:div>
    <w:div w:id="1148014489">
      <w:bodyDiv w:val="1"/>
      <w:marLeft w:val="0"/>
      <w:marRight w:val="0"/>
      <w:marTop w:val="0"/>
      <w:marBottom w:val="0"/>
      <w:divBdr>
        <w:top w:val="none" w:sz="0" w:space="0" w:color="auto"/>
        <w:left w:val="none" w:sz="0" w:space="0" w:color="auto"/>
        <w:bottom w:val="none" w:sz="0" w:space="0" w:color="auto"/>
        <w:right w:val="none" w:sz="0" w:space="0" w:color="auto"/>
      </w:divBdr>
    </w:div>
    <w:div w:id="1360661839">
      <w:bodyDiv w:val="1"/>
      <w:marLeft w:val="0"/>
      <w:marRight w:val="0"/>
      <w:marTop w:val="0"/>
      <w:marBottom w:val="0"/>
      <w:divBdr>
        <w:top w:val="none" w:sz="0" w:space="0" w:color="auto"/>
        <w:left w:val="none" w:sz="0" w:space="0" w:color="auto"/>
        <w:bottom w:val="none" w:sz="0" w:space="0" w:color="auto"/>
        <w:right w:val="none" w:sz="0" w:space="0" w:color="auto"/>
      </w:divBdr>
    </w:div>
    <w:div w:id="150578317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3101376">
      <w:bodyDiv w:val="1"/>
      <w:marLeft w:val="0"/>
      <w:marRight w:val="0"/>
      <w:marTop w:val="0"/>
      <w:marBottom w:val="0"/>
      <w:divBdr>
        <w:top w:val="none" w:sz="0" w:space="0" w:color="auto"/>
        <w:left w:val="none" w:sz="0" w:space="0" w:color="auto"/>
        <w:bottom w:val="none" w:sz="0" w:space="0" w:color="auto"/>
        <w:right w:val="none" w:sz="0" w:space="0" w:color="auto"/>
      </w:divBdr>
    </w:div>
    <w:div w:id="189026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2972E4"/>
    <w:rsid w:val="003D33B5"/>
    <w:rsid w:val="004575DD"/>
    <w:rsid w:val="006C2019"/>
    <w:rsid w:val="00976D98"/>
    <w:rsid w:val="00B6636C"/>
    <w:rsid w:val="00D65ABB"/>
    <w:rsid w:val="00D74BA7"/>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3AFBF-46B0-417B-9364-4B85C2E7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46</TotalTime>
  <Pages>15</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shahriar tarit</cp:lastModifiedBy>
  <cp:revision>13</cp:revision>
  <cp:lastPrinted>2019-10-04T16:41:00Z</cp:lastPrinted>
  <dcterms:created xsi:type="dcterms:W3CDTF">2019-10-04T16:40:00Z</dcterms:created>
  <dcterms:modified xsi:type="dcterms:W3CDTF">2022-10-12T13:48:00Z</dcterms:modified>
</cp:coreProperties>
</file>
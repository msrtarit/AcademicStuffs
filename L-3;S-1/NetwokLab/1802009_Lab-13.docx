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5909" w14:textId="56933744" w:rsidR="004D36D7" w:rsidRPr="00FD4A68" w:rsidRDefault="00000000"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0"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lastRenderedPageBreak/>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1" w:name="OLE_LINK7"/>
      <w:bookmarkStart w:id="2" w:name="OLE_LINK8"/>
      <w:r>
        <w:t xml:space="preserve">In </w:t>
      </w:r>
      <w:r w:rsidR="00984D00">
        <w:t>this</w:t>
      </w:r>
      <w:r>
        <w:t xml:space="preserve"> </w:t>
      </w:r>
      <w:r w:rsidR="00F6603D">
        <w:t>step</w:t>
      </w:r>
      <w:r>
        <w:t>, you will cable the devices together according to the network topology.</w:t>
      </w:r>
      <w:bookmarkEnd w:id="1"/>
      <w:bookmarkEnd w:id="2"/>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lastRenderedPageBreak/>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32BECAFE"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Cisco Packet Tracer PC Command Line 1.0</w:t>
      </w:r>
    </w:p>
    <w:p w14:paraId="5C7E43F2"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C:\&gt;ipconfig /all</w:t>
      </w:r>
    </w:p>
    <w:p w14:paraId="7301744D" w14:textId="77777777" w:rsidR="00605098" w:rsidRPr="00605098" w:rsidRDefault="00605098" w:rsidP="00605098">
      <w:pPr>
        <w:pStyle w:val="BodyTextL50"/>
        <w:rPr>
          <w:rFonts w:ascii="Courier New" w:hAnsi="Courier New"/>
          <w:color w:val="7030A0"/>
        </w:rPr>
      </w:pPr>
    </w:p>
    <w:p w14:paraId="19D7A290"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FastEthernet0 Connection:(default port)</w:t>
      </w:r>
    </w:p>
    <w:p w14:paraId="00843A12" w14:textId="77777777" w:rsidR="00605098" w:rsidRPr="00605098" w:rsidRDefault="00605098" w:rsidP="00605098">
      <w:pPr>
        <w:pStyle w:val="BodyTextL50"/>
        <w:rPr>
          <w:rFonts w:ascii="Courier New" w:hAnsi="Courier New"/>
          <w:color w:val="7030A0"/>
        </w:rPr>
      </w:pPr>
    </w:p>
    <w:p w14:paraId="6BB46A27"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Connection-specific DNS </w:t>
      </w:r>
      <w:proofErr w:type="gramStart"/>
      <w:r w:rsidRPr="00605098">
        <w:rPr>
          <w:rFonts w:ascii="Courier New" w:hAnsi="Courier New"/>
          <w:color w:val="7030A0"/>
        </w:rPr>
        <w:t>Suffix..</w:t>
      </w:r>
      <w:proofErr w:type="gramEnd"/>
      <w:r w:rsidRPr="00605098">
        <w:rPr>
          <w:rFonts w:ascii="Courier New" w:hAnsi="Courier New"/>
          <w:color w:val="7030A0"/>
        </w:rPr>
        <w:t xml:space="preserve">: </w:t>
      </w:r>
    </w:p>
    <w:p w14:paraId="03593B0E"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Physical Address................: 0002.1790.5C75</w:t>
      </w:r>
    </w:p>
    <w:p w14:paraId="113B41DC"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Link-local IPv6 Address.........: FE80::202:17</w:t>
      </w:r>
      <w:proofErr w:type="gramStart"/>
      <w:r w:rsidRPr="00605098">
        <w:rPr>
          <w:rFonts w:ascii="Courier New" w:hAnsi="Courier New"/>
          <w:color w:val="7030A0"/>
        </w:rPr>
        <w:t>FF:FE90:5C75</w:t>
      </w:r>
      <w:proofErr w:type="gramEnd"/>
    </w:p>
    <w:p w14:paraId="295A4A1F"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IPv6 Address....................</w:t>
      </w:r>
      <w:proofErr w:type="gramStart"/>
      <w:r w:rsidRPr="00605098">
        <w:rPr>
          <w:rFonts w:ascii="Courier New" w:hAnsi="Courier New"/>
          <w:color w:val="7030A0"/>
        </w:rPr>
        <w:t>: :</w:t>
      </w:r>
      <w:proofErr w:type="gramEnd"/>
      <w:r w:rsidRPr="00605098">
        <w:rPr>
          <w:rFonts w:ascii="Courier New" w:hAnsi="Courier New"/>
          <w:color w:val="7030A0"/>
        </w:rPr>
        <w:t>:</w:t>
      </w:r>
    </w:p>
    <w:p w14:paraId="07DA5FC1"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IPv4 Address....................: 192.168.1.10</w:t>
      </w:r>
    </w:p>
    <w:p w14:paraId="5F983672"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Subnet Mask.....................: 255.255.255.0</w:t>
      </w:r>
    </w:p>
    <w:p w14:paraId="6D6D8A41"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Default Gateway.................</w:t>
      </w:r>
      <w:proofErr w:type="gramStart"/>
      <w:r w:rsidRPr="00605098">
        <w:rPr>
          <w:rFonts w:ascii="Courier New" w:hAnsi="Courier New"/>
          <w:color w:val="7030A0"/>
        </w:rPr>
        <w:t>: :</w:t>
      </w:r>
      <w:proofErr w:type="gramEnd"/>
      <w:r w:rsidRPr="00605098">
        <w:rPr>
          <w:rFonts w:ascii="Courier New" w:hAnsi="Courier New"/>
          <w:color w:val="7030A0"/>
        </w:rPr>
        <w:t>:</w:t>
      </w:r>
    </w:p>
    <w:p w14:paraId="1E5DCD76"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0.0.0.0</w:t>
      </w:r>
    </w:p>
    <w:p w14:paraId="0F9FE670"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 Servers....................: 0.0.0.0</w:t>
      </w:r>
    </w:p>
    <w:p w14:paraId="0457FD81"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DHCPv6 IAID.....................: </w:t>
      </w:r>
    </w:p>
    <w:p w14:paraId="3EA4F4C9"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DHCPv6 Client DUID..............: 00-01-00-01-23-C1-D3-15-00-02-17-90-5C-75</w:t>
      </w:r>
    </w:p>
    <w:p w14:paraId="594FA254"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DNS Servers.....................</w:t>
      </w:r>
      <w:proofErr w:type="gramStart"/>
      <w:r w:rsidRPr="00605098">
        <w:rPr>
          <w:rFonts w:ascii="Courier New" w:hAnsi="Courier New"/>
          <w:color w:val="7030A0"/>
        </w:rPr>
        <w:t>: :</w:t>
      </w:r>
      <w:proofErr w:type="gramEnd"/>
      <w:r w:rsidRPr="00605098">
        <w:rPr>
          <w:rFonts w:ascii="Courier New" w:hAnsi="Courier New"/>
          <w:color w:val="7030A0"/>
        </w:rPr>
        <w:t>:</w:t>
      </w:r>
    </w:p>
    <w:p w14:paraId="5F134C27"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0.0.0.0</w:t>
      </w:r>
    </w:p>
    <w:p w14:paraId="025D53A1" w14:textId="77777777" w:rsidR="00605098" w:rsidRPr="00605098" w:rsidRDefault="00605098" w:rsidP="00605098">
      <w:pPr>
        <w:pStyle w:val="BodyTextL50"/>
        <w:rPr>
          <w:rFonts w:ascii="Courier New" w:hAnsi="Courier New"/>
          <w:color w:val="7030A0"/>
        </w:rPr>
      </w:pPr>
    </w:p>
    <w:p w14:paraId="515E0AB3"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Bluetooth Connection:</w:t>
      </w:r>
    </w:p>
    <w:p w14:paraId="1FCD4C40" w14:textId="77777777" w:rsidR="00605098" w:rsidRPr="00605098" w:rsidRDefault="00605098" w:rsidP="00605098">
      <w:pPr>
        <w:pStyle w:val="BodyTextL50"/>
        <w:rPr>
          <w:rFonts w:ascii="Courier New" w:hAnsi="Courier New"/>
          <w:color w:val="7030A0"/>
        </w:rPr>
      </w:pPr>
    </w:p>
    <w:p w14:paraId="21F2E7DA"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Connection-specific DNS </w:t>
      </w:r>
      <w:proofErr w:type="gramStart"/>
      <w:r w:rsidRPr="00605098">
        <w:rPr>
          <w:rFonts w:ascii="Courier New" w:hAnsi="Courier New"/>
          <w:color w:val="7030A0"/>
        </w:rPr>
        <w:t>Suffix..</w:t>
      </w:r>
      <w:proofErr w:type="gramEnd"/>
      <w:r w:rsidRPr="00605098">
        <w:rPr>
          <w:rFonts w:ascii="Courier New" w:hAnsi="Courier New"/>
          <w:color w:val="7030A0"/>
        </w:rPr>
        <w:t xml:space="preserve">: </w:t>
      </w:r>
    </w:p>
    <w:p w14:paraId="7EB55D4C"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Physical Address................: 0001.9675.3D2C</w:t>
      </w:r>
    </w:p>
    <w:p w14:paraId="0EC93B47"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Link-local IPv6 Address.........</w:t>
      </w:r>
      <w:proofErr w:type="gramStart"/>
      <w:r w:rsidRPr="00605098">
        <w:rPr>
          <w:rFonts w:ascii="Courier New" w:hAnsi="Courier New"/>
          <w:color w:val="7030A0"/>
        </w:rPr>
        <w:t>: :</w:t>
      </w:r>
      <w:proofErr w:type="gramEnd"/>
      <w:r w:rsidRPr="00605098">
        <w:rPr>
          <w:rFonts w:ascii="Courier New" w:hAnsi="Courier New"/>
          <w:color w:val="7030A0"/>
        </w:rPr>
        <w:t>:</w:t>
      </w:r>
    </w:p>
    <w:p w14:paraId="58F3C046"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IPv6 Address....................</w:t>
      </w:r>
      <w:proofErr w:type="gramStart"/>
      <w:r w:rsidRPr="00605098">
        <w:rPr>
          <w:rFonts w:ascii="Courier New" w:hAnsi="Courier New"/>
          <w:color w:val="7030A0"/>
        </w:rPr>
        <w:t>: :</w:t>
      </w:r>
      <w:proofErr w:type="gramEnd"/>
      <w:r w:rsidRPr="00605098">
        <w:rPr>
          <w:rFonts w:ascii="Courier New" w:hAnsi="Courier New"/>
          <w:color w:val="7030A0"/>
        </w:rPr>
        <w:t>:</w:t>
      </w:r>
    </w:p>
    <w:p w14:paraId="1A242116"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IPv4 Address....................: 0.0.0.0</w:t>
      </w:r>
    </w:p>
    <w:p w14:paraId="771612CB"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Subnet Mask.....................: 0.0.0.0</w:t>
      </w:r>
    </w:p>
    <w:p w14:paraId="24DBF2BA"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Default Gateway.................</w:t>
      </w:r>
      <w:proofErr w:type="gramStart"/>
      <w:r w:rsidRPr="00605098">
        <w:rPr>
          <w:rFonts w:ascii="Courier New" w:hAnsi="Courier New"/>
          <w:color w:val="7030A0"/>
        </w:rPr>
        <w:t>: :</w:t>
      </w:r>
      <w:proofErr w:type="gramEnd"/>
      <w:r w:rsidRPr="00605098">
        <w:rPr>
          <w:rFonts w:ascii="Courier New" w:hAnsi="Courier New"/>
          <w:color w:val="7030A0"/>
        </w:rPr>
        <w:t>:</w:t>
      </w:r>
    </w:p>
    <w:p w14:paraId="24FBA283"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0.0.0.0</w:t>
      </w:r>
    </w:p>
    <w:p w14:paraId="6496465E"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 Servers....................: 0.0.0.0</w:t>
      </w:r>
    </w:p>
    <w:p w14:paraId="741668A0"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DHCPv6 IAID.....................: </w:t>
      </w:r>
    </w:p>
    <w:p w14:paraId="1AB8B238"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DHCPv6 Client DUID..............: 00-01-00-01-23-C1-D3-15-00-02-17-90-5C-75</w:t>
      </w:r>
    </w:p>
    <w:p w14:paraId="3A99DDFE"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lastRenderedPageBreak/>
        <w:t xml:space="preserve">   DNS Servers.....................</w:t>
      </w:r>
      <w:proofErr w:type="gramStart"/>
      <w:r w:rsidRPr="00605098">
        <w:rPr>
          <w:rFonts w:ascii="Courier New" w:hAnsi="Courier New"/>
          <w:color w:val="7030A0"/>
        </w:rPr>
        <w:t>: :</w:t>
      </w:r>
      <w:proofErr w:type="gramEnd"/>
      <w:r w:rsidRPr="00605098">
        <w:rPr>
          <w:rFonts w:ascii="Courier New" w:hAnsi="Courier New"/>
          <w:color w:val="7030A0"/>
        </w:rPr>
        <w:t>:</w:t>
      </w:r>
    </w:p>
    <w:p w14:paraId="2B0ECC6E" w14:textId="77777777" w:rsidR="00605098" w:rsidRPr="00605098" w:rsidRDefault="00605098" w:rsidP="00605098">
      <w:pPr>
        <w:pStyle w:val="BodyTextL50"/>
        <w:rPr>
          <w:rFonts w:ascii="Courier New" w:hAnsi="Courier New"/>
          <w:color w:val="7030A0"/>
        </w:rPr>
      </w:pPr>
      <w:r w:rsidRPr="00605098">
        <w:rPr>
          <w:rFonts w:ascii="Courier New" w:hAnsi="Courier New"/>
          <w:color w:val="7030A0"/>
        </w:rPr>
        <w:t xml:space="preserve">                                     0.0.0.0</w:t>
      </w:r>
    </w:p>
    <w:p w14:paraId="3D2D4858" w14:textId="77777777" w:rsidR="00605098" w:rsidRDefault="00605098" w:rsidP="00605098">
      <w:pPr>
        <w:pStyle w:val="BodyTextL50"/>
        <w:rPr>
          <w:rFonts w:ascii="Courier New" w:hAnsi="Courier New"/>
          <w:color w:val="EE0000"/>
        </w:rPr>
      </w:pPr>
    </w:p>
    <w:p w14:paraId="2EE17AEC" w14:textId="0D3D3C73" w:rsidR="009C3C38" w:rsidRPr="00984D00" w:rsidRDefault="006972F7" w:rsidP="00605098">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4BF4344E" w14:textId="77777777" w:rsidR="00605098" w:rsidRDefault="00605098" w:rsidP="0059251D">
      <w:pPr>
        <w:pStyle w:val="InstNoteRedL50"/>
        <w:rPr>
          <w:b/>
        </w:rPr>
      </w:pPr>
      <w:r w:rsidRPr="00605098">
        <w:rPr>
          <w:b/>
        </w:rPr>
        <w:drawing>
          <wp:inline distT="0" distB="0" distL="0" distR="0" wp14:anchorId="68D60497" wp14:editId="757B0FCF">
            <wp:extent cx="3756986" cy="1775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986" cy="1775614"/>
                    </a:xfrm>
                    <a:prstGeom prst="rect">
                      <a:avLst/>
                    </a:prstGeom>
                  </pic:spPr>
                </pic:pic>
              </a:graphicData>
            </a:graphic>
          </wp:inline>
        </w:drawing>
      </w:r>
    </w:p>
    <w:p w14:paraId="50AEA51D" w14:textId="77777777" w:rsidR="00605098" w:rsidRDefault="00605098" w:rsidP="0059251D">
      <w:pPr>
        <w:pStyle w:val="InstNoteRedL50"/>
        <w:rPr>
          <w:b/>
        </w:rPr>
      </w:pPr>
    </w:p>
    <w:p w14:paraId="0A2B5E9E" w14:textId="72876EB2"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Windows 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lastRenderedPageBreak/>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S1(config-</w:t>
      </w:r>
      <w:proofErr w:type="gramStart"/>
      <w:r>
        <w:t>line)#</w:t>
      </w:r>
      <w:proofErr w:type="gramEnd"/>
      <w:r>
        <w:t xml:space="preserve"> </w:t>
      </w:r>
      <w:r w:rsidRPr="00032A8D">
        <w:rPr>
          <w:b/>
        </w:rPr>
        <w:t>password cisco</w:t>
      </w:r>
    </w:p>
    <w:p w14:paraId="4675A05E" w14:textId="77777777" w:rsidR="008E44D0" w:rsidRDefault="008E44D0" w:rsidP="008E44D0">
      <w:pPr>
        <w:pStyle w:val="CMDRed"/>
      </w:pPr>
      <w:r>
        <w:t>S1(config-</w:t>
      </w:r>
      <w:proofErr w:type="gramStart"/>
      <w:r>
        <w:t>line)#</w:t>
      </w:r>
      <w:proofErr w:type="gramEnd"/>
      <w:r>
        <w:t xml:space="preserve"> </w:t>
      </w:r>
      <w:r w:rsidRPr="00032A8D">
        <w:rPr>
          <w:b/>
        </w:rPr>
        <w:t>login</w:t>
      </w:r>
    </w:p>
    <w:p w14:paraId="29961B61" w14:textId="77777777" w:rsidR="008E44D0" w:rsidRDefault="008E44D0" w:rsidP="008E44D0">
      <w:pPr>
        <w:pStyle w:val="CMDRed"/>
      </w:pPr>
      <w:r>
        <w:t>S1(config-</w:t>
      </w:r>
      <w:proofErr w:type="gramStart"/>
      <w:r>
        <w:t>line)#</w:t>
      </w:r>
      <w:proofErr w:type="gramEnd"/>
      <w:r>
        <w:t xml:space="preserv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 xml:space="preserve">interface </w:t>
      </w:r>
      <w:proofErr w:type="spellStart"/>
      <w:r w:rsidRPr="00A06EBE">
        <w:rPr>
          <w:b/>
        </w:rPr>
        <w:t>vlan</w:t>
      </w:r>
      <w:proofErr w:type="spellEnd"/>
      <w:r w:rsidRPr="00A06EBE">
        <w:rPr>
          <w:b/>
        </w:rPr>
        <w:t xml:space="preserve"> 1</w:t>
      </w:r>
    </w:p>
    <w:p w14:paraId="616FD26F" w14:textId="77777777" w:rsidR="00A06EBE" w:rsidRDefault="00A06EBE" w:rsidP="00A06EBE">
      <w:pPr>
        <w:pStyle w:val="CMDRed"/>
      </w:pPr>
      <w:r w:rsidRPr="00A06EBE">
        <w:t>S1(config-</w:t>
      </w:r>
      <w:proofErr w:type="gramStart"/>
      <w:r w:rsidRPr="00A06EBE">
        <w:t>if)#</w:t>
      </w:r>
      <w:proofErr w:type="gramEnd"/>
      <w:r w:rsidRPr="00A06EBE">
        <w:t xml:space="preserve"> </w:t>
      </w:r>
      <w:proofErr w:type="spellStart"/>
      <w:r w:rsidRPr="00A06EBE">
        <w:rPr>
          <w:b/>
        </w:rPr>
        <w:t>ip</w:t>
      </w:r>
      <w:proofErr w:type="spellEnd"/>
      <w:r w:rsidRPr="00A06EBE">
        <w:rPr>
          <w:b/>
        </w:rPr>
        <w:t xml:space="preserve"> address 192.168.1.1 255.255.255.0</w:t>
      </w:r>
    </w:p>
    <w:p w14:paraId="19E8E736" w14:textId="77777777" w:rsidR="00A06EBE" w:rsidRDefault="00A06EBE" w:rsidP="00A06EBE">
      <w:pPr>
        <w:pStyle w:val="CMDRed"/>
        <w:rPr>
          <w:b/>
        </w:rPr>
      </w:pPr>
      <w:r>
        <w:t>S1(config-</w:t>
      </w:r>
      <w:proofErr w:type="gramStart"/>
      <w:r>
        <w:t>if)#</w:t>
      </w:r>
      <w:proofErr w:type="gramEnd"/>
      <w:r>
        <w:t xml:space="preserve">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t xml:space="preserve">The banner </w:t>
      </w:r>
      <w:proofErr w:type="spellStart"/>
      <w:r w:rsidRPr="008F1BD7">
        <w:rPr>
          <w:rStyle w:val="AnswerGray"/>
        </w:rPr>
        <w:t>motd</w:t>
      </w:r>
      <w:proofErr w:type="spellEnd"/>
      <w:r w:rsidRPr="008F1BD7">
        <w:rPr>
          <w:rStyle w:val="AnswerGray"/>
        </w:rPr>
        <w:t xml:space="preserve">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Use the copy command to save the running configuration to the startup file on non-volatile random access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lastRenderedPageBreak/>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 xml:space="preserve">no service </w:t>
      </w:r>
      <w:proofErr w:type="gramStart"/>
      <w:r w:rsidRPr="00572DA6">
        <w:rPr>
          <w:szCs w:val="18"/>
        </w:rPr>
        <w:t>pad</w:t>
      </w:r>
      <w:proofErr w:type="gramEnd"/>
    </w:p>
    <w:p w14:paraId="08DC648C" w14:textId="77777777" w:rsidR="008E44D0" w:rsidRPr="00572DA6" w:rsidRDefault="008E44D0" w:rsidP="008E44D0">
      <w:pPr>
        <w:pStyle w:val="CMDOutputRed"/>
        <w:rPr>
          <w:szCs w:val="18"/>
        </w:rPr>
      </w:pPr>
      <w:r w:rsidRPr="00572DA6">
        <w:rPr>
          <w:szCs w:val="18"/>
        </w:rPr>
        <w:t>service timestamps debug datetime msec</w:t>
      </w:r>
    </w:p>
    <w:p w14:paraId="0A09F3A7" w14:textId="77777777" w:rsidR="008E44D0" w:rsidRPr="00572DA6" w:rsidRDefault="008E44D0" w:rsidP="008E44D0">
      <w:pPr>
        <w:pStyle w:val="CMDOutputRed"/>
        <w:rPr>
          <w:szCs w:val="18"/>
        </w:rPr>
      </w:pPr>
      <w:r w:rsidRPr="00572DA6">
        <w:rPr>
          <w:szCs w:val="18"/>
        </w:rPr>
        <w:t>service timestamps log datetime msec</w:t>
      </w:r>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3B8D89E" w14:textId="77777777" w:rsidR="008E44D0" w:rsidRPr="00CD7BAF" w:rsidRDefault="008E44D0" w:rsidP="008E44D0">
      <w:pPr>
        <w:pStyle w:val="CMDOutputRed"/>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t xml:space="preserve">interface </w:t>
      </w:r>
      <w:proofErr w:type="spellStart"/>
      <w:r w:rsidRPr="00A06EBE">
        <w:rPr>
          <w:szCs w:val="18"/>
          <w:highlight w:val="yellow"/>
        </w:rPr>
        <w:t>Vlan</w:t>
      </w:r>
      <w:proofErr w:type="spellEnd"/>
      <w:r w:rsidRPr="00A06EBE">
        <w:rPr>
          <w:szCs w:val="18"/>
          <w:highlight w:val="yellow"/>
        </w:rPr>
        <w:t xml:space="preserve"> 1</w:t>
      </w:r>
    </w:p>
    <w:p w14:paraId="2CF241CC" w14:textId="77777777" w:rsidR="00A06EBE" w:rsidRDefault="00A06EBE" w:rsidP="008E44D0">
      <w:pPr>
        <w:pStyle w:val="CMDOutputRed"/>
        <w:rPr>
          <w:szCs w:val="18"/>
        </w:rPr>
      </w:pPr>
      <w:r w:rsidRPr="00A06EBE">
        <w:rPr>
          <w:szCs w:val="18"/>
          <w:highlight w:val="yellow"/>
        </w:rPr>
        <w:t xml:space="preserve"> </w:t>
      </w:r>
      <w:proofErr w:type="spellStart"/>
      <w:r w:rsidRPr="00A06EBE">
        <w:rPr>
          <w:szCs w:val="18"/>
          <w:highlight w:val="yellow"/>
        </w:rPr>
        <w:t>ip</w:t>
      </w:r>
      <w:proofErr w:type="spellEnd"/>
      <w:r w:rsidRPr="00A06EBE">
        <w:rPr>
          <w:szCs w:val="18"/>
          <w:highlight w:val="yellow"/>
        </w:rPr>
        <w:t xml:space="preserve">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proofErr w:type="spellStart"/>
      <w:r>
        <w:rPr>
          <w:szCs w:val="18"/>
        </w:rPr>
        <w:t>ip</w:t>
      </w:r>
      <w:proofErr w:type="spellEnd"/>
      <w:r>
        <w:rPr>
          <w:szCs w:val="18"/>
        </w:rPr>
        <w:t xml:space="preserve"> http server</w:t>
      </w:r>
    </w:p>
    <w:p w14:paraId="78B9C2D8" w14:textId="77777777" w:rsidR="00A06EBE" w:rsidRDefault="00A06EBE" w:rsidP="008E44D0">
      <w:pPr>
        <w:pStyle w:val="CMDOutputRed"/>
        <w:rPr>
          <w:szCs w:val="18"/>
        </w:rPr>
      </w:pPr>
      <w:proofErr w:type="spellStart"/>
      <w:r>
        <w:rPr>
          <w:szCs w:val="18"/>
        </w:rPr>
        <w:t>ip</w:t>
      </w:r>
      <w:proofErr w:type="spellEnd"/>
      <w:r>
        <w:rPr>
          <w:szCs w:val="18"/>
        </w:rPr>
        <w:t xml:space="preserve">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t>Use the show version command to display the IOS version that the switch is running, along with other useful information. Again, you will need to use the spacebar to advance through the displayed information.</w:t>
      </w:r>
    </w:p>
    <w:p w14:paraId="7838CE26" w14:textId="77777777" w:rsidR="008E44D0" w:rsidRPr="00BF3042" w:rsidRDefault="008E44D0" w:rsidP="008E44D0">
      <w:pPr>
        <w:pStyle w:val="CMDRed"/>
        <w:rPr>
          <w:b/>
          <w:color w:val="7030A0"/>
        </w:rPr>
      </w:pPr>
      <w:r w:rsidRPr="00BF3042">
        <w:rPr>
          <w:color w:val="7030A0"/>
        </w:rPr>
        <w:t xml:space="preserve">S1# </w:t>
      </w:r>
      <w:r w:rsidRPr="00BF3042">
        <w:rPr>
          <w:b/>
          <w:color w:val="7030A0"/>
        </w:rPr>
        <w:t>show version</w:t>
      </w:r>
    </w:p>
    <w:p w14:paraId="6FF5A1E5" w14:textId="77777777" w:rsidR="00BF3042" w:rsidRPr="00BF3042" w:rsidRDefault="00BF3042" w:rsidP="00BF3042">
      <w:pPr>
        <w:pStyle w:val="CMDOutputRed"/>
        <w:rPr>
          <w:color w:val="7030A0"/>
        </w:rPr>
      </w:pPr>
      <w:r w:rsidRPr="00BF3042">
        <w:rPr>
          <w:color w:val="7030A0"/>
        </w:rPr>
        <w:t>Cisco IOS Software, C2960 Software (C2960-LANBASEK9-M), Version 15.0(</w:t>
      </w:r>
      <w:proofErr w:type="gramStart"/>
      <w:r w:rsidRPr="00BF3042">
        <w:rPr>
          <w:color w:val="7030A0"/>
        </w:rPr>
        <w:t>2)SE</w:t>
      </w:r>
      <w:proofErr w:type="gramEnd"/>
      <w:r w:rsidRPr="00BF3042">
        <w:rPr>
          <w:color w:val="7030A0"/>
        </w:rPr>
        <w:t>4, RELEASE SOFTWARE (fc1)</w:t>
      </w:r>
    </w:p>
    <w:p w14:paraId="3D50BD50" w14:textId="77777777" w:rsidR="00BF3042" w:rsidRPr="00BF3042" w:rsidRDefault="00BF3042" w:rsidP="00BF3042">
      <w:pPr>
        <w:pStyle w:val="CMDOutputRed"/>
        <w:rPr>
          <w:color w:val="7030A0"/>
        </w:rPr>
      </w:pPr>
      <w:r w:rsidRPr="00BF3042">
        <w:rPr>
          <w:color w:val="7030A0"/>
        </w:rPr>
        <w:t>Technical Support: http://www.cisco.com/techsupport</w:t>
      </w:r>
    </w:p>
    <w:p w14:paraId="5D7B67EC" w14:textId="77777777" w:rsidR="00BF3042" w:rsidRPr="00BF3042" w:rsidRDefault="00BF3042" w:rsidP="00BF3042">
      <w:pPr>
        <w:pStyle w:val="CMDOutputRed"/>
        <w:rPr>
          <w:color w:val="7030A0"/>
        </w:rPr>
      </w:pPr>
      <w:r w:rsidRPr="00BF3042">
        <w:rPr>
          <w:color w:val="7030A0"/>
        </w:rPr>
        <w:t>Copyright (c) 1986-2013 by Cisco Systems, Inc.</w:t>
      </w:r>
    </w:p>
    <w:p w14:paraId="624EBBF9" w14:textId="77777777" w:rsidR="00BF3042" w:rsidRPr="00BF3042" w:rsidRDefault="00BF3042" w:rsidP="00BF3042">
      <w:pPr>
        <w:pStyle w:val="CMDOutputRed"/>
        <w:rPr>
          <w:color w:val="7030A0"/>
        </w:rPr>
      </w:pPr>
      <w:r w:rsidRPr="00BF3042">
        <w:rPr>
          <w:color w:val="7030A0"/>
        </w:rPr>
        <w:lastRenderedPageBreak/>
        <w:t xml:space="preserve">Compiled Wed 26-Jun-13 02:49 by </w:t>
      </w:r>
      <w:proofErr w:type="spellStart"/>
      <w:r w:rsidRPr="00BF3042">
        <w:rPr>
          <w:color w:val="7030A0"/>
        </w:rPr>
        <w:t>mnguyen</w:t>
      </w:r>
      <w:proofErr w:type="spellEnd"/>
    </w:p>
    <w:p w14:paraId="018E273D" w14:textId="77777777" w:rsidR="00BF3042" w:rsidRPr="00BF3042" w:rsidRDefault="00BF3042" w:rsidP="00BF3042">
      <w:pPr>
        <w:pStyle w:val="CMDOutputRed"/>
        <w:rPr>
          <w:color w:val="7030A0"/>
        </w:rPr>
      </w:pPr>
    </w:p>
    <w:p w14:paraId="4583F23A" w14:textId="77777777" w:rsidR="00BF3042" w:rsidRPr="00BF3042" w:rsidRDefault="00BF3042" w:rsidP="00BF3042">
      <w:pPr>
        <w:pStyle w:val="CMDOutputRed"/>
        <w:rPr>
          <w:color w:val="7030A0"/>
        </w:rPr>
      </w:pPr>
      <w:r w:rsidRPr="00BF3042">
        <w:rPr>
          <w:color w:val="7030A0"/>
        </w:rPr>
        <w:t>ROM: Bootstrap program is C2960 boot loader</w:t>
      </w:r>
    </w:p>
    <w:p w14:paraId="71F07535" w14:textId="77777777" w:rsidR="00BF3042" w:rsidRPr="00BF3042" w:rsidRDefault="00BF3042" w:rsidP="00BF3042">
      <w:pPr>
        <w:pStyle w:val="CMDOutputRed"/>
        <w:rPr>
          <w:color w:val="7030A0"/>
        </w:rPr>
      </w:pPr>
      <w:r w:rsidRPr="00BF3042">
        <w:rPr>
          <w:color w:val="7030A0"/>
        </w:rPr>
        <w:t>BOOTLDR: C2960 Boot Loader (C2960-HBOOT-M) Version 12.2(25</w:t>
      </w:r>
      <w:proofErr w:type="gramStart"/>
      <w:r w:rsidRPr="00BF3042">
        <w:rPr>
          <w:color w:val="7030A0"/>
        </w:rPr>
        <w:t>r)FX</w:t>
      </w:r>
      <w:proofErr w:type="gramEnd"/>
      <w:r w:rsidRPr="00BF3042">
        <w:rPr>
          <w:color w:val="7030A0"/>
        </w:rPr>
        <w:t>, RELEASE SOFTWARE (fc4)</w:t>
      </w:r>
    </w:p>
    <w:p w14:paraId="30CD6B44" w14:textId="77777777" w:rsidR="00BF3042" w:rsidRPr="00BF3042" w:rsidRDefault="00BF3042" w:rsidP="00BF3042">
      <w:pPr>
        <w:pStyle w:val="CMDOutputRed"/>
        <w:rPr>
          <w:color w:val="7030A0"/>
        </w:rPr>
      </w:pPr>
    </w:p>
    <w:p w14:paraId="5398D0AA" w14:textId="77777777" w:rsidR="00BF3042" w:rsidRPr="00BF3042" w:rsidRDefault="00BF3042" w:rsidP="00BF3042">
      <w:pPr>
        <w:pStyle w:val="CMDOutputRed"/>
        <w:rPr>
          <w:color w:val="7030A0"/>
        </w:rPr>
      </w:pPr>
      <w:r w:rsidRPr="00BF3042">
        <w:rPr>
          <w:color w:val="7030A0"/>
        </w:rPr>
        <w:t>Switch uptime is 39 minutes</w:t>
      </w:r>
    </w:p>
    <w:p w14:paraId="2889F61B" w14:textId="77777777" w:rsidR="00BF3042" w:rsidRPr="00BF3042" w:rsidRDefault="00BF3042" w:rsidP="00BF3042">
      <w:pPr>
        <w:pStyle w:val="CMDOutputRed"/>
        <w:rPr>
          <w:color w:val="7030A0"/>
        </w:rPr>
      </w:pPr>
      <w:r w:rsidRPr="00BF3042">
        <w:rPr>
          <w:color w:val="7030A0"/>
        </w:rPr>
        <w:t>System returned to ROM by power-on</w:t>
      </w:r>
    </w:p>
    <w:p w14:paraId="4FB3364F" w14:textId="77777777" w:rsidR="00BF3042" w:rsidRPr="00BF3042" w:rsidRDefault="00BF3042" w:rsidP="00BF3042">
      <w:pPr>
        <w:pStyle w:val="CMDOutputRed"/>
        <w:rPr>
          <w:color w:val="7030A0"/>
        </w:rPr>
      </w:pPr>
      <w:r w:rsidRPr="00BF3042">
        <w:rPr>
          <w:color w:val="7030A0"/>
        </w:rPr>
        <w:t>System image file is "</w:t>
      </w:r>
      <w:proofErr w:type="gramStart"/>
      <w:r w:rsidRPr="00BF3042">
        <w:rPr>
          <w:color w:val="7030A0"/>
        </w:rPr>
        <w:t>flash:c2960-lanbasek9-mz.150-2.SE4.bin</w:t>
      </w:r>
      <w:proofErr w:type="gramEnd"/>
      <w:r w:rsidRPr="00BF3042">
        <w:rPr>
          <w:color w:val="7030A0"/>
        </w:rPr>
        <w:t>"</w:t>
      </w:r>
    </w:p>
    <w:p w14:paraId="29376000" w14:textId="77777777" w:rsidR="00BF3042" w:rsidRPr="00BF3042" w:rsidRDefault="00BF3042" w:rsidP="00BF3042">
      <w:pPr>
        <w:pStyle w:val="CMDOutputRed"/>
        <w:rPr>
          <w:color w:val="7030A0"/>
        </w:rPr>
      </w:pPr>
    </w:p>
    <w:p w14:paraId="4C6A97AC" w14:textId="77777777" w:rsidR="00BF3042" w:rsidRPr="00BF3042" w:rsidRDefault="00BF3042" w:rsidP="00BF3042">
      <w:pPr>
        <w:pStyle w:val="CMDOutputRed"/>
        <w:rPr>
          <w:color w:val="7030A0"/>
        </w:rPr>
      </w:pPr>
    </w:p>
    <w:p w14:paraId="304979C0" w14:textId="77777777" w:rsidR="00BF3042" w:rsidRPr="00BF3042" w:rsidRDefault="00BF3042" w:rsidP="00BF3042">
      <w:pPr>
        <w:pStyle w:val="CMDOutputRed"/>
        <w:rPr>
          <w:color w:val="7030A0"/>
        </w:rPr>
      </w:pPr>
      <w:r w:rsidRPr="00BF3042">
        <w:rPr>
          <w:color w:val="7030A0"/>
        </w:rPr>
        <w:t>This product contains cryptographic features and is subject to United</w:t>
      </w:r>
    </w:p>
    <w:p w14:paraId="0DD0938B" w14:textId="77777777" w:rsidR="00BF3042" w:rsidRPr="00BF3042" w:rsidRDefault="00BF3042" w:rsidP="00BF3042">
      <w:pPr>
        <w:pStyle w:val="CMDOutputRed"/>
        <w:rPr>
          <w:color w:val="7030A0"/>
        </w:rPr>
      </w:pPr>
      <w:r w:rsidRPr="00BF3042">
        <w:rPr>
          <w:color w:val="7030A0"/>
        </w:rPr>
        <w:t>States and local country laws governing import, export, transfer and</w:t>
      </w:r>
    </w:p>
    <w:p w14:paraId="15B8F857" w14:textId="77777777" w:rsidR="00BF3042" w:rsidRPr="00BF3042" w:rsidRDefault="00BF3042" w:rsidP="00BF3042">
      <w:pPr>
        <w:pStyle w:val="CMDOutputRed"/>
        <w:rPr>
          <w:color w:val="7030A0"/>
        </w:rPr>
      </w:pPr>
      <w:r w:rsidRPr="00BF3042">
        <w:rPr>
          <w:color w:val="7030A0"/>
        </w:rPr>
        <w:t>use. Delivery of Cisco cryptographic products does not imply</w:t>
      </w:r>
    </w:p>
    <w:p w14:paraId="741BE7F6" w14:textId="77777777" w:rsidR="00BF3042" w:rsidRPr="00BF3042" w:rsidRDefault="00BF3042" w:rsidP="00BF3042">
      <w:pPr>
        <w:pStyle w:val="CMDOutputRed"/>
        <w:rPr>
          <w:color w:val="7030A0"/>
        </w:rPr>
      </w:pPr>
      <w:r w:rsidRPr="00BF3042">
        <w:rPr>
          <w:color w:val="7030A0"/>
        </w:rPr>
        <w:t>third-party authority to import, export, distribute or use encryption.</w:t>
      </w:r>
    </w:p>
    <w:p w14:paraId="6D9EB7B5" w14:textId="77777777" w:rsidR="00BF3042" w:rsidRPr="00BF3042" w:rsidRDefault="00BF3042" w:rsidP="00BF3042">
      <w:pPr>
        <w:pStyle w:val="CMDOutputRed"/>
        <w:rPr>
          <w:color w:val="7030A0"/>
        </w:rPr>
      </w:pPr>
      <w:r w:rsidRPr="00BF3042">
        <w:rPr>
          <w:color w:val="7030A0"/>
        </w:rPr>
        <w:t>Importers, exporters, distributors and users are responsible for</w:t>
      </w:r>
    </w:p>
    <w:p w14:paraId="7CFA97F5" w14:textId="77777777" w:rsidR="00BF3042" w:rsidRPr="00BF3042" w:rsidRDefault="00BF3042" w:rsidP="00BF3042">
      <w:pPr>
        <w:pStyle w:val="CMDOutputRed"/>
        <w:rPr>
          <w:color w:val="7030A0"/>
        </w:rPr>
      </w:pPr>
      <w:r w:rsidRPr="00BF3042">
        <w:rPr>
          <w:color w:val="7030A0"/>
        </w:rPr>
        <w:t xml:space="preserve">compliance with U.S. and local country laws. By using this </w:t>
      </w:r>
      <w:proofErr w:type="gramStart"/>
      <w:r w:rsidRPr="00BF3042">
        <w:rPr>
          <w:color w:val="7030A0"/>
        </w:rPr>
        <w:t>product</w:t>
      </w:r>
      <w:proofErr w:type="gramEnd"/>
      <w:r w:rsidRPr="00BF3042">
        <w:rPr>
          <w:color w:val="7030A0"/>
        </w:rPr>
        <w:t xml:space="preserve"> you</w:t>
      </w:r>
    </w:p>
    <w:p w14:paraId="34A47FED" w14:textId="77777777" w:rsidR="00BF3042" w:rsidRPr="00BF3042" w:rsidRDefault="00BF3042" w:rsidP="00BF3042">
      <w:pPr>
        <w:pStyle w:val="CMDOutputRed"/>
        <w:rPr>
          <w:color w:val="7030A0"/>
        </w:rPr>
      </w:pPr>
      <w:r w:rsidRPr="00BF3042">
        <w:rPr>
          <w:color w:val="7030A0"/>
        </w:rPr>
        <w:t>agree to comply with applicable laws and regulations. If you are unable</w:t>
      </w:r>
    </w:p>
    <w:p w14:paraId="25CC6C8F" w14:textId="77777777" w:rsidR="00BF3042" w:rsidRPr="00BF3042" w:rsidRDefault="00BF3042" w:rsidP="00BF3042">
      <w:pPr>
        <w:pStyle w:val="CMDOutputRed"/>
        <w:rPr>
          <w:color w:val="7030A0"/>
        </w:rPr>
      </w:pPr>
      <w:r w:rsidRPr="00BF3042">
        <w:rPr>
          <w:color w:val="7030A0"/>
        </w:rPr>
        <w:t>to comply with U.S. and local laws, return this product immediately.</w:t>
      </w:r>
    </w:p>
    <w:p w14:paraId="2E6D6C0A" w14:textId="77777777" w:rsidR="00BF3042" w:rsidRPr="00BF3042" w:rsidRDefault="00BF3042" w:rsidP="00BF3042">
      <w:pPr>
        <w:pStyle w:val="CMDOutputRed"/>
        <w:rPr>
          <w:color w:val="7030A0"/>
        </w:rPr>
      </w:pPr>
    </w:p>
    <w:p w14:paraId="36D6770D" w14:textId="77777777" w:rsidR="00BF3042" w:rsidRPr="00BF3042" w:rsidRDefault="00BF3042" w:rsidP="00BF3042">
      <w:pPr>
        <w:pStyle w:val="CMDOutputRed"/>
        <w:rPr>
          <w:color w:val="7030A0"/>
        </w:rPr>
      </w:pPr>
      <w:r w:rsidRPr="00BF3042">
        <w:rPr>
          <w:color w:val="7030A0"/>
        </w:rPr>
        <w:t>A summary of U.S. laws governing Cisco cryptographic products may be found at:</w:t>
      </w:r>
    </w:p>
    <w:p w14:paraId="5CA20922" w14:textId="77777777" w:rsidR="00BF3042" w:rsidRPr="00BF3042" w:rsidRDefault="00BF3042" w:rsidP="00BF3042">
      <w:pPr>
        <w:pStyle w:val="CMDOutputRed"/>
        <w:rPr>
          <w:color w:val="7030A0"/>
        </w:rPr>
      </w:pPr>
      <w:r w:rsidRPr="00BF3042">
        <w:rPr>
          <w:color w:val="7030A0"/>
        </w:rPr>
        <w:t>http://www.cisco.com/wwl/export/crypto/tool/stqrg.html</w:t>
      </w:r>
    </w:p>
    <w:p w14:paraId="4F454E45" w14:textId="77777777" w:rsidR="00BF3042" w:rsidRPr="00BF3042" w:rsidRDefault="00BF3042" w:rsidP="00BF3042">
      <w:pPr>
        <w:pStyle w:val="CMDOutputRed"/>
        <w:rPr>
          <w:color w:val="7030A0"/>
        </w:rPr>
      </w:pPr>
    </w:p>
    <w:p w14:paraId="30D87CA4" w14:textId="77777777" w:rsidR="00BF3042" w:rsidRPr="00BF3042" w:rsidRDefault="00BF3042" w:rsidP="00BF3042">
      <w:pPr>
        <w:pStyle w:val="CMDOutputRed"/>
        <w:rPr>
          <w:color w:val="7030A0"/>
        </w:rPr>
      </w:pPr>
      <w:r w:rsidRPr="00BF3042">
        <w:rPr>
          <w:color w:val="7030A0"/>
        </w:rPr>
        <w:t xml:space="preserve">If you require further </w:t>
      </w:r>
      <w:proofErr w:type="gramStart"/>
      <w:r w:rsidRPr="00BF3042">
        <w:rPr>
          <w:color w:val="7030A0"/>
        </w:rPr>
        <w:t>assistance</w:t>
      </w:r>
      <w:proofErr w:type="gramEnd"/>
      <w:r w:rsidRPr="00BF3042">
        <w:rPr>
          <w:color w:val="7030A0"/>
        </w:rPr>
        <w:t xml:space="preserve"> please contact us by sending email to</w:t>
      </w:r>
    </w:p>
    <w:p w14:paraId="7C3275AB" w14:textId="77777777" w:rsidR="00BF3042" w:rsidRPr="00BF3042" w:rsidRDefault="00BF3042" w:rsidP="00BF3042">
      <w:pPr>
        <w:pStyle w:val="CMDOutputRed"/>
        <w:rPr>
          <w:color w:val="7030A0"/>
        </w:rPr>
      </w:pPr>
      <w:r w:rsidRPr="00BF3042">
        <w:rPr>
          <w:color w:val="7030A0"/>
        </w:rPr>
        <w:t>export@cisco.com.</w:t>
      </w:r>
    </w:p>
    <w:p w14:paraId="36D91603" w14:textId="77777777" w:rsidR="00BF3042" w:rsidRPr="00BF3042" w:rsidRDefault="00BF3042" w:rsidP="00BF3042">
      <w:pPr>
        <w:pStyle w:val="CMDOutputRed"/>
        <w:rPr>
          <w:color w:val="7030A0"/>
        </w:rPr>
      </w:pPr>
    </w:p>
    <w:p w14:paraId="412E325A" w14:textId="77777777" w:rsidR="00BF3042" w:rsidRPr="00BF3042" w:rsidRDefault="00BF3042" w:rsidP="00BF3042">
      <w:pPr>
        <w:pStyle w:val="CMDOutputRed"/>
        <w:rPr>
          <w:color w:val="7030A0"/>
        </w:rPr>
      </w:pPr>
      <w:r w:rsidRPr="00BF3042">
        <w:rPr>
          <w:color w:val="7030A0"/>
        </w:rPr>
        <w:t>cisco WS-C2960-24TT-L (PowerPC405) processor (revision B0) with 65536K bytes of memory.</w:t>
      </w:r>
    </w:p>
    <w:p w14:paraId="244E888E" w14:textId="77777777" w:rsidR="00BF3042" w:rsidRPr="00BF3042" w:rsidRDefault="00BF3042" w:rsidP="00BF3042">
      <w:pPr>
        <w:pStyle w:val="CMDOutputRed"/>
        <w:rPr>
          <w:color w:val="7030A0"/>
        </w:rPr>
      </w:pPr>
      <w:r w:rsidRPr="00BF3042">
        <w:rPr>
          <w:color w:val="7030A0"/>
        </w:rPr>
        <w:t>Processor board ID FOC1010X104</w:t>
      </w:r>
    </w:p>
    <w:p w14:paraId="73D96B9A" w14:textId="77777777" w:rsidR="00BF3042" w:rsidRPr="00BF3042" w:rsidRDefault="00BF3042" w:rsidP="00BF3042">
      <w:pPr>
        <w:pStyle w:val="CMDOutputRed"/>
        <w:rPr>
          <w:color w:val="7030A0"/>
        </w:rPr>
      </w:pPr>
      <w:r w:rsidRPr="00BF3042">
        <w:rPr>
          <w:color w:val="7030A0"/>
        </w:rPr>
        <w:t>Last reset from power-on</w:t>
      </w:r>
    </w:p>
    <w:p w14:paraId="7701DFBD" w14:textId="77777777" w:rsidR="00BF3042" w:rsidRPr="00BF3042" w:rsidRDefault="00BF3042" w:rsidP="00BF3042">
      <w:pPr>
        <w:pStyle w:val="CMDOutputRed"/>
        <w:rPr>
          <w:color w:val="7030A0"/>
        </w:rPr>
      </w:pPr>
      <w:r w:rsidRPr="00BF3042">
        <w:rPr>
          <w:color w:val="7030A0"/>
        </w:rPr>
        <w:t>1 Virtual Ethernet interface</w:t>
      </w:r>
    </w:p>
    <w:p w14:paraId="1DF14BF9" w14:textId="77777777" w:rsidR="00BF3042" w:rsidRPr="00BF3042" w:rsidRDefault="00BF3042" w:rsidP="00BF3042">
      <w:pPr>
        <w:pStyle w:val="CMDOutputRed"/>
        <w:rPr>
          <w:color w:val="7030A0"/>
        </w:rPr>
      </w:pPr>
      <w:r w:rsidRPr="00BF3042">
        <w:rPr>
          <w:color w:val="7030A0"/>
        </w:rPr>
        <w:t xml:space="preserve">24 </w:t>
      </w:r>
      <w:proofErr w:type="spellStart"/>
      <w:r w:rsidRPr="00BF3042">
        <w:rPr>
          <w:color w:val="7030A0"/>
        </w:rPr>
        <w:t>FastEthernet</w:t>
      </w:r>
      <w:proofErr w:type="spellEnd"/>
      <w:r w:rsidRPr="00BF3042">
        <w:rPr>
          <w:color w:val="7030A0"/>
        </w:rPr>
        <w:t xml:space="preserve"> interfaces</w:t>
      </w:r>
    </w:p>
    <w:p w14:paraId="4CFC621A" w14:textId="77777777" w:rsidR="00BF3042" w:rsidRPr="00BF3042" w:rsidRDefault="00BF3042" w:rsidP="00BF3042">
      <w:pPr>
        <w:pStyle w:val="CMDOutputRed"/>
        <w:rPr>
          <w:color w:val="7030A0"/>
        </w:rPr>
      </w:pPr>
      <w:r w:rsidRPr="00BF3042">
        <w:rPr>
          <w:color w:val="7030A0"/>
        </w:rPr>
        <w:t>2 Gigabit Ethernet interfaces</w:t>
      </w:r>
    </w:p>
    <w:p w14:paraId="094C66B3" w14:textId="77777777" w:rsidR="00BF3042" w:rsidRPr="00BF3042" w:rsidRDefault="00BF3042" w:rsidP="00BF3042">
      <w:pPr>
        <w:pStyle w:val="CMDOutputRed"/>
        <w:rPr>
          <w:color w:val="7030A0"/>
        </w:rPr>
      </w:pPr>
      <w:r w:rsidRPr="00BF3042">
        <w:rPr>
          <w:color w:val="7030A0"/>
        </w:rPr>
        <w:t>The password-recovery mechanism is enabled.</w:t>
      </w:r>
    </w:p>
    <w:p w14:paraId="530CA00B" w14:textId="77777777" w:rsidR="00BF3042" w:rsidRPr="00BF3042" w:rsidRDefault="00BF3042" w:rsidP="00BF3042">
      <w:pPr>
        <w:pStyle w:val="CMDOutputRed"/>
        <w:rPr>
          <w:color w:val="7030A0"/>
        </w:rPr>
      </w:pPr>
    </w:p>
    <w:p w14:paraId="2664969F" w14:textId="77777777" w:rsidR="00BF3042" w:rsidRPr="00BF3042" w:rsidRDefault="00BF3042" w:rsidP="00BF3042">
      <w:pPr>
        <w:pStyle w:val="CMDOutputRed"/>
        <w:rPr>
          <w:color w:val="7030A0"/>
        </w:rPr>
      </w:pPr>
      <w:r w:rsidRPr="00BF3042">
        <w:rPr>
          <w:color w:val="7030A0"/>
        </w:rPr>
        <w:t>64K bytes of flash-simulated non-volatile configuration memory.</w:t>
      </w:r>
    </w:p>
    <w:p w14:paraId="7BF31651" w14:textId="77777777" w:rsidR="00BF3042" w:rsidRPr="00BF3042" w:rsidRDefault="00BF3042" w:rsidP="00BF3042">
      <w:pPr>
        <w:pStyle w:val="CMDOutputRed"/>
        <w:rPr>
          <w:color w:val="7030A0"/>
        </w:rPr>
      </w:pPr>
      <w:r w:rsidRPr="00BF3042">
        <w:rPr>
          <w:color w:val="7030A0"/>
        </w:rPr>
        <w:t xml:space="preserve">Base ethernet MAC Address     </w:t>
      </w:r>
      <w:proofErr w:type="gramStart"/>
      <w:r w:rsidRPr="00BF3042">
        <w:rPr>
          <w:color w:val="7030A0"/>
        </w:rPr>
        <w:t xml:space="preserve">  :</w:t>
      </w:r>
      <w:proofErr w:type="gramEnd"/>
      <w:r w:rsidRPr="00BF3042">
        <w:rPr>
          <w:color w:val="7030A0"/>
        </w:rPr>
        <w:t xml:space="preserve"> 00:60:3E:37:9D:C1</w:t>
      </w:r>
    </w:p>
    <w:p w14:paraId="37AC2959" w14:textId="77777777" w:rsidR="00BF3042" w:rsidRPr="00BF3042" w:rsidRDefault="00BF3042" w:rsidP="00BF3042">
      <w:pPr>
        <w:pStyle w:val="CMDOutputRed"/>
        <w:rPr>
          <w:color w:val="7030A0"/>
        </w:rPr>
      </w:pPr>
      <w:r w:rsidRPr="00BF3042">
        <w:rPr>
          <w:color w:val="7030A0"/>
        </w:rPr>
        <w:t xml:space="preserve">Motherboard assembly number   </w:t>
      </w:r>
      <w:proofErr w:type="gramStart"/>
      <w:r w:rsidRPr="00BF3042">
        <w:rPr>
          <w:color w:val="7030A0"/>
        </w:rPr>
        <w:t xml:space="preserve">  :</w:t>
      </w:r>
      <w:proofErr w:type="gramEnd"/>
      <w:r w:rsidRPr="00BF3042">
        <w:rPr>
          <w:color w:val="7030A0"/>
        </w:rPr>
        <w:t xml:space="preserve"> 73-10390-03</w:t>
      </w:r>
    </w:p>
    <w:p w14:paraId="62BB01FD" w14:textId="77777777" w:rsidR="00BF3042" w:rsidRPr="00BF3042" w:rsidRDefault="00BF3042" w:rsidP="00BF3042">
      <w:pPr>
        <w:pStyle w:val="CMDOutputRed"/>
        <w:rPr>
          <w:color w:val="7030A0"/>
        </w:rPr>
      </w:pPr>
      <w:r w:rsidRPr="00BF3042">
        <w:rPr>
          <w:color w:val="7030A0"/>
        </w:rPr>
        <w:t xml:space="preserve">Power supply part number      </w:t>
      </w:r>
      <w:proofErr w:type="gramStart"/>
      <w:r w:rsidRPr="00BF3042">
        <w:rPr>
          <w:color w:val="7030A0"/>
        </w:rPr>
        <w:t xml:space="preserve">  :</w:t>
      </w:r>
      <w:proofErr w:type="gramEnd"/>
      <w:r w:rsidRPr="00BF3042">
        <w:rPr>
          <w:color w:val="7030A0"/>
        </w:rPr>
        <w:t xml:space="preserve"> 341-0097-02</w:t>
      </w:r>
    </w:p>
    <w:p w14:paraId="3B482BC4" w14:textId="77777777" w:rsidR="00BF3042" w:rsidRPr="00BF3042" w:rsidRDefault="00BF3042" w:rsidP="00BF3042">
      <w:pPr>
        <w:pStyle w:val="CMDOutputRed"/>
        <w:rPr>
          <w:color w:val="7030A0"/>
        </w:rPr>
      </w:pPr>
      <w:r w:rsidRPr="00BF3042">
        <w:rPr>
          <w:color w:val="7030A0"/>
        </w:rPr>
        <w:t xml:space="preserve">Motherboard serial number     </w:t>
      </w:r>
      <w:proofErr w:type="gramStart"/>
      <w:r w:rsidRPr="00BF3042">
        <w:rPr>
          <w:color w:val="7030A0"/>
        </w:rPr>
        <w:t xml:space="preserve">  :</w:t>
      </w:r>
      <w:proofErr w:type="gramEnd"/>
      <w:r w:rsidRPr="00BF3042">
        <w:rPr>
          <w:color w:val="7030A0"/>
        </w:rPr>
        <w:t xml:space="preserve"> FOC10093R12</w:t>
      </w:r>
    </w:p>
    <w:p w14:paraId="5AC3C469" w14:textId="77777777" w:rsidR="00BF3042" w:rsidRPr="00BF3042" w:rsidRDefault="00BF3042" w:rsidP="00BF3042">
      <w:pPr>
        <w:pStyle w:val="CMDOutputRed"/>
        <w:rPr>
          <w:color w:val="7030A0"/>
        </w:rPr>
      </w:pPr>
      <w:r w:rsidRPr="00BF3042">
        <w:rPr>
          <w:color w:val="7030A0"/>
        </w:rPr>
        <w:t xml:space="preserve">Power supply serial number    </w:t>
      </w:r>
      <w:proofErr w:type="gramStart"/>
      <w:r w:rsidRPr="00BF3042">
        <w:rPr>
          <w:color w:val="7030A0"/>
        </w:rPr>
        <w:t xml:space="preserve">  :</w:t>
      </w:r>
      <w:proofErr w:type="gramEnd"/>
      <w:r w:rsidRPr="00BF3042">
        <w:rPr>
          <w:color w:val="7030A0"/>
        </w:rPr>
        <w:t xml:space="preserve"> AZS1007032H</w:t>
      </w:r>
    </w:p>
    <w:p w14:paraId="2352D18E" w14:textId="77777777" w:rsidR="00BF3042" w:rsidRPr="00BF3042" w:rsidRDefault="00BF3042" w:rsidP="00BF3042">
      <w:pPr>
        <w:pStyle w:val="CMDOutputRed"/>
        <w:rPr>
          <w:color w:val="7030A0"/>
        </w:rPr>
      </w:pPr>
      <w:r w:rsidRPr="00BF3042">
        <w:rPr>
          <w:color w:val="7030A0"/>
        </w:rPr>
        <w:t xml:space="preserve">Model revision number         </w:t>
      </w:r>
      <w:proofErr w:type="gramStart"/>
      <w:r w:rsidRPr="00BF3042">
        <w:rPr>
          <w:color w:val="7030A0"/>
        </w:rPr>
        <w:t xml:space="preserve">  :</w:t>
      </w:r>
      <w:proofErr w:type="gramEnd"/>
      <w:r w:rsidRPr="00BF3042">
        <w:rPr>
          <w:color w:val="7030A0"/>
        </w:rPr>
        <w:t xml:space="preserve"> B0</w:t>
      </w:r>
    </w:p>
    <w:p w14:paraId="3B3DED28" w14:textId="77777777" w:rsidR="00BF3042" w:rsidRPr="00BF3042" w:rsidRDefault="00BF3042" w:rsidP="00BF3042">
      <w:pPr>
        <w:pStyle w:val="CMDOutputRed"/>
        <w:rPr>
          <w:color w:val="7030A0"/>
        </w:rPr>
      </w:pPr>
      <w:r w:rsidRPr="00BF3042">
        <w:rPr>
          <w:color w:val="7030A0"/>
        </w:rPr>
        <w:t xml:space="preserve">Motherboard revision number   </w:t>
      </w:r>
      <w:proofErr w:type="gramStart"/>
      <w:r w:rsidRPr="00BF3042">
        <w:rPr>
          <w:color w:val="7030A0"/>
        </w:rPr>
        <w:t xml:space="preserve">  :</w:t>
      </w:r>
      <w:proofErr w:type="gramEnd"/>
      <w:r w:rsidRPr="00BF3042">
        <w:rPr>
          <w:color w:val="7030A0"/>
        </w:rPr>
        <w:t xml:space="preserve"> B0</w:t>
      </w:r>
    </w:p>
    <w:p w14:paraId="51BFF6B0" w14:textId="77777777" w:rsidR="00BF3042" w:rsidRPr="00BF3042" w:rsidRDefault="00BF3042" w:rsidP="00BF3042">
      <w:pPr>
        <w:pStyle w:val="CMDOutputRed"/>
        <w:rPr>
          <w:color w:val="7030A0"/>
        </w:rPr>
      </w:pPr>
      <w:r w:rsidRPr="00BF3042">
        <w:rPr>
          <w:color w:val="7030A0"/>
        </w:rPr>
        <w:t xml:space="preserve">Model number                  </w:t>
      </w:r>
      <w:proofErr w:type="gramStart"/>
      <w:r w:rsidRPr="00BF3042">
        <w:rPr>
          <w:color w:val="7030A0"/>
        </w:rPr>
        <w:t xml:space="preserve">  :</w:t>
      </w:r>
      <w:proofErr w:type="gramEnd"/>
      <w:r w:rsidRPr="00BF3042">
        <w:rPr>
          <w:color w:val="7030A0"/>
        </w:rPr>
        <w:t xml:space="preserve"> WS-C2960-24TT-L</w:t>
      </w:r>
    </w:p>
    <w:p w14:paraId="4C67B200" w14:textId="77777777" w:rsidR="00BF3042" w:rsidRPr="00BF3042" w:rsidRDefault="00BF3042" w:rsidP="00BF3042">
      <w:pPr>
        <w:pStyle w:val="CMDOutputRed"/>
        <w:rPr>
          <w:color w:val="7030A0"/>
        </w:rPr>
      </w:pPr>
      <w:r w:rsidRPr="00BF3042">
        <w:rPr>
          <w:color w:val="7030A0"/>
        </w:rPr>
        <w:t xml:space="preserve">System serial number          </w:t>
      </w:r>
      <w:proofErr w:type="gramStart"/>
      <w:r w:rsidRPr="00BF3042">
        <w:rPr>
          <w:color w:val="7030A0"/>
        </w:rPr>
        <w:t xml:space="preserve">  :</w:t>
      </w:r>
      <w:proofErr w:type="gramEnd"/>
      <w:r w:rsidRPr="00BF3042">
        <w:rPr>
          <w:color w:val="7030A0"/>
        </w:rPr>
        <w:t xml:space="preserve"> FOC1010X104</w:t>
      </w:r>
    </w:p>
    <w:p w14:paraId="412491B3" w14:textId="77777777" w:rsidR="00BF3042" w:rsidRPr="00BF3042" w:rsidRDefault="00BF3042" w:rsidP="00BF3042">
      <w:pPr>
        <w:pStyle w:val="CMDOutputRed"/>
        <w:rPr>
          <w:color w:val="7030A0"/>
        </w:rPr>
      </w:pPr>
      <w:r w:rsidRPr="00BF3042">
        <w:rPr>
          <w:color w:val="7030A0"/>
        </w:rPr>
        <w:t xml:space="preserve">Top Assembly Part Number      </w:t>
      </w:r>
      <w:proofErr w:type="gramStart"/>
      <w:r w:rsidRPr="00BF3042">
        <w:rPr>
          <w:color w:val="7030A0"/>
        </w:rPr>
        <w:t xml:space="preserve">  :</w:t>
      </w:r>
      <w:proofErr w:type="gramEnd"/>
      <w:r w:rsidRPr="00BF3042">
        <w:rPr>
          <w:color w:val="7030A0"/>
        </w:rPr>
        <w:t xml:space="preserve"> 800-27221-02</w:t>
      </w:r>
    </w:p>
    <w:p w14:paraId="32F668DA" w14:textId="77777777" w:rsidR="00BF3042" w:rsidRPr="00BF3042" w:rsidRDefault="00BF3042" w:rsidP="00BF3042">
      <w:pPr>
        <w:pStyle w:val="CMDOutputRed"/>
        <w:rPr>
          <w:color w:val="7030A0"/>
        </w:rPr>
      </w:pPr>
      <w:r w:rsidRPr="00BF3042">
        <w:rPr>
          <w:color w:val="7030A0"/>
        </w:rPr>
        <w:t xml:space="preserve">Top Assembly Revision Number  </w:t>
      </w:r>
      <w:proofErr w:type="gramStart"/>
      <w:r w:rsidRPr="00BF3042">
        <w:rPr>
          <w:color w:val="7030A0"/>
        </w:rPr>
        <w:t xml:space="preserve">  :</w:t>
      </w:r>
      <w:proofErr w:type="gramEnd"/>
      <w:r w:rsidRPr="00BF3042">
        <w:rPr>
          <w:color w:val="7030A0"/>
        </w:rPr>
        <w:t xml:space="preserve"> A0</w:t>
      </w:r>
    </w:p>
    <w:p w14:paraId="32215175" w14:textId="77777777" w:rsidR="00BF3042" w:rsidRPr="00BF3042" w:rsidRDefault="00BF3042" w:rsidP="00BF3042">
      <w:pPr>
        <w:pStyle w:val="CMDOutputRed"/>
        <w:rPr>
          <w:color w:val="7030A0"/>
        </w:rPr>
      </w:pPr>
      <w:r w:rsidRPr="00BF3042">
        <w:rPr>
          <w:color w:val="7030A0"/>
        </w:rPr>
        <w:t xml:space="preserve">Version ID                    </w:t>
      </w:r>
      <w:proofErr w:type="gramStart"/>
      <w:r w:rsidRPr="00BF3042">
        <w:rPr>
          <w:color w:val="7030A0"/>
        </w:rPr>
        <w:t xml:space="preserve">  :</w:t>
      </w:r>
      <w:proofErr w:type="gramEnd"/>
      <w:r w:rsidRPr="00BF3042">
        <w:rPr>
          <w:color w:val="7030A0"/>
        </w:rPr>
        <w:t xml:space="preserve"> V02</w:t>
      </w:r>
    </w:p>
    <w:p w14:paraId="433EBC50" w14:textId="77777777" w:rsidR="00BF3042" w:rsidRPr="00BF3042" w:rsidRDefault="00BF3042" w:rsidP="00BF3042">
      <w:pPr>
        <w:pStyle w:val="CMDOutputRed"/>
        <w:rPr>
          <w:color w:val="7030A0"/>
        </w:rPr>
      </w:pPr>
      <w:r w:rsidRPr="00BF3042">
        <w:rPr>
          <w:color w:val="7030A0"/>
        </w:rPr>
        <w:t xml:space="preserve">CLEI Code Number              </w:t>
      </w:r>
      <w:proofErr w:type="gramStart"/>
      <w:r w:rsidRPr="00BF3042">
        <w:rPr>
          <w:color w:val="7030A0"/>
        </w:rPr>
        <w:t xml:space="preserve">  :</w:t>
      </w:r>
      <w:proofErr w:type="gramEnd"/>
      <w:r w:rsidRPr="00BF3042">
        <w:rPr>
          <w:color w:val="7030A0"/>
        </w:rPr>
        <w:t xml:space="preserve"> COM3L00BRA</w:t>
      </w:r>
    </w:p>
    <w:p w14:paraId="58CB157D" w14:textId="77777777" w:rsidR="00BF3042" w:rsidRPr="00BF3042" w:rsidRDefault="00BF3042" w:rsidP="00BF3042">
      <w:pPr>
        <w:pStyle w:val="CMDOutputRed"/>
        <w:rPr>
          <w:color w:val="7030A0"/>
        </w:rPr>
      </w:pPr>
      <w:r w:rsidRPr="00BF3042">
        <w:rPr>
          <w:color w:val="7030A0"/>
        </w:rPr>
        <w:t xml:space="preserve">Hardware Board Revision </w:t>
      </w:r>
      <w:proofErr w:type="gramStart"/>
      <w:r w:rsidRPr="00BF3042">
        <w:rPr>
          <w:color w:val="7030A0"/>
        </w:rPr>
        <w:t>Number  :</w:t>
      </w:r>
      <w:proofErr w:type="gramEnd"/>
      <w:r w:rsidRPr="00BF3042">
        <w:rPr>
          <w:color w:val="7030A0"/>
        </w:rPr>
        <w:t xml:space="preserve"> 0x01</w:t>
      </w:r>
    </w:p>
    <w:p w14:paraId="020440BE" w14:textId="77777777" w:rsidR="00BF3042" w:rsidRPr="00BF3042" w:rsidRDefault="00BF3042" w:rsidP="00BF3042">
      <w:pPr>
        <w:pStyle w:val="CMDOutputRed"/>
        <w:rPr>
          <w:color w:val="7030A0"/>
        </w:rPr>
      </w:pPr>
    </w:p>
    <w:p w14:paraId="783474D0" w14:textId="77777777" w:rsidR="00BF3042" w:rsidRPr="00BF3042" w:rsidRDefault="00BF3042" w:rsidP="00BF3042">
      <w:pPr>
        <w:pStyle w:val="CMDOutputRed"/>
        <w:rPr>
          <w:color w:val="7030A0"/>
        </w:rPr>
      </w:pPr>
    </w:p>
    <w:p w14:paraId="0F724DD3" w14:textId="77777777" w:rsidR="00BF3042" w:rsidRPr="00BF3042" w:rsidRDefault="00BF3042" w:rsidP="00BF3042">
      <w:pPr>
        <w:pStyle w:val="CMDOutputRed"/>
        <w:rPr>
          <w:color w:val="7030A0"/>
        </w:rPr>
      </w:pPr>
      <w:r w:rsidRPr="00BF3042">
        <w:rPr>
          <w:color w:val="7030A0"/>
        </w:rPr>
        <w:t>Switch Ports Model              SW Version            SW Image</w:t>
      </w:r>
    </w:p>
    <w:p w14:paraId="2F203E3E" w14:textId="77777777" w:rsidR="00BF3042" w:rsidRPr="00BF3042" w:rsidRDefault="00BF3042" w:rsidP="00BF3042">
      <w:pPr>
        <w:pStyle w:val="CMDOutputRed"/>
        <w:rPr>
          <w:color w:val="7030A0"/>
        </w:rPr>
      </w:pPr>
      <w:r w:rsidRPr="00BF3042">
        <w:rPr>
          <w:color w:val="7030A0"/>
        </w:rPr>
        <w:t>------ ----- -----              ----------            ----------</w:t>
      </w:r>
    </w:p>
    <w:p w14:paraId="030098E9" w14:textId="77777777" w:rsidR="00BF3042" w:rsidRPr="00BF3042" w:rsidRDefault="00BF3042" w:rsidP="00BF3042">
      <w:pPr>
        <w:pStyle w:val="CMDOutputRed"/>
        <w:rPr>
          <w:color w:val="7030A0"/>
        </w:rPr>
      </w:pPr>
      <w:r w:rsidRPr="00BF3042">
        <w:rPr>
          <w:color w:val="7030A0"/>
        </w:rPr>
        <w:t>*    1 26    WS-C2960-24TT-L    15.0(</w:t>
      </w:r>
      <w:proofErr w:type="gramStart"/>
      <w:r w:rsidRPr="00BF3042">
        <w:rPr>
          <w:color w:val="7030A0"/>
        </w:rPr>
        <w:t>2)SE</w:t>
      </w:r>
      <w:proofErr w:type="gramEnd"/>
      <w:r w:rsidRPr="00BF3042">
        <w:rPr>
          <w:color w:val="7030A0"/>
        </w:rPr>
        <w:t>4            C2960-LANBASEK9-M</w:t>
      </w:r>
    </w:p>
    <w:p w14:paraId="48F6C197" w14:textId="77777777" w:rsidR="00BF3042" w:rsidRDefault="00BF3042" w:rsidP="00BF3042">
      <w:pPr>
        <w:pStyle w:val="CMDOutputRed"/>
      </w:pPr>
    </w:p>
    <w:p w14:paraId="71870F8A" w14:textId="3F3630E2"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 xml:space="preserve">To check the status of the connected interfaces, use the show </w:t>
      </w:r>
      <w:proofErr w:type="spellStart"/>
      <w:r w:rsidRPr="008F1BD7">
        <w:rPr>
          <w:rStyle w:val="AnswerGray"/>
        </w:rPr>
        <w:t>ip</w:t>
      </w:r>
      <w:proofErr w:type="spellEnd"/>
      <w:r w:rsidRPr="008F1BD7">
        <w:rPr>
          <w:rStyle w:val="AnswerGray"/>
        </w:rPr>
        <w:t xml:space="preserve"> interface brief command. Press the spacebar to advance to the end of the list.</w:t>
      </w:r>
    </w:p>
    <w:p w14:paraId="00AF2D56" w14:textId="2337A495" w:rsidR="008E44D0" w:rsidRDefault="008E44D0" w:rsidP="008E44D0">
      <w:pPr>
        <w:pStyle w:val="CMDRed"/>
      </w:pPr>
      <w:r>
        <w:t xml:space="preserve">S1# </w:t>
      </w:r>
      <w:r w:rsidR="00BF3042" w:rsidRPr="00736C47">
        <w:rPr>
          <w:b/>
        </w:rPr>
        <w:t xml:space="preserve">show </w:t>
      </w:r>
      <w:proofErr w:type="spellStart"/>
      <w:r w:rsidR="00BF3042" w:rsidRPr="00736C47">
        <w:rPr>
          <w:b/>
        </w:rPr>
        <w:t>ip</w:t>
      </w:r>
      <w:proofErr w:type="spellEnd"/>
      <w:r w:rsidR="00BF3042" w:rsidRPr="00736C47">
        <w:rPr>
          <w:b/>
        </w:rPr>
        <w:t xml:space="preserve"> interface brief</w:t>
      </w:r>
    </w:p>
    <w:p w14:paraId="69BF851A" w14:textId="7FC508FD" w:rsidR="000A468C" w:rsidRDefault="00BF3042" w:rsidP="000A468C">
      <w:pPr>
        <w:pStyle w:val="ConfigWindow"/>
      </w:pPr>
      <w:r w:rsidRPr="00BF3042">
        <w:rPr>
          <w:rFonts w:ascii="Courier New" w:eastAsia="Calibri" w:hAnsi="Courier New"/>
          <w:i w:val="0"/>
          <w:color w:val="EE0000"/>
          <w:sz w:val="18"/>
          <w:szCs w:val="22"/>
        </w:rPr>
        <w:drawing>
          <wp:anchor distT="0" distB="0" distL="114300" distR="114300" simplePos="0" relativeHeight="251658240" behindDoc="1" locked="0" layoutInCell="1" allowOverlap="1" wp14:anchorId="7F6A46C4" wp14:editId="7CA9E45B">
            <wp:simplePos x="0" y="0"/>
            <wp:positionH relativeFrom="column">
              <wp:posOffset>0</wp:posOffset>
            </wp:positionH>
            <wp:positionV relativeFrom="paragraph">
              <wp:posOffset>-3810</wp:posOffset>
            </wp:positionV>
            <wp:extent cx="5402580" cy="3619500"/>
            <wp:effectExtent l="0" t="0" r="7620" b="0"/>
            <wp:wrapTight wrapText="bothSides">
              <wp:wrapPolygon edited="0">
                <wp:start x="0" y="0"/>
                <wp:lineTo x="0" y="21486"/>
                <wp:lineTo x="21554" y="21486"/>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2580" cy="3619500"/>
                    </a:xfrm>
                    <a:prstGeom prst="rect">
                      <a:avLst/>
                    </a:prstGeom>
                  </pic:spPr>
                </pic:pic>
              </a:graphicData>
            </a:graphic>
          </wp:anchor>
        </w:drawing>
      </w:r>
      <w:r w:rsidRPr="00BF3042">
        <w:rPr>
          <w:rFonts w:ascii="Courier New" w:eastAsia="Calibri" w:hAnsi="Courier New"/>
          <w:i w:val="0"/>
          <w:color w:val="EE0000"/>
          <w:sz w:val="18"/>
          <w:szCs w:val="22"/>
        </w:rPr>
        <w:t xml:space="preserve"> </w:t>
      </w:r>
      <w:r w:rsidR="000A468C">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lastRenderedPageBreak/>
        <w:t>Reflection Question</w:t>
      </w:r>
    </w:p>
    <w:p w14:paraId="5BAB303D" w14:textId="123B4CE0" w:rsidR="008E44D0" w:rsidRDefault="00153308" w:rsidP="008E44D0">
      <w:pPr>
        <w:pStyle w:val="BodyTextL25"/>
      </w:pPr>
      <w:r>
        <w:t>Why</w:t>
      </w:r>
      <w:r w:rsidR="008E44D0">
        <w:t xml:space="preserve"> some </w:t>
      </w:r>
      <w:proofErr w:type="spellStart"/>
      <w:r w:rsidR="008E44D0">
        <w:t>FastEthernet</w:t>
      </w:r>
      <w:proofErr w:type="spellEnd"/>
      <w:r w:rsidR="008E44D0">
        <w:t xml:space="preserve"> ports on the switches are up and others are down?</w:t>
      </w:r>
    </w:p>
    <w:p w14:paraId="51668B4C" w14:textId="77777777" w:rsidR="008E44D0" w:rsidRDefault="00DA3FC4" w:rsidP="00BE2C87">
      <w:pPr>
        <w:pStyle w:val="AnswerLineL25"/>
      </w:pPr>
      <w:r>
        <w:t>Type your answers here.</w:t>
      </w:r>
    </w:p>
    <w:p w14:paraId="65FAB51A" w14:textId="77777777" w:rsidR="008E44D0" w:rsidRPr="002C1741" w:rsidRDefault="008E44D0" w:rsidP="008E44D0">
      <w:pPr>
        <w:pStyle w:val="BodyTextL25"/>
        <w:rPr>
          <w:rStyle w:val="AnswerGray"/>
        </w:rPr>
      </w:pPr>
      <w:r w:rsidRPr="002C1741">
        <w:rPr>
          <w:rStyle w:val="AnswerGray"/>
        </w:rPr>
        <w:t xml:space="preserve">The </w:t>
      </w:r>
      <w:proofErr w:type="spellStart"/>
      <w:r w:rsidRPr="002C1741">
        <w:rPr>
          <w:rStyle w:val="AnswerGray"/>
        </w:rPr>
        <w:t>FastEthernet</w:t>
      </w:r>
      <w:proofErr w:type="spellEnd"/>
      <w:r w:rsidRPr="002C1741">
        <w:rPr>
          <w:rStyle w:val="AnswerGray"/>
        </w:rPr>
        <w:t xml:space="preserve">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53A54BF7" w14:textId="77777777" w:rsidR="00BF3042" w:rsidRDefault="008E44D0" w:rsidP="008E44D0">
      <w:pPr>
        <w:pStyle w:val="BodyTextL25"/>
        <w:rPr>
          <w:rStyle w:val="AnswerGray"/>
        </w:rPr>
      </w:pPr>
      <w:r w:rsidRPr="00186813">
        <w:rPr>
          <w:rStyle w:val="AnswerGray"/>
        </w:rPr>
        <w:t xml:space="preserve">Wrong IP address, </w:t>
      </w:r>
    </w:p>
    <w:p w14:paraId="0CD0433E" w14:textId="77777777" w:rsidR="00BF3042" w:rsidRDefault="008E44D0" w:rsidP="008E44D0">
      <w:pPr>
        <w:pStyle w:val="BodyTextL25"/>
        <w:rPr>
          <w:rStyle w:val="AnswerGray"/>
        </w:rPr>
      </w:pPr>
      <w:r w:rsidRPr="00186813">
        <w:rPr>
          <w:rStyle w:val="AnswerGray"/>
        </w:rPr>
        <w:t>media disconnected,</w:t>
      </w:r>
    </w:p>
    <w:p w14:paraId="0246E35C" w14:textId="77777777" w:rsidR="00BF3042" w:rsidRDefault="008E44D0" w:rsidP="008E44D0">
      <w:pPr>
        <w:pStyle w:val="BodyTextL25"/>
        <w:rPr>
          <w:rStyle w:val="AnswerGray"/>
        </w:rPr>
      </w:pPr>
      <w:r w:rsidRPr="00186813">
        <w:rPr>
          <w:rStyle w:val="AnswerGray"/>
        </w:rPr>
        <w:t xml:space="preserve"> switch powered off or ports administratively down</w:t>
      </w:r>
      <w:r>
        <w:rPr>
          <w:rStyle w:val="AnswerGray"/>
        </w:rPr>
        <w:t xml:space="preserve">, </w:t>
      </w:r>
    </w:p>
    <w:p w14:paraId="2ADF0DFA" w14:textId="2CB04B56" w:rsidR="008E44D0" w:rsidRDefault="008E44D0" w:rsidP="008E44D0">
      <w:pPr>
        <w:pStyle w:val="BodyTextL25"/>
        <w:rPr>
          <w:rStyle w:val="AnswerGray"/>
        </w:rPr>
      </w:pPr>
      <w:r>
        <w:rPr>
          <w:rStyle w:val="AnswerGray"/>
        </w:rPr>
        <w:t>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 xml:space="preserve">no service </w:t>
      </w:r>
      <w:proofErr w:type="gramStart"/>
      <w:r w:rsidRPr="00AE7942">
        <w:rPr>
          <w:rStyle w:val="DevConfigGray"/>
        </w:rPr>
        <w:t>pad</w:t>
      </w:r>
      <w:proofErr w:type="gramEnd"/>
    </w:p>
    <w:p w14:paraId="1463900A" w14:textId="77777777" w:rsidR="008E44D0" w:rsidRPr="00AE7942" w:rsidRDefault="008E44D0" w:rsidP="008E44D0">
      <w:pPr>
        <w:pStyle w:val="DevConfigs"/>
        <w:rPr>
          <w:rStyle w:val="DevConfigGray"/>
        </w:rPr>
      </w:pPr>
      <w:r w:rsidRPr="00AE7942">
        <w:rPr>
          <w:rStyle w:val="DevConfigGray"/>
        </w:rPr>
        <w:t>service timestamps debug datetime msec</w:t>
      </w:r>
    </w:p>
    <w:p w14:paraId="4A9988F4" w14:textId="77777777" w:rsidR="008E44D0" w:rsidRPr="00AE7942" w:rsidRDefault="008E44D0" w:rsidP="008E44D0">
      <w:pPr>
        <w:pStyle w:val="DevConfigs"/>
        <w:rPr>
          <w:rStyle w:val="DevConfigGray"/>
        </w:rPr>
      </w:pPr>
      <w:r w:rsidRPr="00AE7942">
        <w:rPr>
          <w:rStyle w:val="DevConfigGray"/>
        </w:rPr>
        <w:t>service timestamps log datetime msec</w:t>
      </w:r>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 xml:space="preserve">no </w:t>
      </w:r>
      <w:proofErr w:type="spellStart"/>
      <w:r w:rsidRPr="00BC5BEF">
        <w:rPr>
          <w:rStyle w:val="DevConfigGray"/>
        </w:rPr>
        <w:t>aa</w:t>
      </w:r>
      <w:r w:rsidRPr="00AE7942">
        <w:rPr>
          <w:rStyle w:val="DevConfigGray"/>
        </w:rPr>
        <w:t>a</w:t>
      </w:r>
      <w:proofErr w:type="spellEnd"/>
      <w:r w:rsidRPr="00AE7942">
        <w:rPr>
          <w:rStyle w:val="DevConfigGray"/>
        </w:rPr>
        <w:t xml:space="preserve"> new-model</w:t>
      </w:r>
    </w:p>
    <w:p w14:paraId="67C839D4" w14:textId="77777777" w:rsidR="008E44D0" w:rsidRPr="00AE7942" w:rsidRDefault="008E44D0" w:rsidP="008E44D0">
      <w:pPr>
        <w:pStyle w:val="DevConfigs"/>
        <w:rPr>
          <w:rStyle w:val="DevConfigGray"/>
        </w:rPr>
      </w:pPr>
      <w:r w:rsidRPr="00AE7942">
        <w:rPr>
          <w:rStyle w:val="DevConfigGray"/>
        </w:rPr>
        <w:t xml:space="preserve">system </w:t>
      </w:r>
      <w:proofErr w:type="spellStart"/>
      <w:r w:rsidRPr="00AE7942">
        <w:rPr>
          <w:rStyle w:val="DevConfigGray"/>
        </w:rPr>
        <w:t>mtu</w:t>
      </w:r>
      <w:proofErr w:type="spellEnd"/>
      <w:r w:rsidRPr="00AE7942">
        <w:rPr>
          <w:rStyle w:val="DevConfigGray"/>
        </w:rPr>
        <w:t xml:space="preserve">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 xml:space="preserve">no </w:t>
      </w:r>
      <w:proofErr w:type="spellStart"/>
      <w:r w:rsidRPr="00AE7942">
        <w:rPr>
          <w:rStyle w:val="DevConfigGray"/>
        </w:rPr>
        <w:t>ip</w:t>
      </w:r>
      <w:proofErr w:type="spellEnd"/>
      <w:r w:rsidRPr="00AE7942">
        <w:rPr>
          <w:rStyle w:val="DevConfigGray"/>
        </w:rPr>
        <w:t xml:space="preserve">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 xml:space="preserve">spanning-tree mode </w:t>
      </w:r>
      <w:proofErr w:type="spellStart"/>
      <w:r w:rsidRPr="00AE7942">
        <w:rPr>
          <w:rStyle w:val="DevConfigGray"/>
        </w:rPr>
        <w:t>pvst</w:t>
      </w:r>
      <w:proofErr w:type="spellEnd"/>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proofErr w:type="spellStart"/>
      <w:r w:rsidRPr="00AE7942">
        <w:rPr>
          <w:rStyle w:val="DevConfigGray"/>
        </w:rPr>
        <w:t>vlan</w:t>
      </w:r>
      <w:proofErr w:type="spellEnd"/>
      <w:r w:rsidRPr="00AE7942">
        <w:rPr>
          <w:rStyle w:val="DevConfigGray"/>
        </w:rPr>
        <w:t xml:space="preserve">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lastRenderedPageBreak/>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t>interface Vlan1</w:t>
      </w:r>
    </w:p>
    <w:p w14:paraId="18F68C5D" w14:textId="77777777" w:rsidR="008E44D0" w:rsidRPr="00AE7942" w:rsidRDefault="008E44D0" w:rsidP="008E44D0">
      <w:pPr>
        <w:pStyle w:val="DevConfigs"/>
        <w:rPr>
          <w:rStyle w:val="DevConfigGray"/>
        </w:rPr>
      </w:pPr>
      <w:r w:rsidRPr="00AE7942">
        <w:rPr>
          <w:rStyle w:val="DevConfigGray"/>
        </w:rPr>
        <w:lastRenderedPageBreak/>
        <w:t xml:space="preserve"> </w:t>
      </w:r>
      <w:proofErr w:type="spellStart"/>
      <w:r w:rsidRPr="00AE7942">
        <w:rPr>
          <w:rStyle w:val="DevConfigGray"/>
        </w:rPr>
        <w:t>ip</w:t>
      </w:r>
      <w:proofErr w:type="spellEnd"/>
      <w:r w:rsidRPr="00AE7942">
        <w:rPr>
          <w:rStyle w:val="DevConfigGray"/>
        </w:rPr>
        <w:t xml:space="preserve">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server</w:t>
      </w:r>
    </w:p>
    <w:p w14:paraId="28B9B537"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 xml:space="preserve">banner </w:t>
      </w:r>
      <w:proofErr w:type="spellStart"/>
      <w:r w:rsidRPr="00AE7942">
        <w:rPr>
          <w:rStyle w:val="DevConfigGray"/>
        </w:rPr>
        <w:t>motd</w:t>
      </w:r>
      <w:proofErr w:type="spellEnd"/>
      <w:r w:rsidRPr="00AE7942">
        <w:rPr>
          <w:rStyle w:val="DevConfigGray"/>
        </w:rPr>
        <w:t xml:space="preserve"> ^C</w:t>
      </w:r>
    </w:p>
    <w:p w14:paraId="675DDD53" w14:textId="2B9704B2" w:rsidR="008E44D0" w:rsidRPr="00AE7942" w:rsidRDefault="00BF3042" w:rsidP="008E44D0">
      <w:pPr>
        <w:pStyle w:val="DevConfigs"/>
        <w:rPr>
          <w:rStyle w:val="DevConfigGray"/>
        </w:rPr>
      </w:pPr>
      <w:r w:rsidRPr="00BF3042">
        <w:rPr>
          <w:shd w:val="clear" w:color="auto" w:fill="BFBFBF"/>
        </w:rPr>
        <w:t xml:space="preserve">you entered a wrong </w:t>
      </w:r>
      <w:proofErr w:type="spellStart"/>
      <w:proofErr w:type="gramStart"/>
      <w:r w:rsidRPr="00BF3042">
        <w:rPr>
          <w:shd w:val="clear" w:color="auto" w:fill="BFBFBF"/>
        </w:rPr>
        <w:t>password!it</w:t>
      </w:r>
      <w:proofErr w:type="spellEnd"/>
      <w:proofErr w:type="gramEnd"/>
      <w:r w:rsidRPr="00BF3042">
        <w:rPr>
          <w:shd w:val="clear" w:color="auto" w:fill="BFBFBF"/>
        </w:rPr>
        <w:t xml:space="preserve"> is </w:t>
      </w:r>
      <w:proofErr w:type="spellStart"/>
      <w:r w:rsidRPr="00BF3042">
        <w:rPr>
          <w:shd w:val="clear" w:color="auto" w:fill="BFBFBF"/>
        </w:rPr>
        <w:t>illigal</w:t>
      </w:r>
      <w:proofErr w:type="spellEnd"/>
      <w:r w:rsidR="008E44D0" w:rsidRPr="00AE7942">
        <w:rPr>
          <w:rStyle w:val="DevConfigGray"/>
        </w:rPr>
        <w:t xml:space="preserve">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proofErr w:type="spellStart"/>
      <w:r w:rsidRPr="00965162">
        <w:rPr>
          <w:rStyle w:val="DevConfigGray"/>
        </w:rPr>
        <w:t>sh</w:t>
      </w:r>
      <w:proofErr w:type="spellEnd"/>
      <w:r w:rsidRPr="00965162">
        <w:rPr>
          <w:rStyle w:val="DevConfigGray"/>
        </w:rPr>
        <w:t xml:space="preserve">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 xml:space="preserve">no service </w:t>
      </w:r>
      <w:proofErr w:type="gramStart"/>
      <w:r w:rsidRPr="00965162">
        <w:rPr>
          <w:rStyle w:val="DevConfigGray"/>
        </w:rPr>
        <w:t>pad</w:t>
      </w:r>
      <w:proofErr w:type="gramEnd"/>
    </w:p>
    <w:p w14:paraId="13A4BAE7" w14:textId="77777777" w:rsidR="008E44D0" w:rsidRPr="00965162" w:rsidRDefault="008E44D0" w:rsidP="008E44D0">
      <w:pPr>
        <w:pStyle w:val="DevConfigs"/>
        <w:rPr>
          <w:rStyle w:val="DevConfigGray"/>
        </w:rPr>
      </w:pPr>
      <w:r w:rsidRPr="00965162">
        <w:rPr>
          <w:rStyle w:val="DevConfigGray"/>
        </w:rPr>
        <w:t>service timestamps debug datetime msec</w:t>
      </w:r>
    </w:p>
    <w:p w14:paraId="31A2F454" w14:textId="77777777" w:rsidR="008E44D0" w:rsidRPr="00965162" w:rsidRDefault="008E44D0" w:rsidP="008E44D0">
      <w:pPr>
        <w:pStyle w:val="DevConfigs"/>
        <w:rPr>
          <w:rStyle w:val="DevConfigGray"/>
        </w:rPr>
      </w:pPr>
      <w:r w:rsidRPr="00965162">
        <w:rPr>
          <w:rStyle w:val="DevConfigGray"/>
        </w:rPr>
        <w:t>service timestamps log datetime msec</w:t>
      </w:r>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aaa</w:t>
      </w:r>
      <w:proofErr w:type="spellEnd"/>
      <w:r w:rsidRPr="00965162">
        <w:rPr>
          <w:rStyle w:val="DevConfigGray"/>
        </w:rPr>
        <w:t xml:space="preserve"> new-model</w:t>
      </w:r>
    </w:p>
    <w:p w14:paraId="6A8429A6" w14:textId="77777777" w:rsidR="008E44D0" w:rsidRPr="00965162" w:rsidRDefault="008E44D0" w:rsidP="008E44D0">
      <w:pPr>
        <w:pStyle w:val="DevConfigs"/>
        <w:rPr>
          <w:rStyle w:val="DevConfigGray"/>
        </w:rPr>
      </w:pPr>
      <w:r w:rsidRPr="00965162">
        <w:rPr>
          <w:rStyle w:val="DevConfigGray"/>
        </w:rPr>
        <w:t xml:space="preserve">system </w:t>
      </w:r>
      <w:proofErr w:type="spellStart"/>
      <w:r w:rsidRPr="00965162">
        <w:rPr>
          <w:rStyle w:val="DevConfigGray"/>
        </w:rPr>
        <w:t>mtu</w:t>
      </w:r>
      <w:proofErr w:type="spellEnd"/>
      <w:r w:rsidRPr="00965162">
        <w:rPr>
          <w:rStyle w:val="DevConfigGray"/>
        </w:rPr>
        <w:t xml:space="preserve">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ip</w:t>
      </w:r>
      <w:proofErr w:type="spellEnd"/>
      <w:r w:rsidRPr="00965162">
        <w:rPr>
          <w:rStyle w:val="DevConfigGray"/>
        </w:rPr>
        <w:t xml:space="preserve">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 xml:space="preserve">spanning-tree mode </w:t>
      </w:r>
      <w:proofErr w:type="spellStart"/>
      <w:r w:rsidRPr="00965162">
        <w:rPr>
          <w:rStyle w:val="DevConfigGray"/>
        </w:rPr>
        <w:t>pvst</w:t>
      </w:r>
      <w:proofErr w:type="spellEnd"/>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proofErr w:type="spellStart"/>
      <w:r w:rsidRPr="00965162">
        <w:rPr>
          <w:rStyle w:val="DevConfigGray"/>
        </w:rPr>
        <w:t>vlan</w:t>
      </w:r>
      <w:proofErr w:type="spellEnd"/>
      <w:r w:rsidRPr="00965162">
        <w:rPr>
          <w:rStyle w:val="DevConfigGray"/>
        </w:rPr>
        <w:t xml:space="preserve">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lastRenderedPageBreak/>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proofErr w:type="spellStart"/>
      <w:r w:rsidRPr="00AE7942">
        <w:rPr>
          <w:rStyle w:val="DevConfigGray"/>
        </w:rPr>
        <w:t>ip</w:t>
      </w:r>
      <w:proofErr w:type="spellEnd"/>
      <w:r w:rsidRPr="00AE7942">
        <w:rPr>
          <w:rStyle w:val="DevConfigGray"/>
        </w:rPr>
        <w:t xml:space="preserve">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lastRenderedPageBreak/>
        <w:t>!</w:t>
      </w:r>
    </w:p>
    <w:p w14:paraId="0F607C2C"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server</w:t>
      </w:r>
    </w:p>
    <w:p w14:paraId="03884D93"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 xml:space="preserve">banner </w:t>
      </w:r>
      <w:proofErr w:type="spellStart"/>
      <w:r w:rsidRPr="00965162">
        <w:rPr>
          <w:rStyle w:val="DevConfigGray"/>
        </w:rPr>
        <w:t>motd</w:t>
      </w:r>
      <w:proofErr w:type="spellEnd"/>
      <w:r w:rsidRPr="00965162">
        <w:rPr>
          <w:rStyle w:val="DevConfigGray"/>
        </w:rPr>
        <w:t xml:space="preserve"> ^C</w:t>
      </w:r>
    </w:p>
    <w:p w14:paraId="5713C623" w14:textId="77777777" w:rsidR="008E44D0" w:rsidRPr="00965162" w:rsidRDefault="008E44D0" w:rsidP="008E44D0">
      <w:pPr>
        <w:pStyle w:val="DevConfigs"/>
        <w:rPr>
          <w:rStyle w:val="DevConfigGray"/>
        </w:rPr>
      </w:pPr>
      <w:r w:rsidRPr="00965162">
        <w:rPr>
          <w:rStyle w:val="DevConfigGray"/>
        </w:rPr>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8CE6" w14:textId="77777777" w:rsidR="007133FE" w:rsidRDefault="007133FE" w:rsidP="00710659">
      <w:pPr>
        <w:spacing w:after="0" w:line="240" w:lineRule="auto"/>
      </w:pPr>
      <w:r>
        <w:separator/>
      </w:r>
    </w:p>
    <w:p w14:paraId="498C4692" w14:textId="77777777" w:rsidR="007133FE" w:rsidRDefault="007133FE"/>
  </w:endnote>
  <w:endnote w:type="continuationSeparator" w:id="0">
    <w:p w14:paraId="262DBD70" w14:textId="77777777" w:rsidR="007133FE" w:rsidRDefault="007133FE" w:rsidP="00710659">
      <w:pPr>
        <w:spacing w:after="0" w:line="240" w:lineRule="auto"/>
      </w:pPr>
      <w:r>
        <w:continuationSeparator/>
      </w:r>
    </w:p>
    <w:p w14:paraId="43C94AB4" w14:textId="77777777" w:rsidR="007133FE" w:rsidRDefault="00713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BF1" w14:textId="69143FAE"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050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61C9" w14:textId="4B09C2A6"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050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0029" w14:textId="77777777" w:rsidR="007133FE" w:rsidRDefault="007133FE" w:rsidP="00710659">
      <w:pPr>
        <w:spacing w:after="0" w:line="240" w:lineRule="auto"/>
      </w:pPr>
      <w:r>
        <w:separator/>
      </w:r>
    </w:p>
    <w:p w14:paraId="2B930D45" w14:textId="77777777" w:rsidR="007133FE" w:rsidRDefault="007133FE"/>
  </w:footnote>
  <w:footnote w:type="continuationSeparator" w:id="0">
    <w:p w14:paraId="5DEF9945" w14:textId="77777777" w:rsidR="007133FE" w:rsidRDefault="007133FE" w:rsidP="00710659">
      <w:pPr>
        <w:spacing w:after="0" w:line="240" w:lineRule="auto"/>
      </w:pPr>
      <w:r>
        <w:continuationSeparator/>
      </w:r>
    </w:p>
    <w:p w14:paraId="4BD7DC9C" w14:textId="77777777" w:rsidR="007133FE" w:rsidRDefault="00713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Content>
      <w:p w14:paraId="0661D91E" w14:textId="106F9432" w:rsidR="000B7B51" w:rsidRDefault="004677EF" w:rsidP="008402F2">
        <w:pPr>
          <w:pStyle w:val="PageHead"/>
        </w:pPr>
        <w:r>
          <w:t>Lab - Basic Switch and End Device Configuration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59375584">
    <w:abstractNumId w:val="3"/>
  </w:num>
  <w:num w:numId="2" w16cid:durableId="906115097">
    <w:abstractNumId w:val="1"/>
  </w:num>
  <w:num w:numId="3" w16cid:durableId="784495718">
    <w:abstractNumId w:val="2"/>
  </w:num>
  <w:num w:numId="4" w16cid:durableId="70224588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98"/>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33FE"/>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3042"/>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773">
      <w:bodyDiv w:val="1"/>
      <w:marLeft w:val="0"/>
      <w:marRight w:val="0"/>
      <w:marTop w:val="0"/>
      <w:marBottom w:val="0"/>
      <w:divBdr>
        <w:top w:val="none" w:sz="0" w:space="0" w:color="auto"/>
        <w:left w:val="none" w:sz="0" w:space="0" w:color="auto"/>
        <w:bottom w:val="none" w:sz="0" w:space="0" w:color="auto"/>
        <w:right w:val="none" w:sz="0" w:space="0" w:color="auto"/>
      </w:divBdr>
    </w:div>
    <w:div w:id="360596692">
      <w:bodyDiv w:val="1"/>
      <w:marLeft w:val="0"/>
      <w:marRight w:val="0"/>
      <w:marTop w:val="0"/>
      <w:marBottom w:val="0"/>
      <w:divBdr>
        <w:top w:val="none" w:sz="0" w:space="0" w:color="auto"/>
        <w:left w:val="none" w:sz="0" w:space="0" w:color="auto"/>
        <w:bottom w:val="none" w:sz="0" w:space="0" w:color="auto"/>
        <w:right w:val="none" w:sz="0" w:space="0" w:color="auto"/>
      </w:divBdr>
    </w:div>
    <w:div w:id="707140553">
      <w:bodyDiv w:val="1"/>
      <w:marLeft w:val="0"/>
      <w:marRight w:val="0"/>
      <w:marTop w:val="0"/>
      <w:marBottom w:val="0"/>
      <w:divBdr>
        <w:top w:val="none" w:sz="0" w:space="0" w:color="auto"/>
        <w:left w:val="none" w:sz="0" w:space="0" w:color="auto"/>
        <w:bottom w:val="none" w:sz="0" w:space="0" w:color="auto"/>
        <w:right w:val="none" w:sz="0" w:space="0" w:color="auto"/>
      </w:divBdr>
    </w:div>
    <w:div w:id="1558391710">
      <w:bodyDiv w:val="1"/>
      <w:marLeft w:val="0"/>
      <w:marRight w:val="0"/>
      <w:marTop w:val="0"/>
      <w:marBottom w:val="0"/>
      <w:divBdr>
        <w:top w:val="none" w:sz="0" w:space="0" w:color="auto"/>
        <w:left w:val="none" w:sz="0" w:space="0" w:color="auto"/>
        <w:bottom w:val="none" w:sz="0" w:space="0" w:color="auto"/>
        <w:right w:val="none" w:sz="0" w:space="0" w:color="auto"/>
      </w:divBdr>
    </w:div>
    <w:div w:id="1584101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57B6"/>
    <w:rsid w:val="00436B55"/>
    <w:rsid w:val="005E036C"/>
    <w:rsid w:val="007F5D52"/>
    <w:rsid w:val="00991B4E"/>
    <w:rsid w:val="009A36EC"/>
    <w:rsid w:val="009A3B29"/>
    <w:rsid w:val="009A40B5"/>
    <w:rsid w:val="00A81F87"/>
    <w:rsid w:val="00B07929"/>
    <w:rsid w:val="00C146AD"/>
    <w:rsid w:val="00C77F7C"/>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13</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shahriar tarit</cp:lastModifiedBy>
  <cp:revision>5</cp:revision>
  <dcterms:created xsi:type="dcterms:W3CDTF">2019-10-03T21:52:00Z</dcterms:created>
  <dcterms:modified xsi:type="dcterms:W3CDTF">2022-10-06T13:05:00Z</dcterms:modified>
</cp:coreProperties>
</file>